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m" ContentType="application/vnd.ms-word.document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B9F8D" w14:textId="7D5333F1" w:rsidR="004263EC" w:rsidRPr="001B4C1A" w:rsidRDefault="0056072C" w:rsidP="00BF2A4B">
      <w:pPr>
        <w:pStyle w:val="Book"/>
        <w:tabs>
          <w:tab w:val="left" w:pos="3828"/>
        </w:tabs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2958C8">
        <w:t xml:space="preserve">ИНТЕГРАЦИЯ МОДУЛЕЙ </w:t>
      </w:r>
      <w:r w:rsidR="002958C8" w:rsidRPr="002958C8">
        <w:rPr>
          <w:lang w:val="en-US"/>
        </w:rPr>
        <w:t>GF</w:t>
      </w:r>
      <w:r w:rsidR="002958C8">
        <w:t xml:space="preserve"> c ИНТЕРФЕЙСАМИ ДИЛЕРОВ OAPI/SBMS/EFD</w:t>
      </w:r>
      <w:r>
        <w:fldChar w:fldCharType="end"/>
      </w:r>
    </w:p>
    <w:p w14:paraId="34A4B1A0" w14:textId="77777777" w:rsidR="004263EC" w:rsidRPr="000F3E40" w:rsidRDefault="004263EC" w:rsidP="00BF2A4B">
      <w:pPr>
        <w:pStyle w:val="NumberType"/>
      </w:pPr>
    </w:p>
    <w:p w14:paraId="2D3F12F4" w14:textId="77777777" w:rsidR="004263EC" w:rsidRPr="000F3E40" w:rsidRDefault="004263EC" w:rsidP="00BF2A4B">
      <w:pPr>
        <w:pStyle w:val="NumberType"/>
      </w:pPr>
      <w:r w:rsidRPr="000F3E40">
        <w:t xml:space="preserve">ЗАКАЗЧИК – </w:t>
      </w:r>
      <w:fldSimple w:instr=" DOCPROPERTY  Category  \* MERGEFORMAT ">
        <w:r w:rsidR="002958C8">
          <w:t>ЗАО "ПЕТЕР-СЕРВИС"</w:t>
        </w:r>
      </w:fldSimple>
    </w:p>
    <w:p w14:paraId="67C6ED96" w14:textId="77777777" w:rsidR="004263EC" w:rsidRPr="000F3E40" w:rsidRDefault="004263EC" w:rsidP="00BF2A4B">
      <w:pPr>
        <w:pStyle w:val="NumberType"/>
      </w:pPr>
    </w:p>
    <w:p w14:paraId="55957041" w14:textId="77777777" w:rsidR="004263EC" w:rsidRPr="000F3E40" w:rsidRDefault="0056072C" w:rsidP="00BF2A4B">
      <w:pPr>
        <w:pStyle w:val="NumberType"/>
      </w:pPr>
      <w:fldSimple w:instr=" SUBJECT   \* MERGEFORMAT ">
        <w:r w:rsidR="002958C8">
          <w:t>ИНСТРУКЦИЯ ПО НАСТРОЙКЕ</w:t>
        </w:r>
      </w:fldSimple>
    </w:p>
    <w:p w14:paraId="61004281" w14:textId="77777777" w:rsidR="004263EC" w:rsidRDefault="004263EC" w:rsidP="00BF2A4B"/>
    <w:p w14:paraId="62044759" w14:textId="77777777" w:rsidR="004263EC" w:rsidRDefault="004263EC" w:rsidP="00BF2A4B">
      <w:pPr>
        <w:spacing w:after="200" w:line="276" w:lineRule="auto"/>
      </w:pPr>
      <w:r>
        <w:br w:type="page"/>
      </w:r>
    </w:p>
    <w:p w14:paraId="5931FE2B" w14:textId="77777777" w:rsidR="004263EC" w:rsidRPr="00D87FAE" w:rsidRDefault="004263EC" w:rsidP="00BF2A4B">
      <w:pPr>
        <w:keepNext/>
        <w:pageBreakBefore/>
        <w:spacing w:after="120"/>
        <w:jc w:val="center"/>
        <w:rPr>
          <w:caps/>
          <w:sz w:val="40"/>
          <w:szCs w:val="40"/>
        </w:rPr>
      </w:pPr>
      <w:r w:rsidRPr="00D87FAE">
        <w:rPr>
          <w:caps/>
          <w:sz w:val="40"/>
          <w:szCs w:val="40"/>
        </w:rPr>
        <w:lastRenderedPageBreak/>
        <w:t>СОДЕРЖАНИЕ</w:t>
      </w:r>
    </w:p>
    <w:p w14:paraId="4044FA44" w14:textId="77777777" w:rsidR="008C0477" w:rsidRDefault="004263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87FAE">
        <w:fldChar w:fldCharType="begin"/>
      </w:r>
      <w:r w:rsidRPr="00D87FAE">
        <w:instrText xml:space="preserve"> TOC \h \z \t "Appendix Приложение;1;TZSect1;1;TZSect2;2;TZSect3;3;TZSect4;4" </w:instrText>
      </w:r>
      <w:r w:rsidRPr="00D87FAE">
        <w:fldChar w:fldCharType="separate"/>
      </w:r>
      <w:hyperlink w:anchor="_Toc516155533" w:history="1">
        <w:r w:rsidR="008C0477" w:rsidRPr="00C926C3">
          <w:rPr>
            <w:rStyle w:val="affff2"/>
            <w:noProof/>
            <w:u w:color="000000"/>
          </w:rPr>
          <w:t>1.</w:t>
        </w:r>
        <w:r w:rsidR="008C04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0477" w:rsidRPr="00C926C3">
          <w:rPr>
            <w:rStyle w:val="affff2"/>
            <w:noProof/>
          </w:rPr>
          <w:t>Введение</w:t>
        </w:r>
        <w:r w:rsidR="008C0477">
          <w:rPr>
            <w:noProof/>
            <w:webHidden/>
          </w:rPr>
          <w:tab/>
        </w:r>
        <w:r w:rsidR="008C0477">
          <w:rPr>
            <w:noProof/>
            <w:webHidden/>
          </w:rPr>
          <w:fldChar w:fldCharType="begin"/>
        </w:r>
        <w:r w:rsidR="008C0477">
          <w:rPr>
            <w:noProof/>
            <w:webHidden/>
          </w:rPr>
          <w:instrText xml:space="preserve"> PAGEREF _Toc516155533 \h </w:instrText>
        </w:r>
        <w:r w:rsidR="008C0477">
          <w:rPr>
            <w:noProof/>
            <w:webHidden/>
          </w:rPr>
        </w:r>
        <w:r w:rsidR="008C0477">
          <w:rPr>
            <w:noProof/>
            <w:webHidden/>
          </w:rPr>
          <w:fldChar w:fldCharType="separate"/>
        </w:r>
        <w:r w:rsidR="008C0477">
          <w:rPr>
            <w:noProof/>
            <w:webHidden/>
          </w:rPr>
          <w:t>3</w:t>
        </w:r>
        <w:r w:rsidR="008C0477">
          <w:rPr>
            <w:noProof/>
            <w:webHidden/>
          </w:rPr>
          <w:fldChar w:fldCharType="end"/>
        </w:r>
      </w:hyperlink>
    </w:p>
    <w:p w14:paraId="3141E16A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4" w:history="1">
        <w:r w:rsidRPr="00C926C3">
          <w:rPr>
            <w:rStyle w:val="affff2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7169C3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5" w:history="1">
        <w:r w:rsidRPr="00C926C3">
          <w:rPr>
            <w:rStyle w:val="affff2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Определения, обозначения,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337E7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6" w:history="1">
        <w:r w:rsidRPr="00C926C3">
          <w:rPr>
            <w:rStyle w:val="affff2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Описание автоматизируемых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47F7E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7" w:history="1">
        <w:r w:rsidRPr="00C926C3">
          <w:rPr>
            <w:rStyle w:val="affff2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Цели интеграции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BF829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8" w:history="1">
        <w:r w:rsidRPr="00C926C3">
          <w:rPr>
            <w:rStyle w:val="affff2"/>
            <w:noProof/>
            <w:u w:color="00000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Операции и потоки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BC329B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39" w:history="1">
        <w:r w:rsidRPr="00C926C3">
          <w:rPr>
            <w:rStyle w:val="affff2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Прямое взаимодействие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E4BDD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0" w:history="1">
        <w:r w:rsidRPr="00C926C3">
          <w:rPr>
            <w:rStyle w:val="affff2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Потоки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E111CF" w14:textId="77777777" w:rsidR="008C0477" w:rsidRDefault="008C0477">
      <w:pPr>
        <w:pStyle w:val="26"/>
        <w:tabs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1" w:history="1">
        <w:r w:rsidRPr="00C926C3">
          <w:rPr>
            <w:rStyle w:val="affff2"/>
            <w:noProof/>
          </w:rPr>
          <w:t>Запрещено распараллеливание потоков запросов. Настоятельно рекомендуется использовать один поток.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7518B4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2" w:history="1">
        <w:r w:rsidRPr="00C926C3">
          <w:rPr>
            <w:rStyle w:val="affff2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Программные интерфейсы (</w:t>
        </w:r>
        <w:r w:rsidRPr="00C926C3">
          <w:rPr>
            <w:rStyle w:val="affff2"/>
            <w:noProof/>
            <w:lang w:val="en-US"/>
          </w:rPr>
          <w:t>API</w:t>
        </w:r>
        <w:r w:rsidRPr="00C926C3">
          <w:rPr>
            <w:rStyle w:val="affff2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17773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3" w:history="1">
        <w:r w:rsidRPr="00C926C3">
          <w:rPr>
            <w:rStyle w:val="affff2"/>
            <w:rFonts w:cs="Arial"/>
            <w:noProof/>
            <w:u w:color="00000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rFonts w:cs="Arial"/>
            <w:noProof/>
          </w:rPr>
          <w:t>EAPI для работы с отсканированными документами (интеграция с kofax)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904A3F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4" w:history="1">
        <w:r w:rsidRPr="00C926C3">
          <w:rPr>
            <w:rStyle w:val="affff2"/>
            <w:noProof/>
            <w:u w:color="000000"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Описание сценариев взаимодействия</w:t>
        </w:r>
        <w:r w:rsidRPr="00C926C3">
          <w:rPr>
            <w:rStyle w:val="affff2"/>
            <w:noProof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7D3A10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5" w:history="1">
        <w:r w:rsidRPr="00C926C3">
          <w:rPr>
            <w:rStyle w:val="affff2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 xml:space="preserve">Дилеры </w:t>
        </w:r>
        <w:r w:rsidRPr="00C926C3">
          <w:rPr>
            <w:rStyle w:val="affff2"/>
            <w:noProof/>
            <w:lang w:val="en-US"/>
          </w:rPr>
          <w:t>OAPI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29563A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6" w:history="1">
        <w:r w:rsidRPr="00C926C3">
          <w:rPr>
            <w:rStyle w:val="affff2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 xml:space="preserve">Настройка Дилеры </w:t>
        </w:r>
        <w:r w:rsidRPr="00C926C3">
          <w:rPr>
            <w:rStyle w:val="affff2"/>
            <w:noProof/>
            <w:lang w:val="en-US"/>
          </w:rPr>
          <w:t>OAPI</w:t>
        </w:r>
        <w:r w:rsidRPr="00C926C3">
          <w:rPr>
            <w:rStyle w:val="affff2"/>
            <w:noProof/>
          </w:rPr>
          <w:t xml:space="preserve"> на использование </w:t>
        </w:r>
        <w:r w:rsidRPr="00C926C3">
          <w:rPr>
            <w:rStyle w:val="affff2"/>
            <w:noProof/>
            <w:lang w:val="en-US"/>
          </w:rPr>
          <w:t>HAS</w:t>
        </w:r>
        <w:r w:rsidRPr="00C926C3">
          <w:rPr>
            <w:rStyle w:val="affff2"/>
            <w:noProof/>
          </w:rPr>
          <w:t>-операций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DD9D74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7" w:history="1">
        <w:r w:rsidRPr="00C926C3">
          <w:rPr>
            <w:rStyle w:val="affff2"/>
            <w:noProof/>
            <w:u w:color="000000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Приложение 1. Коды ошибок OAPI-операций.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DEE2F52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8" w:history="1">
        <w:r w:rsidRPr="00C926C3">
          <w:rPr>
            <w:rStyle w:val="affff2"/>
            <w:noProof/>
            <w:u w:color="000000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 xml:space="preserve">Приложение 2. Заполнение адреса в </w:t>
        </w:r>
        <w:r w:rsidRPr="00C926C3">
          <w:rPr>
            <w:rStyle w:val="affff2"/>
            <w:noProof/>
            <w:lang w:val="en-US"/>
          </w:rPr>
          <w:t>GF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59A683B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49" w:history="1">
        <w:r w:rsidRPr="00C926C3">
          <w:rPr>
            <w:rStyle w:val="affff2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Передача полного адреса в поле «</w:t>
        </w:r>
        <w:r w:rsidRPr="00C926C3">
          <w:rPr>
            <w:rStyle w:val="affff2"/>
            <w:noProof/>
            <w:lang w:val="en-US"/>
          </w:rPr>
          <w:t>streetAsText</w:t>
        </w:r>
        <w:r w:rsidRPr="00C926C3">
          <w:rPr>
            <w:rStyle w:val="affff2"/>
            <w:noProof/>
          </w:rPr>
          <w:t>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F9D7A9E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0" w:history="1">
        <w:r w:rsidRPr="00C926C3">
          <w:rPr>
            <w:rStyle w:val="affff2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Адрес должен быть русским.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577601C6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1" w:history="1">
        <w:r w:rsidRPr="00C926C3">
          <w:rPr>
            <w:rStyle w:val="affff2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Пример передачи адреса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2EE4DD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2" w:history="1">
        <w:r w:rsidRPr="00C926C3">
          <w:rPr>
            <w:rStyle w:val="affff2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Пример передачи структурированного адреса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30EED9E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3" w:history="1">
        <w:r w:rsidRPr="00C926C3">
          <w:rPr>
            <w:rStyle w:val="affff2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Необходимо придерживаться к следующему формату поля «</w:t>
        </w:r>
        <w:r w:rsidRPr="00C926C3">
          <w:rPr>
            <w:rStyle w:val="affff2"/>
            <w:noProof/>
            <w:lang w:val="en-US"/>
          </w:rPr>
          <w:t>streetAsText</w:t>
        </w:r>
        <w:r w:rsidRPr="00C926C3">
          <w:rPr>
            <w:rStyle w:val="affff2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EBE9F7C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4" w:history="1">
        <w:r w:rsidRPr="00C926C3">
          <w:rPr>
            <w:rStyle w:val="affff2"/>
            <w:noProof/>
            <w:u w:color="000000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 xml:space="preserve">Приложение 3. Описание сущностей </w:t>
        </w:r>
        <w:r w:rsidRPr="00C926C3">
          <w:rPr>
            <w:rStyle w:val="affff2"/>
            <w:noProof/>
            <w:lang w:val="en-US"/>
          </w:rPr>
          <w:t>Customer</w:t>
        </w:r>
        <w:r w:rsidRPr="00C926C3">
          <w:rPr>
            <w:rStyle w:val="affff2"/>
            <w:noProof/>
          </w:rPr>
          <w:t xml:space="preserve"> и </w:t>
        </w:r>
        <w:r w:rsidRPr="00C926C3">
          <w:rPr>
            <w:rStyle w:val="affff2"/>
            <w:noProof/>
            <w:lang w:val="en-US"/>
          </w:rPr>
          <w:t>CustomerContractSet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F9571F" w14:textId="77777777" w:rsidR="008C0477" w:rsidRDefault="008C04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5" w:history="1">
        <w:r w:rsidRPr="00C926C3">
          <w:rPr>
            <w:rStyle w:val="affff2"/>
            <w:noProof/>
            <w:u w:color="000000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Приложение 4. Модель регистрации клиента.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59042DE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6" w:history="1">
        <w:r w:rsidRPr="00C926C3">
          <w:rPr>
            <w:rStyle w:val="affff2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Модель регистрации клиента ЮЛ.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61E2D8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7" w:history="1">
        <w:r w:rsidRPr="00C926C3">
          <w:rPr>
            <w:rStyle w:val="affff2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Модель регистрации клиента ФЛ.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84821AD" w14:textId="77777777" w:rsidR="008C0477" w:rsidRDefault="008C0477">
      <w:pPr>
        <w:pStyle w:val="26"/>
        <w:tabs>
          <w:tab w:val="left" w:pos="880"/>
          <w:tab w:val="right" w:leader="dot" w:pos="1010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55558" w:history="1">
        <w:r w:rsidRPr="00C926C3">
          <w:rPr>
            <w:rStyle w:val="affff2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6C3">
          <w:rPr>
            <w:rStyle w:val="affff2"/>
            <w:noProof/>
          </w:rPr>
          <w:t>Модель регистрации клиента ИП.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3A171D8" w14:textId="77777777" w:rsidR="004263EC" w:rsidRPr="00D87FAE" w:rsidRDefault="004263EC" w:rsidP="00BF2A4B">
      <w:pPr>
        <w:tabs>
          <w:tab w:val="right" w:leader="dot" w:pos="10065"/>
        </w:tabs>
      </w:pPr>
      <w:r w:rsidRPr="00D87FAE">
        <w:fldChar w:fldCharType="end"/>
      </w:r>
    </w:p>
    <w:p w14:paraId="0DC7A44D" w14:textId="355492BA" w:rsidR="004263EC" w:rsidRPr="0026132F" w:rsidRDefault="004263EC" w:rsidP="00BF2A4B">
      <w:pPr>
        <w:rPr>
          <w:lang w:val="en-US"/>
        </w:rPr>
      </w:pPr>
    </w:p>
    <w:p w14:paraId="3EF6CE9A" w14:textId="77777777" w:rsidR="004263EC" w:rsidRPr="0026132F" w:rsidRDefault="004263EC" w:rsidP="00BF2A4B">
      <w:pPr>
        <w:rPr>
          <w:lang w:val="en-US"/>
        </w:rPr>
      </w:pPr>
      <w:r w:rsidRPr="0026132F">
        <w:rPr>
          <w:lang w:val="en-US"/>
        </w:rPr>
        <w:br w:type="page"/>
      </w:r>
    </w:p>
    <w:p w14:paraId="1D60BF5E" w14:textId="02FBAA87" w:rsidR="004263EC" w:rsidRDefault="004263EC" w:rsidP="00BF2A4B">
      <w:pPr>
        <w:pStyle w:val="TZSect1"/>
      </w:pPr>
      <w:bookmarkStart w:id="1" w:name="_Toc516155533"/>
      <w:r>
        <w:lastRenderedPageBreak/>
        <w:t>Введение</w:t>
      </w:r>
      <w:bookmarkEnd w:id="1"/>
    </w:p>
    <w:p w14:paraId="239A2F53" w14:textId="77777777" w:rsidR="004263EC" w:rsidRDefault="004263EC" w:rsidP="00BF2A4B">
      <w:pPr>
        <w:pStyle w:val="TZSect2"/>
      </w:pPr>
      <w:bookmarkStart w:id="2" w:name="_Toc516155534"/>
      <w:r>
        <w:t>Аннотация</w:t>
      </w:r>
      <w:bookmarkEnd w:id="2"/>
    </w:p>
    <w:p w14:paraId="76561297" w14:textId="77777777" w:rsidR="00933289" w:rsidRDefault="004263EC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 xml:space="preserve">Документ содержит описание необходимых настроек для интеграции модулей проекта </w:t>
      </w:r>
      <w:r>
        <w:rPr>
          <w:lang w:val="en-US"/>
        </w:rPr>
        <w:t>GF</w:t>
      </w:r>
      <w:r w:rsidRPr="00D40B67">
        <w:t xml:space="preserve"> </w:t>
      </w:r>
      <w:r>
        <w:rPr>
          <w:lang w:val="en-US"/>
        </w:rPr>
        <w:t>c</w:t>
      </w:r>
      <w:r w:rsidR="00933289">
        <w:t>:</w:t>
      </w:r>
    </w:p>
    <w:p w14:paraId="6D164324" w14:textId="28B772BF" w:rsidR="004263EC" w:rsidRDefault="00933289" w:rsidP="00BF2A4B">
      <w:pPr>
        <w:pStyle w:val="TZStyle4"/>
        <w:jc w:val="both"/>
      </w:pPr>
      <w:r w:rsidRPr="00933289">
        <w:rPr>
          <w:b/>
        </w:rPr>
        <w:t xml:space="preserve">Дилерами </w:t>
      </w:r>
      <w:r w:rsidRPr="00933289">
        <w:rPr>
          <w:b/>
          <w:lang w:val="en-US"/>
        </w:rPr>
        <w:t>OAPI</w:t>
      </w:r>
      <w:r w:rsidRPr="00933289">
        <w:t xml:space="preserve">. </w:t>
      </w:r>
      <w:r>
        <w:t>Дилеры, выполняю</w:t>
      </w:r>
      <w:r w:rsidR="005D67AE">
        <w:t>щие</w:t>
      </w:r>
      <w:r>
        <w:t xml:space="preserve"> регистрацию через </w:t>
      </w:r>
      <w:r w:rsidRPr="00933289">
        <w:t>ин</w:t>
      </w:r>
      <w:r>
        <w:t>терфейсы собственной разработки</w:t>
      </w:r>
      <w:r w:rsidR="005D67AE">
        <w:t xml:space="preserve"> </w:t>
      </w:r>
      <w:r>
        <w:t xml:space="preserve">путем </w:t>
      </w:r>
      <w:r w:rsidR="005D67AE">
        <w:t>вызова API-функций ИБС</w:t>
      </w:r>
      <w:r w:rsidR="004263EC">
        <w:t>.</w:t>
      </w:r>
    </w:p>
    <w:p w14:paraId="0A1A9A91" w14:textId="77777777" w:rsidR="004263EC" w:rsidRDefault="004263EC" w:rsidP="00BF2A4B">
      <w:pPr>
        <w:pStyle w:val="TZSect2"/>
      </w:pPr>
      <w:bookmarkStart w:id="3" w:name="_Toc516155535"/>
      <w:r>
        <w:t>Определения, обозначения, сокращения</w:t>
      </w:r>
      <w:bookmarkEnd w:id="3"/>
    </w:p>
    <w:p w14:paraId="39A8621A" w14:textId="77777777" w:rsidR="004263EC" w:rsidRPr="00B17EEC" w:rsidRDefault="004263EC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rPr>
          <w:lang w:val="en-US"/>
        </w:rPr>
        <w:t>GF</w:t>
      </w:r>
      <w:r>
        <w:t xml:space="preserve"> – Проект </w:t>
      </w:r>
      <w:r>
        <w:rPr>
          <w:lang w:val="en-US"/>
        </w:rPr>
        <w:t>GreenField</w:t>
      </w:r>
      <w:r w:rsidR="00AD5AA0">
        <w:t>.</w:t>
      </w:r>
    </w:p>
    <w:p w14:paraId="0BC8467B" w14:textId="77777777" w:rsidR="00AD5AA0" w:rsidRDefault="00AD5AA0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ПО – Программное обеспечение.</w:t>
      </w:r>
    </w:p>
    <w:p w14:paraId="1D4497A8" w14:textId="77777777" w:rsidR="00AD5AA0" w:rsidRDefault="00AD5AA0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 xml:space="preserve">ИБС </w:t>
      </w:r>
      <w:r w:rsidR="006304B5">
        <w:t xml:space="preserve">– </w:t>
      </w:r>
      <w:r w:rsidRPr="006304B5">
        <w:t xml:space="preserve">Информационно-биллинговая </w:t>
      </w:r>
      <w:proofErr w:type="gramStart"/>
      <w:r w:rsidRPr="006304B5">
        <w:t>система</w:t>
      </w:r>
      <w:proofErr w:type="gramEnd"/>
      <w:r w:rsidRPr="006304B5">
        <w:t xml:space="preserve"> разработанная ЗАО «Петер-Сервис». </w:t>
      </w:r>
    </w:p>
    <w:p w14:paraId="3027136F" w14:textId="77777777" w:rsidR="004263EC" w:rsidRDefault="004263EC" w:rsidP="00BF2A4B">
      <w:pPr>
        <w:pStyle w:val="TZSect2"/>
        <w:jc w:val="both"/>
      </w:pPr>
      <w:bookmarkStart w:id="4" w:name="_Toc516155536"/>
      <w:r>
        <w:t>Описание автоматизируемых бизнес-процессов</w:t>
      </w:r>
      <w:bookmarkEnd w:id="4"/>
    </w:p>
    <w:p w14:paraId="6621579F" w14:textId="1914BC87" w:rsidR="004263EC" w:rsidRDefault="00C252C1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Регистрации клиентов/абонентов</w:t>
      </w:r>
      <w:r w:rsidR="00844301">
        <w:t xml:space="preserve">, добавление абонентов на лицевой счет, формирование сводного и детального отчетов по подключениям, смена </w:t>
      </w:r>
      <w:r w:rsidR="00844301">
        <w:rPr>
          <w:lang w:val="en-US"/>
        </w:rPr>
        <w:t>SIM</w:t>
      </w:r>
      <w:r w:rsidR="00844301" w:rsidRPr="00844301">
        <w:t>-карт</w:t>
      </w:r>
      <w:r>
        <w:t xml:space="preserve"> через web-интерфейс </w:t>
      </w:r>
      <w:r w:rsidRPr="00C252C1">
        <w:t>дилеров</w:t>
      </w:r>
      <w:r w:rsidR="004263EC">
        <w:t xml:space="preserve"> </w:t>
      </w:r>
      <w:r>
        <w:t xml:space="preserve">в ИБС </w:t>
      </w:r>
      <w:r>
        <w:rPr>
          <w:lang w:val="en-US"/>
        </w:rPr>
        <w:t>GF</w:t>
      </w:r>
      <w:r w:rsidRPr="00C252C1">
        <w:t>.</w:t>
      </w:r>
    </w:p>
    <w:p w14:paraId="282B67D9" w14:textId="77777777" w:rsidR="004263EC" w:rsidRDefault="004263EC" w:rsidP="00BF2A4B">
      <w:pPr>
        <w:pStyle w:val="TZSect2"/>
        <w:jc w:val="both"/>
      </w:pPr>
      <w:bookmarkStart w:id="5" w:name="_Toc516155537"/>
      <w:r>
        <w:t>Цели интеграции</w:t>
      </w:r>
      <w:bookmarkEnd w:id="5"/>
    </w:p>
    <w:p w14:paraId="243BB7B1" w14:textId="77777777" w:rsidR="004263EC" w:rsidRDefault="004263EC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 xml:space="preserve">Источником данных для работы </w:t>
      </w:r>
      <w:r w:rsidR="00C252C1">
        <w:t>web-интерфейса дилеров</w:t>
      </w:r>
      <w:r>
        <w:t xml:space="preserve"> являются элементы решения </w:t>
      </w:r>
      <w:r>
        <w:rPr>
          <w:lang w:val="en-US"/>
        </w:rPr>
        <w:t>GF</w:t>
      </w:r>
      <w:r>
        <w:t xml:space="preserve"> содержащие данные о клиентах, абонентах, НСИ, финансовые данные</w:t>
      </w:r>
      <w:r w:rsidR="00C252C1">
        <w:t>, адресные данные</w:t>
      </w:r>
      <w:r>
        <w:t xml:space="preserve"> и т.д.</w:t>
      </w:r>
    </w:p>
    <w:p w14:paraId="2202BC32" w14:textId="14275ECE" w:rsidR="004263EC" w:rsidRDefault="00AD5AA0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Ц</w:t>
      </w:r>
      <w:r w:rsidR="004263EC">
        <w:t xml:space="preserve">елью интеграции является </w:t>
      </w:r>
      <w:r w:rsidR="00C252C1">
        <w:t xml:space="preserve">поддержка бизнес-процессов </w:t>
      </w:r>
      <w:r w:rsidR="006F3570">
        <w:t xml:space="preserve">регистрации клиентов/абонентов, добавление абонентов на лицевой счет, формирование сводного и детального отчетов по подключениям, смена </w:t>
      </w:r>
      <w:r w:rsidR="006F3570">
        <w:rPr>
          <w:lang w:val="en-US"/>
        </w:rPr>
        <w:t>SIM</w:t>
      </w:r>
      <w:r w:rsidR="006F3570" w:rsidRPr="00844301">
        <w:t>-карт</w:t>
      </w:r>
      <w:r w:rsidR="000237E1" w:rsidRPr="000237E1">
        <w:t xml:space="preserve"> в </w:t>
      </w:r>
      <w:r w:rsidR="000237E1">
        <w:rPr>
          <w:lang w:val="en-US"/>
        </w:rPr>
        <w:t>GF</w:t>
      </w:r>
      <w:r w:rsidR="00C252C1">
        <w:t xml:space="preserve"> </w:t>
      </w:r>
      <w:r w:rsidR="000237E1">
        <w:t>через</w:t>
      </w:r>
      <w:r w:rsidR="00CA3D3B">
        <w:t xml:space="preserve"> </w:t>
      </w:r>
      <w:r w:rsidR="00CA3D3B">
        <w:rPr>
          <w:lang w:val="en-US"/>
        </w:rPr>
        <w:t>HAS</w:t>
      </w:r>
      <w:r w:rsidR="00CA3D3B" w:rsidRPr="00CA3D3B">
        <w:t>-</w:t>
      </w:r>
      <w:r w:rsidR="00CA3D3B">
        <w:t>операции и</w:t>
      </w:r>
      <w:r w:rsidR="000237E1">
        <w:t xml:space="preserve"> функции </w:t>
      </w:r>
      <w:r w:rsidR="000237E1">
        <w:rPr>
          <w:lang w:val="en-US"/>
        </w:rPr>
        <w:t>O</w:t>
      </w:r>
      <w:r w:rsidR="00161441">
        <w:t>PEN</w:t>
      </w:r>
      <w:r w:rsidR="000237E1">
        <w:rPr>
          <w:lang w:val="en-US"/>
        </w:rPr>
        <w:t>API</w:t>
      </w:r>
      <w:r w:rsidR="000237E1">
        <w:t xml:space="preserve"> 2.0</w:t>
      </w:r>
      <w:r w:rsidR="000237E1" w:rsidRPr="000237E1">
        <w:t xml:space="preserve"> (элемент новой архитектуры)</w:t>
      </w:r>
      <w:r w:rsidR="005D67AE">
        <w:t>.</w:t>
      </w:r>
    </w:p>
    <w:p w14:paraId="46CE9A52" w14:textId="4EE35544" w:rsidR="004263EC" w:rsidRDefault="004263EC" w:rsidP="00BF2A4B">
      <w:pPr>
        <w:pStyle w:val="TZListMarker1"/>
        <w:numPr>
          <w:ilvl w:val="0"/>
          <w:numId w:val="0"/>
        </w:numPr>
        <w:jc w:val="center"/>
      </w:pPr>
    </w:p>
    <w:p w14:paraId="7F0312ED" w14:textId="77777777" w:rsidR="004263EC" w:rsidRDefault="004263EC" w:rsidP="0046738F">
      <w:pPr>
        <w:pStyle w:val="TZSect1"/>
        <w:pageBreakBefore/>
      </w:pPr>
      <w:bookmarkStart w:id="6" w:name="_Toc516155538"/>
      <w:r>
        <w:lastRenderedPageBreak/>
        <w:t>Операции и потоки данных</w:t>
      </w:r>
      <w:bookmarkEnd w:id="6"/>
    </w:p>
    <w:p w14:paraId="33FA17D1" w14:textId="77777777" w:rsidR="004263EC" w:rsidRPr="00D65235" w:rsidRDefault="004263EC" w:rsidP="00BF2A4B">
      <w:pPr>
        <w:pStyle w:val="TZSect2"/>
      </w:pPr>
      <w:bookmarkStart w:id="7" w:name="_Toc516155539"/>
      <w:r>
        <w:t>Прямое взаимодействие БД</w:t>
      </w:r>
      <w:bookmarkEnd w:id="7"/>
    </w:p>
    <w:p w14:paraId="5BAE9E25" w14:textId="35CCC30B" w:rsidR="006304B5" w:rsidRDefault="001A13C9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 xml:space="preserve">Прямое взаимодействие с БД </w:t>
      </w:r>
      <w:r>
        <w:rPr>
          <w:lang w:val="en-US"/>
        </w:rPr>
        <w:t>BIS</w:t>
      </w:r>
      <w:r w:rsidRPr="001A13C9">
        <w:t xml:space="preserve"> </w:t>
      </w:r>
      <w:r>
        <w:rPr>
          <w:lang w:val="en-US"/>
        </w:rPr>
        <w:t>GF</w:t>
      </w:r>
      <w:r>
        <w:t xml:space="preserve"> отсутствует.</w:t>
      </w:r>
    </w:p>
    <w:p w14:paraId="576AAF83" w14:textId="5FAB393E" w:rsidR="00A46E40" w:rsidRDefault="00A46E40" w:rsidP="00A46E40">
      <w:pPr>
        <w:pStyle w:val="TZSect2"/>
      </w:pPr>
      <w:bookmarkStart w:id="8" w:name="_Toc516155540"/>
      <w:r>
        <w:t>Потоки данных.</w:t>
      </w:r>
      <w:bookmarkEnd w:id="8"/>
    </w:p>
    <w:p w14:paraId="024AEE05" w14:textId="34165293" w:rsidR="00A46E40" w:rsidRPr="00A46E40" w:rsidRDefault="00A46E40" w:rsidP="00A46E40">
      <w:pPr>
        <w:pStyle w:val="TZSect2"/>
        <w:numPr>
          <w:ilvl w:val="0"/>
          <w:numId w:val="0"/>
        </w:numPr>
        <w:ind w:left="578"/>
        <w:outlineLvl w:val="9"/>
        <w:rPr>
          <w:b w:val="0"/>
          <w:sz w:val="24"/>
          <w:szCs w:val="24"/>
        </w:rPr>
      </w:pPr>
      <w:bookmarkStart w:id="9" w:name="_Toc509575823"/>
      <w:bookmarkStart w:id="10" w:name="_Toc516155541"/>
      <w:r w:rsidRPr="00A46E40">
        <w:rPr>
          <w:b w:val="0"/>
          <w:sz w:val="24"/>
          <w:szCs w:val="24"/>
        </w:rPr>
        <w:t>Запрещено распараллеливание потоков запросов. Настоятельно рекомендуется использовать один поток.</w:t>
      </w:r>
      <w:bookmarkEnd w:id="9"/>
      <w:bookmarkEnd w:id="10"/>
    </w:p>
    <w:p w14:paraId="54F5D731" w14:textId="77777777" w:rsidR="004263EC" w:rsidRPr="00D65235" w:rsidRDefault="004263EC" w:rsidP="0047019B">
      <w:pPr>
        <w:pStyle w:val="TZSect2"/>
        <w:jc w:val="both"/>
      </w:pPr>
      <w:bookmarkStart w:id="11" w:name="_Toc516155542"/>
      <w:r>
        <w:t>Программные интерфейсы (</w:t>
      </w:r>
      <w:r>
        <w:rPr>
          <w:lang w:val="en-US"/>
        </w:rPr>
        <w:t>API</w:t>
      </w:r>
      <w:r>
        <w:t>)</w:t>
      </w:r>
      <w:bookmarkEnd w:id="11"/>
    </w:p>
    <w:p w14:paraId="764D6643" w14:textId="7225326F" w:rsidR="004263EC" w:rsidRDefault="00354D1A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 w:rsidRPr="00161F72">
        <w:rPr>
          <w:b/>
        </w:rPr>
        <w:t>Дилеры OAPI</w:t>
      </w:r>
      <w:r w:rsidR="004263EC">
        <w:t xml:space="preserve"> </w:t>
      </w:r>
      <w:r w:rsidR="00F42684">
        <w:t>запрашивают необходимую информацию для регистрации клиента/абонента и выполняют регистрацию</w:t>
      </w:r>
      <w:r w:rsidR="004263EC" w:rsidRPr="007C7F90">
        <w:t xml:space="preserve"> </w:t>
      </w:r>
      <w:r w:rsidR="00161441" w:rsidRPr="00161441">
        <w:t>путем</w:t>
      </w:r>
      <w:r w:rsidR="004263EC">
        <w:t xml:space="preserve"> вызов</w:t>
      </w:r>
      <w:r w:rsidR="00161441">
        <w:t>а</w:t>
      </w:r>
      <w:r w:rsidR="004263EC">
        <w:t xml:space="preserve"> функци</w:t>
      </w:r>
      <w:r w:rsidR="001A13C9">
        <w:t>й</w:t>
      </w:r>
      <w:r w:rsidR="004263EC">
        <w:t xml:space="preserve"> </w:t>
      </w:r>
      <w:r w:rsidR="004263EC">
        <w:rPr>
          <w:lang w:val="en-US"/>
        </w:rPr>
        <w:t>OPENAPI</w:t>
      </w:r>
      <w:r w:rsidR="002C4A86">
        <w:t xml:space="preserve"> 2.0</w:t>
      </w:r>
      <w:r w:rsidR="00161F72" w:rsidRPr="00161F72">
        <w:t xml:space="preserve"> или </w:t>
      </w:r>
      <w:r w:rsidR="00161F72">
        <w:rPr>
          <w:lang w:val="en-US"/>
        </w:rPr>
        <w:t>HAS</w:t>
      </w:r>
      <w:r w:rsidR="00161F72" w:rsidRPr="00161F72">
        <w:t>-</w:t>
      </w:r>
      <w:r w:rsidR="00161F72">
        <w:t>операций</w:t>
      </w:r>
      <w:r w:rsidR="004263EC">
        <w:t>.</w:t>
      </w:r>
      <w:r w:rsidR="001A13C9">
        <w:t xml:space="preserve"> В пунктах ниже приведен список</w:t>
      </w:r>
      <w:r w:rsidR="00161F72">
        <w:t xml:space="preserve"> HAS-операций и</w:t>
      </w:r>
      <w:r w:rsidR="001A13C9">
        <w:t xml:space="preserve"> функций </w:t>
      </w:r>
      <w:r w:rsidR="001A13C9">
        <w:rPr>
          <w:lang w:val="en-US"/>
        </w:rPr>
        <w:t>OPENAPI</w:t>
      </w:r>
      <w:r w:rsidR="001A13C9" w:rsidRPr="001A13C9">
        <w:t xml:space="preserve"> 2.0 для дилеров Связного и Евросети.</w:t>
      </w:r>
    </w:p>
    <w:p w14:paraId="65C35775" w14:textId="7856A160" w:rsidR="005861A8" w:rsidRPr="00512886" w:rsidRDefault="00106AF9" w:rsidP="0046738F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bookmarkStart w:id="12" w:name="_Ref430330563"/>
      <w:r w:rsidRPr="00512886">
        <w:rPr>
          <w:b/>
        </w:rPr>
        <w:t>Список OAPI-</w:t>
      </w:r>
      <w:r w:rsidR="00512886" w:rsidRPr="00512886">
        <w:rPr>
          <w:b/>
        </w:rPr>
        <w:t>функций</w:t>
      </w:r>
      <w:r w:rsidRPr="00512886">
        <w:rPr>
          <w:b/>
        </w:rPr>
        <w:t xml:space="preserve"> для Дилеров </w:t>
      </w:r>
      <w:r w:rsidRPr="00512886">
        <w:rPr>
          <w:b/>
          <w:lang w:val="en-US"/>
        </w:rPr>
        <w:t>OAPI</w:t>
      </w:r>
      <w:r w:rsidR="00951B86" w:rsidRPr="00512886">
        <w:rPr>
          <w:b/>
        </w:rPr>
        <w:t xml:space="preserve"> </w:t>
      </w:r>
      <w:r w:rsidR="00512886">
        <w:rPr>
          <w:b/>
        </w:rPr>
        <w:t>указан</w:t>
      </w:r>
      <w:r w:rsidR="00951B86" w:rsidRPr="00512886">
        <w:rPr>
          <w:b/>
        </w:rPr>
        <w:t xml:space="preserve"> в документе</w:t>
      </w:r>
      <w:r w:rsidR="005861A8" w:rsidRPr="00512886">
        <w:rPr>
          <w:b/>
        </w:rPr>
        <w:t xml:space="preserve"> ниже</w:t>
      </w:r>
      <w:r w:rsidR="00512886">
        <w:rPr>
          <w:b/>
        </w:rPr>
        <w:t>.</w:t>
      </w:r>
    </w:p>
    <w:tbl>
      <w:tblPr>
        <w:tblStyle w:val="affff3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7229"/>
      </w:tblGrid>
      <w:tr w:rsidR="0047019B" w14:paraId="74BB1B8B" w14:textId="77777777" w:rsidTr="0046738F">
        <w:tc>
          <w:tcPr>
            <w:tcW w:w="426" w:type="dxa"/>
            <w:shd w:val="pct10" w:color="auto" w:fill="auto"/>
          </w:tcPr>
          <w:p w14:paraId="0F387697" w14:textId="657B3C0A" w:rsidR="0047019B" w:rsidRPr="00062069" w:rsidRDefault="0047019B" w:rsidP="00BF2A4B">
            <w:pPr>
              <w:pStyle w:val="TZListMarker1"/>
              <w:numPr>
                <w:ilvl w:val="0"/>
                <w:numId w:val="0"/>
              </w:numPr>
              <w:jc w:val="center"/>
              <w:rPr>
                <w:b/>
                <w:sz w:val="18"/>
              </w:rPr>
            </w:pPr>
            <w:r w:rsidRPr="00062069">
              <w:rPr>
                <w:b/>
                <w:sz w:val="18"/>
              </w:rPr>
              <w:t>№</w:t>
            </w:r>
          </w:p>
        </w:tc>
        <w:tc>
          <w:tcPr>
            <w:tcW w:w="2693" w:type="dxa"/>
            <w:shd w:val="pct10" w:color="auto" w:fill="auto"/>
          </w:tcPr>
          <w:p w14:paraId="016C1AC4" w14:textId="6E6AB897" w:rsidR="0047019B" w:rsidRPr="00062069" w:rsidRDefault="0047019B" w:rsidP="00BF2A4B">
            <w:pPr>
              <w:pStyle w:val="TZListMarker1"/>
              <w:numPr>
                <w:ilvl w:val="0"/>
                <w:numId w:val="0"/>
              </w:numPr>
              <w:jc w:val="center"/>
              <w:rPr>
                <w:b/>
                <w:sz w:val="18"/>
              </w:rPr>
            </w:pPr>
            <w:r w:rsidRPr="00062069">
              <w:rPr>
                <w:b/>
                <w:sz w:val="18"/>
              </w:rPr>
              <w:t>Наименование</w:t>
            </w:r>
          </w:p>
        </w:tc>
        <w:tc>
          <w:tcPr>
            <w:tcW w:w="7229" w:type="dxa"/>
            <w:shd w:val="pct10" w:color="auto" w:fill="auto"/>
          </w:tcPr>
          <w:p w14:paraId="2B4B8DE6" w14:textId="5DDDFC6B" w:rsidR="0047019B" w:rsidRPr="00062069" w:rsidRDefault="0047019B" w:rsidP="00BF2A4B">
            <w:pPr>
              <w:pStyle w:val="TZListMarker1"/>
              <w:numPr>
                <w:ilvl w:val="0"/>
                <w:numId w:val="0"/>
              </w:num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Операция</w:t>
            </w:r>
            <w:r w:rsidRPr="00062069">
              <w:rPr>
                <w:b/>
                <w:sz w:val="18"/>
              </w:rPr>
              <w:t xml:space="preserve"> OPENAPI 2.0</w:t>
            </w:r>
          </w:p>
        </w:tc>
      </w:tr>
      <w:tr w:rsidR="0047019B" w:rsidRPr="0070721C" w14:paraId="1A397237" w14:textId="77777777" w:rsidTr="0046738F">
        <w:tc>
          <w:tcPr>
            <w:tcW w:w="426" w:type="dxa"/>
          </w:tcPr>
          <w:p w14:paraId="60AEC600" w14:textId="43BB39DA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14:paraId="491C8816" w14:textId="042A2A8B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Получение токена</w:t>
            </w:r>
          </w:p>
        </w:tc>
        <w:tc>
          <w:tcPr>
            <w:tcW w:w="7229" w:type="dxa"/>
          </w:tcPr>
          <w:p w14:paraId="669D9B77" w14:textId="45F8F8D2" w:rsidR="0047019B" w:rsidRPr="00062069" w:rsidRDefault="0047019B" w:rsidP="00BF2A4B">
            <w:pPr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/>
              </w:rPr>
              <w:t>/ps/auth/api/token</w:t>
            </w:r>
          </w:p>
        </w:tc>
      </w:tr>
      <w:tr w:rsidR="0047019B" w:rsidRPr="0070721C" w14:paraId="0CEC0140" w14:textId="77777777" w:rsidTr="0046738F">
        <w:tc>
          <w:tcPr>
            <w:tcW w:w="10348" w:type="dxa"/>
            <w:gridSpan w:val="3"/>
          </w:tcPr>
          <w:p w14:paraId="7066E375" w14:textId="6C401EFF" w:rsidR="0047019B" w:rsidRPr="00062069" w:rsidRDefault="0047019B" w:rsidP="0047019B">
            <w:pPr>
              <w:jc w:val="center"/>
              <w:rPr>
                <w:sz w:val="18"/>
                <w:szCs w:val="18"/>
                <w:lang w:val="en-US"/>
              </w:rPr>
            </w:pPr>
            <w:r w:rsidRPr="00F51D20">
              <w:rPr>
                <w:b/>
                <w:sz w:val="18"/>
                <w:szCs w:val="18"/>
                <w:highlight w:val="yellow"/>
              </w:rPr>
              <w:t>Общие операции</w:t>
            </w:r>
          </w:p>
        </w:tc>
      </w:tr>
      <w:tr w:rsidR="0047019B" w:rsidRPr="0056072C" w14:paraId="249455A0" w14:textId="77777777" w:rsidTr="0046738F">
        <w:tc>
          <w:tcPr>
            <w:tcW w:w="426" w:type="dxa"/>
          </w:tcPr>
          <w:p w14:paraId="03610A2D" w14:textId="00A74175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14:paraId="6658D2CB" w14:textId="2BEECDFC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Получение данных профиля пользователя</w:t>
            </w:r>
          </w:p>
        </w:tc>
        <w:tc>
          <w:tcPr>
            <w:tcW w:w="7229" w:type="dxa"/>
          </w:tcPr>
          <w:p w14:paraId="789BA2D7" w14:textId="7B6E62A2" w:rsidR="0047019B" w:rsidRPr="00062069" w:rsidRDefault="0047019B" w:rsidP="00BF2A4B">
            <w:pPr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/>
              </w:rPr>
              <w:t>/ps/auth/api/user/current</w:t>
            </w:r>
          </w:p>
        </w:tc>
      </w:tr>
      <w:tr w:rsidR="0047019B" w:rsidRPr="0056072C" w14:paraId="7BFE7405" w14:textId="77777777" w:rsidTr="0046738F">
        <w:tc>
          <w:tcPr>
            <w:tcW w:w="426" w:type="dxa"/>
          </w:tcPr>
          <w:p w14:paraId="169DCB6E" w14:textId="2B86D024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 w14:paraId="0F11ACF6" w14:textId="3CD01AB8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Определение идентификатора площадки регистрации комплекта</w:t>
            </w:r>
          </w:p>
        </w:tc>
        <w:tc>
          <w:tcPr>
            <w:tcW w:w="7229" w:type="dxa"/>
          </w:tcPr>
          <w:p w14:paraId="34251ADB" w14:textId="54CAD297" w:rsidR="0047019B" w:rsidRPr="00062069" w:rsidRDefault="0047019B" w:rsidP="00BF2A4B">
            <w:pPr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/>
              </w:rPr>
              <w:t>/subscribers/mobile/kits/location?MSISDN={MSISDN}&amp;ICC={ICC}</w:t>
            </w:r>
          </w:p>
        </w:tc>
      </w:tr>
      <w:tr w:rsidR="0047019B" w:rsidRPr="0056072C" w14:paraId="1BB09A85" w14:textId="77777777" w:rsidTr="0046738F">
        <w:tc>
          <w:tcPr>
            <w:tcW w:w="426" w:type="dxa"/>
          </w:tcPr>
          <w:p w14:paraId="10C8728E" w14:textId="61249B6F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</w:tcPr>
          <w:p w14:paraId="74DF78EA" w14:textId="546BD73A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Список ТП доступных для назначения абоненту при регистрации</w:t>
            </w:r>
          </w:p>
        </w:tc>
        <w:tc>
          <w:tcPr>
            <w:tcW w:w="7229" w:type="dxa"/>
          </w:tcPr>
          <w:p w14:paraId="482CA71C" w14:textId="03FDE0DF" w:rsidR="0047019B" w:rsidRPr="00062069" w:rsidRDefault="0047019B" w:rsidP="00BF2A4B">
            <w:pPr>
              <w:pStyle w:val="TableText"/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/>
              </w:rPr>
              <w:t xml:space="preserve">/subscribers/mobile/ratePlans/availableForAssign </w:t>
            </w:r>
          </w:p>
          <w:p w14:paraId="3C2EA637" w14:textId="7A98EF50" w:rsidR="0047019B" w:rsidRPr="00062069" w:rsidRDefault="0047019B" w:rsidP="00BF2A4B">
            <w:pPr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/>
              </w:rPr>
              <w:t>/subscribers/mobile/ratePlans/availableForAssign/search</w:t>
            </w:r>
          </w:p>
        </w:tc>
      </w:tr>
      <w:tr w:rsidR="0047019B" w:rsidRPr="0056072C" w14:paraId="3A6952E4" w14:textId="77777777" w:rsidTr="0046738F">
        <w:tc>
          <w:tcPr>
            <w:tcW w:w="426" w:type="dxa"/>
          </w:tcPr>
          <w:p w14:paraId="00104961" w14:textId="007A8479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</w:tcPr>
          <w:p w14:paraId="4D9EE26F" w14:textId="70F1E1DF" w:rsidR="0047019B" w:rsidRPr="00062069" w:rsidRDefault="0047019B" w:rsidP="00BF2A4B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Список ТП доступных для подключения абоненту</w:t>
            </w:r>
          </w:p>
        </w:tc>
        <w:tc>
          <w:tcPr>
            <w:tcW w:w="7229" w:type="dxa"/>
          </w:tcPr>
          <w:p w14:paraId="07843629" w14:textId="5821D4C2" w:rsidR="0047019B" w:rsidRPr="00062069" w:rsidRDefault="0047019B" w:rsidP="00BF2A4B">
            <w:pPr>
              <w:pStyle w:val="TableText"/>
              <w:rPr>
                <w:sz w:val="18"/>
                <w:szCs w:val="18"/>
                <w:lang w:val="en-US" w:eastAsia="en-US"/>
              </w:rPr>
            </w:pPr>
            <w:r w:rsidRPr="00062069">
              <w:rPr>
                <w:sz w:val="18"/>
                <w:szCs w:val="18"/>
                <w:lang w:val="en-US" w:eastAsia="en-US"/>
              </w:rPr>
              <w:t>/subscribers/{subscriberId}/ratePlans/availableForChange</w:t>
            </w:r>
          </w:p>
          <w:p w14:paraId="6361A5E5" w14:textId="24EC0AB1" w:rsidR="0047019B" w:rsidRPr="00062069" w:rsidRDefault="0047019B" w:rsidP="00BF2A4B">
            <w:pPr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szCs w:val="18"/>
                <w:lang w:val="en-US" w:eastAsia="en-US"/>
              </w:rPr>
              <w:t>/subscribers/{subscriberId}/ratePlans/availableForChange/search</w:t>
            </w:r>
          </w:p>
        </w:tc>
      </w:tr>
      <w:tr w:rsidR="0047019B" w:rsidRPr="0047019B" w14:paraId="6BC09EE0" w14:textId="77777777" w:rsidTr="0046738F">
        <w:tc>
          <w:tcPr>
            <w:tcW w:w="10348" w:type="dxa"/>
            <w:gridSpan w:val="3"/>
          </w:tcPr>
          <w:p w14:paraId="17C79E61" w14:textId="3C29F7AB" w:rsidR="0047019B" w:rsidRPr="0047019B" w:rsidRDefault="0047019B" w:rsidP="0047019B">
            <w:pPr>
              <w:pStyle w:val="TableText"/>
              <w:jc w:val="center"/>
              <w:rPr>
                <w:sz w:val="18"/>
                <w:szCs w:val="18"/>
                <w:lang w:eastAsia="en-US"/>
              </w:rPr>
            </w:pPr>
            <w:r w:rsidRPr="00FF430F">
              <w:rPr>
                <w:b/>
                <w:sz w:val="18"/>
                <w:szCs w:val="18"/>
                <w:highlight w:val="yellow"/>
              </w:rPr>
              <w:t>Операции регистрации клиента из комплекта</w:t>
            </w:r>
          </w:p>
        </w:tc>
      </w:tr>
      <w:tr w:rsidR="0047019B" w:rsidRPr="0056072C" w14:paraId="263C5C05" w14:textId="77777777" w:rsidTr="0046738F">
        <w:tc>
          <w:tcPr>
            <w:tcW w:w="426" w:type="dxa"/>
          </w:tcPr>
          <w:p w14:paraId="176682E1" w14:textId="7EFAB550" w:rsidR="0047019B" w:rsidRPr="00F06B5D" w:rsidRDefault="0047019B" w:rsidP="00BF2A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</w:tcPr>
          <w:p w14:paraId="52B7C223" w14:textId="3859B210" w:rsidR="0047019B" w:rsidRPr="00062069" w:rsidRDefault="0047019B" w:rsidP="00BF2A4B">
            <w:pPr>
              <w:rPr>
                <w:sz w:val="18"/>
                <w:szCs w:val="18"/>
              </w:rPr>
            </w:pPr>
            <w:bookmarkStart w:id="13" w:name="_Toc456872044"/>
            <w:r w:rsidRPr="00062069">
              <w:rPr>
                <w:sz w:val="18"/>
              </w:rPr>
              <w:t>Получение шаблона клиентских данных для регистрации клиента</w:t>
            </w:r>
            <w:bookmarkEnd w:id="13"/>
          </w:p>
        </w:tc>
        <w:tc>
          <w:tcPr>
            <w:tcW w:w="7229" w:type="dxa"/>
          </w:tcPr>
          <w:p w14:paraId="652848CC" w14:textId="77777777" w:rsidR="0047019B" w:rsidRPr="00062069" w:rsidRDefault="0047019B" w:rsidP="00BF2A4B">
            <w:pPr>
              <w:pStyle w:val="TableText"/>
              <w:rPr>
                <w:sz w:val="18"/>
                <w:lang w:val="en-US"/>
              </w:rPr>
            </w:pPr>
            <w:r w:rsidRPr="00062069">
              <w:rPr>
                <w:sz w:val="18"/>
                <w:lang w:val="en-US"/>
              </w:rPr>
              <w:t>/customers/templates/juralCustomer?agentId=''&amp;salePointId=''&amp;patternCustomerId=''&amp;kitId=''</w:t>
            </w:r>
          </w:p>
          <w:p w14:paraId="557DAA6D" w14:textId="77777777" w:rsidR="0047019B" w:rsidRPr="00062069" w:rsidRDefault="0047019B" w:rsidP="00BF2A4B">
            <w:pPr>
              <w:pStyle w:val="TableText"/>
              <w:rPr>
                <w:sz w:val="18"/>
                <w:lang w:val="en-US"/>
              </w:rPr>
            </w:pPr>
            <w:r w:rsidRPr="00062069">
              <w:rPr>
                <w:sz w:val="18"/>
                <w:lang w:val="en-US"/>
              </w:rPr>
              <w:t>/customers/templates/individualCustomer?agentId=''&amp;salePointId=''&amp;patternCustomerId=''&amp;kitId=''</w:t>
            </w:r>
          </w:p>
          <w:p w14:paraId="6E9F8EBB" w14:textId="50FFFC27" w:rsidR="0047019B" w:rsidRPr="00062069" w:rsidRDefault="0047019B" w:rsidP="00BF2A4B">
            <w:pPr>
              <w:pStyle w:val="TableText"/>
              <w:rPr>
                <w:sz w:val="18"/>
                <w:szCs w:val="18"/>
                <w:lang w:val="en-US"/>
              </w:rPr>
            </w:pPr>
            <w:r w:rsidRPr="00062069">
              <w:rPr>
                <w:sz w:val="18"/>
                <w:lang w:val="en-US"/>
              </w:rPr>
              <w:t>/customers/templates/individualEntrepreneur?agentId=''&amp;salePointId=''&amp;patternCustomerId=''&amp;kitId=''</w:t>
            </w:r>
          </w:p>
        </w:tc>
      </w:tr>
      <w:tr w:rsidR="0047019B" w:rsidRPr="0056072C" w14:paraId="26C727CD" w14:textId="77777777" w:rsidTr="0046738F">
        <w:tc>
          <w:tcPr>
            <w:tcW w:w="426" w:type="dxa"/>
          </w:tcPr>
          <w:p w14:paraId="7AF5B763" w14:textId="7E040A84" w:rsidR="0047019B" w:rsidRDefault="0047019B" w:rsidP="00FF4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</w:tcPr>
          <w:p w14:paraId="3F894AA6" w14:textId="0035799D" w:rsidR="0047019B" w:rsidRPr="00062069" w:rsidRDefault="0047019B" w:rsidP="00FF430F">
            <w:pPr>
              <w:rPr>
                <w:sz w:val="18"/>
              </w:rPr>
            </w:pPr>
            <w:r>
              <w:rPr>
                <w:sz w:val="18"/>
              </w:rPr>
              <w:t>Получение параметров регистрации клиента из комплекта</w:t>
            </w:r>
          </w:p>
        </w:tc>
        <w:tc>
          <w:tcPr>
            <w:tcW w:w="7229" w:type="dxa"/>
          </w:tcPr>
          <w:p w14:paraId="11019B8C" w14:textId="1E872360" w:rsidR="0047019B" w:rsidRPr="00F06B5D" w:rsidRDefault="0047019B" w:rsidP="00FF430F">
            <w:pPr>
              <w:pStyle w:val="TableText"/>
              <w:rPr>
                <w:sz w:val="18"/>
                <w:szCs w:val="20"/>
                <w:lang w:val="en-US"/>
              </w:rPr>
            </w:pPr>
            <w:r w:rsidRPr="00F06B5D">
              <w:rPr>
                <w:sz w:val="18"/>
                <w:szCs w:val="20"/>
                <w:lang w:val="en-US"/>
              </w:rPr>
              <w:t>/customers/fromKit/add/parameters?kitId=’’</w:t>
            </w:r>
          </w:p>
        </w:tc>
      </w:tr>
      <w:tr w:rsidR="0047019B" w:rsidRPr="00062069" w14:paraId="2B4D7F08" w14:textId="77777777" w:rsidTr="0046738F">
        <w:tc>
          <w:tcPr>
            <w:tcW w:w="426" w:type="dxa"/>
          </w:tcPr>
          <w:p w14:paraId="4ADC1976" w14:textId="35985985" w:rsidR="0047019B" w:rsidRPr="00F06B5D" w:rsidRDefault="0047019B" w:rsidP="00FF430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</w:p>
        </w:tc>
        <w:tc>
          <w:tcPr>
            <w:tcW w:w="2693" w:type="dxa"/>
          </w:tcPr>
          <w:p w14:paraId="78C9B202" w14:textId="199070F8" w:rsidR="0047019B" w:rsidRPr="00BF2A4B" w:rsidRDefault="0047019B" w:rsidP="00FF430F">
            <w:pPr>
              <w:rPr>
                <w:sz w:val="18"/>
              </w:rPr>
            </w:pPr>
            <w:bookmarkStart w:id="14" w:name="_Toc456872045"/>
            <w:r w:rsidRPr="00BF2A4B">
              <w:rPr>
                <w:sz w:val="18"/>
              </w:rPr>
              <w:t>Проверка возможности регистрации клиента</w:t>
            </w:r>
            <w:bookmarkEnd w:id="14"/>
          </w:p>
        </w:tc>
        <w:tc>
          <w:tcPr>
            <w:tcW w:w="7229" w:type="dxa"/>
          </w:tcPr>
          <w:p w14:paraId="6CBEF760" w14:textId="2FA8A4D2" w:rsidR="0047019B" w:rsidRPr="00BF2A4B" w:rsidRDefault="0047019B" w:rsidP="00FF430F">
            <w:pPr>
              <w:pStyle w:val="TableText"/>
              <w:rPr>
                <w:sz w:val="18"/>
                <w:szCs w:val="20"/>
              </w:rPr>
            </w:pPr>
            <w:r w:rsidRPr="00BF2A4B">
              <w:rPr>
                <w:sz w:val="18"/>
                <w:szCs w:val="20"/>
              </w:rPr>
              <w:t>/customers/add/check</w:t>
            </w:r>
          </w:p>
        </w:tc>
      </w:tr>
      <w:tr w:rsidR="0047019B" w:rsidRPr="00062069" w14:paraId="5A4CA02A" w14:textId="77777777" w:rsidTr="0046738F">
        <w:tc>
          <w:tcPr>
            <w:tcW w:w="426" w:type="dxa"/>
          </w:tcPr>
          <w:p w14:paraId="1BF740A6" w14:textId="4A124CCA" w:rsidR="0047019B" w:rsidRPr="00F06B5D" w:rsidRDefault="0047019B" w:rsidP="00FF430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9</w:t>
            </w:r>
          </w:p>
        </w:tc>
        <w:tc>
          <w:tcPr>
            <w:tcW w:w="2693" w:type="dxa"/>
          </w:tcPr>
          <w:p w14:paraId="7777E037" w14:textId="3949660C" w:rsidR="0047019B" w:rsidRPr="00FF430F" w:rsidRDefault="0047019B" w:rsidP="00FF430F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Регистрация клиента из комплекта</w:t>
            </w:r>
          </w:p>
        </w:tc>
        <w:tc>
          <w:tcPr>
            <w:tcW w:w="7229" w:type="dxa"/>
          </w:tcPr>
          <w:p w14:paraId="4CE19BDC" w14:textId="510E41EA" w:rsidR="0047019B" w:rsidRPr="00BF2A4B" w:rsidRDefault="0047019B" w:rsidP="00FF430F">
            <w:pPr>
              <w:pStyle w:val="TableText"/>
              <w:rPr>
                <w:sz w:val="18"/>
                <w:szCs w:val="20"/>
              </w:rPr>
            </w:pPr>
            <w:r>
              <w:t>/customers/fromKit</w:t>
            </w:r>
          </w:p>
        </w:tc>
      </w:tr>
      <w:tr w:rsidR="0047019B" w:rsidRPr="00062069" w14:paraId="300753F9" w14:textId="77777777" w:rsidTr="0046738F">
        <w:tc>
          <w:tcPr>
            <w:tcW w:w="10348" w:type="dxa"/>
            <w:gridSpan w:val="3"/>
          </w:tcPr>
          <w:p w14:paraId="6E085380" w14:textId="696CD0E2" w:rsidR="0047019B" w:rsidRDefault="0047019B" w:rsidP="0047019B">
            <w:pPr>
              <w:pStyle w:val="TableText"/>
              <w:jc w:val="center"/>
            </w:pPr>
            <w:r w:rsidRPr="00FF430F">
              <w:rPr>
                <w:b/>
                <w:sz w:val="18"/>
                <w:szCs w:val="18"/>
                <w:highlight w:val="yellow"/>
              </w:rPr>
              <w:t xml:space="preserve">Операции регистрации </w:t>
            </w:r>
            <w:r>
              <w:rPr>
                <w:b/>
                <w:sz w:val="18"/>
                <w:szCs w:val="18"/>
                <w:highlight w:val="yellow"/>
              </w:rPr>
              <w:t>абонента</w:t>
            </w:r>
            <w:r w:rsidRPr="00FF430F">
              <w:rPr>
                <w:b/>
                <w:sz w:val="18"/>
                <w:szCs w:val="18"/>
                <w:highlight w:val="yellow"/>
              </w:rPr>
              <w:t xml:space="preserve"> из комплекта</w:t>
            </w:r>
          </w:p>
        </w:tc>
      </w:tr>
      <w:tr w:rsidR="0047019B" w:rsidRPr="0056072C" w14:paraId="672BA74A" w14:textId="77777777" w:rsidTr="0046738F">
        <w:tc>
          <w:tcPr>
            <w:tcW w:w="426" w:type="dxa"/>
          </w:tcPr>
          <w:p w14:paraId="1BB79B0A" w14:textId="6613FED8" w:rsidR="0047019B" w:rsidRPr="00FF430F" w:rsidRDefault="0047019B" w:rsidP="00F06B5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lastRenderedPageBreak/>
              <w:t>11</w:t>
            </w:r>
          </w:p>
        </w:tc>
        <w:tc>
          <w:tcPr>
            <w:tcW w:w="2693" w:type="dxa"/>
          </w:tcPr>
          <w:p w14:paraId="6DC39450" w14:textId="4C9BE134" w:rsidR="0047019B" w:rsidRPr="00FF430F" w:rsidRDefault="0047019B" w:rsidP="00FF430F">
            <w:pPr>
              <w:rPr>
                <w:sz w:val="18"/>
              </w:rPr>
            </w:pPr>
            <w:r>
              <w:rPr>
                <w:sz w:val="18"/>
              </w:rPr>
              <w:t xml:space="preserve">Получение параметров поиска комплекта стандарта </w:t>
            </w:r>
            <w:r>
              <w:rPr>
                <w:sz w:val="18"/>
                <w:lang w:val="en-US"/>
              </w:rPr>
              <w:t>GSM</w:t>
            </w:r>
            <w:r w:rsidRPr="00FF430F">
              <w:rPr>
                <w:sz w:val="18"/>
              </w:rPr>
              <w:t>\</w:t>
            </w:r>
            <w:r>
              <w:rPr>
                <w:sz w:val="18"/>
                <w:lang w:val="en-US"/>
              </w:rPr>
              <w:t>CDMA</w:t>
            </w:r>
          </w:p>
        </w:tc>
        <w:tc>
          <w:tcPr>
            <w:tcW w:w="7229" w:type="dxa"/>
          </w:tcPr>
          <w:p w14:paraId="031DBE6C" w14:textId="53F865A4" w:rsidR="0047019B" w:rsidRPr="00FF430F" w:rsidRDefault="0047019B" w:rsidP="00FF430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/subscribers/mobile/kits/search/parameters</w:t>
            </w:r>
          </w:p>
        </w:tc>
      </w:tr>
      <w:tr w:rsidR="0047019B" w:rsidRPr="0056072C" w14:paraId="7EB04938" w14:textId="77777777" w:rsidTr="0046738F">
        <w:tc>
          <w:tcPr>
            <w:tcW w:w="426" w:type="dxa"/>
          </w:tcPr>
          <w:p w14:paraId="09F1034F" w14:textId="1F080098" w:rsidR="0047019B" w:rsidRPr="00F51D20" w:rsidRDefault="0047019B" w:rsidP="00FF430F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12</w:t>
            </w:r>
          </w:p>
        </w:tc>
        <w:tc>
          <w:tcPr>
            <w:tcW w:w="2693" w:type="dxa"/>
          </w:tcPr>
          <w:p w14:paraId="7E18A12C" w14:textId="4506DED5" w:rsidR="0047019B" w:rsidRDefault="0047019B" w:rsidP="00FF430F">
            <w:pPr>
              <w:rPr>
                <w:sz w:val="18"/>
              </w:rPr>
            </w:pPr>
            <w:bookmarkStart w:id="15" w:name="_Toc456872120"/>
            <w:r w:rsidRPr="00F51D20">
              <w:rPr>
                <w:sz w:val="18"/>
              </w:rPr>
              <w:t>Поиск комплектов стандарта GSM\CDMA</w:t>
            </w:r>
            <w:bookmarkEnd w:id="15"/>
          </w:p>
        </w:tc>
        <w:tc>
          <w:tcPr>
            <w:tcW w:w="7229" w:type="dxa"/>
          </w:tcPr>
          <w:p w14:paraId="13BE61D8" w14:textId="6A90A998" w:rsidR="0047019B" w:rsidRPr="00F51D20" w:rsidRDefault="0047019B" w:rsidP="00F51D20">
            <w:pPr>
              <w:pStyle w:val="TableText"/>
              <w:rPr>
                <w:lang w:val="en-US"/>
              </w:rPr>
            </w:pPr>
            <w:r w:rsidRPr="00F51D20">
              <w:rPr>
                <w:lang w:val="en-US"/>
              </w:rPr>
              <w:t>GET /subscribers/mobile/kits</w:t>
            </w:r>
          </w:p>
          <w:p w14:paraId="11EC0D06" w14:textId="5481AE1B" w:rsidR="0047019B" w:rsidRPr="00F51D20" w:rsidRDefault="0047019B" w:rsidP="00F51D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/subscribers/mobile/kits/search</w:t>
            </w:r>
          </w:p>
        </w:tc>
      </w:tr>
      <w:tr w:rsidR="0047019B" w:rsidRPr="00F51D20" w14:paraId="3C3B1314" w14:textId="77777777" w:rsidTr="0046738F">
        <w:tc>
          <w:tcPr>
            <w:tcW w:w="426" w:type="dxa"/>
          </w:tcPr>
          <w:p w14:paraId="7FB24A3F" w14:textId="003552ED" w:rsidR="0047019B" w:rsidRPr="00F06B5D" w:rsidRDefault="0047019B" w:rsidP="00FF430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  <w:lang w:val="en-US"/>
              </w:rPr>
              <w:t>13</w:t>
            </w:r>
          </w:p>
        </w:tc>
        <w:tc>
          <w:tcPr>
            <w:tcW w:w="2693" w:type="dxa"/>
          </w:tcPr>
          <w:p w14:paraId="75D74F7D" w14:textId="3EAADDCB" w:rsidR="0047019B" w:rsidRPr="00F51D20" w:rsidRDefault="0047019B" w:rsidP="00F51D20">
            <w:pPr>
              <w:rPr>
                <w:sz w:val="18"/>
              </w:rPr>
            </w:pPr>
            <w:r w:rsidRPr="00F51D20">
              <w:rPr>
                <w:sz w:val="18"/>
              </w:rPr>
              <w:t xml:space="preserve">Проверка возможности использования комплекта стандарта </w:t>
            </w:r>
            <w:r>
              <w:rPr>
                <w:sz w:val="18"/>
                <w:lang w:val="en-US"/>
              </w:rPr>
              <w:t>GSM</w:t>
            </w:r>
            <w:r w:rsidRPr="00F51D20">
              <w:rPr>
                <w:sz w:val="18"/>
              </w:rPr>
              <w:t>/</w:t>
            </w:r>
            <w:r>
              <w:rPr>
                <w:sz w:val="18"/>
                <w:lang w:val="en-US"/>
              </w:rPr>
              <w:t>CDMA</w:t>
            </w:r>
            <w:r w:rsidRPr="00F51D20">
              <w:rPr>
                <w:sz w:val="18"/>
              </w:rPr>
              <w:t xml:space="preserve"> для регистрации абонента</w:t>
            </w:r>
          </w:p>
        </w:tc>
        <w:tc>
          <w:tcPr>
            <w:tcW w:w="7229" w:type="dxa"/>
          </w:tcPr>
          <w:p w14:paraId="6011714F" w14:textId="78B479A0" w:rsidR="0047019B" w:rsidRPr="00F51D20" w:rsidRDefault="0047019B" w:rsidP="00F51D20">
            <w:pPr>
              <w:pStyle w:val="TableText"/>
            </w:pPr>
            <w:r>
              <w:t>/subscribers/mobile/kits/checkAvailabilityForRegistration</w:t>
            </w:r>
          </w:p>
        </w:tc>
      </w:tr>
      <w:tr w:rsidR="0047019B" w:rsidRPr="0056072C" w14:paraId="160B5F73" w14:textId="77777777" w:rsidTr="0046738F">
        <w:tc>
          <w:tcPr>
            <w:tcW w:w="426" w:type="dxa"/>
          </w:tcPr>
          <w:p w14:paraId="419CE508" w14:textId="5A016D06" w:rsidR="0047019B" w:rsidRPr="00F51D20" w:rsidRDefault="0047019B" w:rsidP="00FF430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14</w:t>
            </w:r>
          </w:p>
        </w:tc>
        <w:tc>
          <w:tcPr>
            <w:tcW w:w="2693" w:type="dxa"/>
          </w:tcPr>
          <w:p w14:paraId="3B0B464A" w14:textId="2B6477A8" w:rsidR="0047019B" w:rsidRPr="00F51D20" w:rsidRDefault="0047019B" w:rsidP="00F51D20">
            <w:pPr>
              <w:rPr>
                <w:sz w:val="18"/>
              </w:rPr>
            </w:pPr>
            <w:bookmarkStart w:id="16" w:name="_Toc456872122"/>
            <w:r w:rsidRPr="00F51D20">
              <w:rPr>
                <w:sz w:val="18"/>
              </w:rPr>
              <w:t>Получение параметров для регистрации абонента стандарта GSM\CDMA из комплекта</w:t>
            </w:r>
            <w:bookmarkEnd w:id="16"/>
          </w:p>
        </w:tc>
        <w:tc>
          <w:tcPr>
            <w:tcW w:w="7229" w:type="dxa"/>
          </w:tcPr>
          <w:p w14:paraId="3A944B51" w14:textId="659258A4" w:rsidR="0047019B" w:rsidRPr="00F51D20" w:rsidRDefault="0047019B" w:rsidP="00F51D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/subscribers/mobile/fromKit/add/parameters?kitId=''</w:t>
            </w:r>
          </w:p>
        </w:tc>
      </w:tr>
      <w:tr w:rsidR="0047019B" w:rsidRPr="0056072C" w14:paraId="06125076" w14:textId="77777777" w:rsidTr="0046738F">
        <w:tc>
          <w:tcPr>
            <w:tcW w:w="426" w:type="dxa"/>
          </w:tcPr>
          <w:p w14:paraId="6CBA55D4" w14:textId="043D38E4" w:rsidR="0047019B" w:rsidRPr="00BF2A4B" w:rsidRDefault="0047019B" w:rsidP="00FF4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</w:tcPr>
          <w:p w14:paraId="437B9EBA" w14:textId="5B1D090E" w:rsidR="0047019B" w:rsidRPr="00565D65" w:rsidRDefault="00565D65" w:rsidP="00565D65">
            <w:pPr>
              <w:tabs>
                <w:tab w:val="num" w:pos="0"/>
              </w:tabs>
              <w:rPr>
                <w:sz w:val="18"/>
                <w:szCs w:val="18"/>
              </w:rPr>
            </w:pPr>
            <w:bookmarkStart w:id="17" w:name="_Toc456872123"/>
            <w:r w:rsidRPr="00565D65">
              <w:rPr>
                <w:sz w:val="18"/>
                <w:szCs w:val="18"/>
              </w:rPr>
              <w:t xml:space="preserve">Получение шаблона абонентских данных стандарта </w:t>
            </w:r>
            <w:r w:rsidRPr="00565D65">
              <w:rPr>
                <w:sz w:val="18"/>
                <w:szCs w:val="18"/>
                <w:lang w:val="en-US"/>
              </w:rPr>
              <w:t>GSM</w:t>
            </w:r>
            <w:r w:rsidRPr="00565D65">
              <w:rPr>
                <w:sz w:val="18"/>
                <w:szCs w:val="18"/>
              </w:rPr>
              <w:t>\</w:t>
            </w:r>
            <w:r w:rsidRPr="00565D65">
              <w:rPr>
                <w:sz w:val="18"/>
                <w:szCs w:val="18"/>
                <w:lang w:val="en-US"/>
              </w:rPr>
              <w:t>CDMA</w:t>
            </w:r>
            <w:r w:rsidRPr="00565D65">
              <w:rPr>
                <w:sz w:val="18"/>
                <w:szCs w:val="18"/>
              </w:rPr>
              <w:t xml:space="preserve"> для регистрации из комплекта</w:t>
            </w:r>
            <w:bookmarkEnd w:id="17"/>
          </w:p>
        </w:tc>
        <w:tc>
          <w:tcPr>
            <w:tcW w:w="7229" w:type="dxa"/>
          </w:tcPr>
          <w:p w14:paraId="78851105" w14:textId="470B202C" w:rsidR="0047019B" w:rsidRPr="00062069" w:rsidRDefault="00565D65" w:rsidP="00FF430F">
            <w:pPr>
              <w:pStyle w:val="TableText"/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/subscribers/mobile/templates/fromKit?KitId=''&amp;agentId=''&amp;salePointId=''</w:t>
            </w:r>
          </w:p>
        </w:tc>
      </w:tr>
      <w:tr w:rsidR="0047019B" w:rsidRPr="0056072C" w14:paraId="5D1C684D" w14:textId="77777777" w:rsidTr="0046738F">
        <w:tc>
          <w:tcPr>
            <w:tcW w:w="426" w:type="dxa"/>
          </w:tcPr>
          <w:p w14:paraId="1296E23E" w14:textId="3C7F56E6" w:rsidR="0047019B" w:rsidRPr="00F51D20" w:rsidRDefault="0047019B" w:rsidP="00FF4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93" w:type="dxa"/>
          </w:tcPr>
          <w:p w14:paraId="41722590" w14:textId="1826AB67" w:rsidR="0047019B" w:rsidRPr="00F51D20" w:rsidRDefault="0047019B" w:rsidP="00FF430F">
            <w:pPr>
              <w:rPr>
                <w:sz w:val="18"/>
                <w:szCs w:val="18"/>
              </w:rPr>
            </w:pPr>
            <w:bookmarkStart w:id="18" w:name="_Toc456872124"/>
            <w:r w:rsidRPr="00F51D20">
              <w:rPr>
                <w:sz w:val="18"/>
                <w:szCs w:val="18"/>
              </w:rPr>
              <w:t>Проверка возможности регистрации абонента стандарта GSM\CDMA на базе комплекта</w:t>
            </w:r>
            <w:bookmarkEnd w:id="18"/>
          </w:p>
        </w:tc>
        <w:tc>
          <w:tcPr>
            <w:tcW w:w="7229" w:type="dxa"/>
          </w:tcPr>
          <w:p w14:paraId="5317D243" w14:textId="2B4D3F10" w:rsidR="0047019B" w:rsidRPr="00F51D20" w:rsidRDefault="0047019B" w:rsidP="00FF430F">
            <w:pPr>
              <w:pStyle w:val="TableText"/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/customers/{customerId}/subscribers/mobile/fromKit/add/check</w:t>
            </w:r>
          </w:p>
        </w:tc>
      </w:tr>
      <w:tr w:rsidR="0047019B" w:rsidRPr="0056072C" w14:paraId="19049652" w14:textId="77777777" w:rsidTr="0046738F">
        <w:tc>
          <w:tcPr>
            <w:tcW w:w="426" w:type="dxa"/>
          </w:tcPr>
          <w:p w14:paraId="72D93F33" w14:textId="2DCDC73C" w:rsidR="0047019B" w:rsidRDefault="0047019B" w:rsidP="00FF4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93" w:type="dxa"/>
          </w:tcPr>
          <w:p w14:paraId="135A76CD" w14:textId="221CC87F" w:rsidR="0047019B" w:rsidRPr="00F51D20" w:rsidRDefault="0047019B" w:rsidP="00FF430F">
            <w:pPr>
              <w:rPr>
                <w:sz w:val="18"/>
                <w:szCs w:val="18"/>
              </w:rPr>
            </w:pPr>
            <w:bookmarkStart w:id="19" w:name="_Toc456872125"/>
            <w:r w:rsidRPr="00F51D20">
              <w:rPr>
                <w:sz w:val="18"/>
                <w:szCs w:val="18"/>
              </w:rPr>
              <w:t>Регистрация абонента стандарта GSM\CDMA из комплекта</w:t>
            </w:r>
            <w:bookmarkEnd w:id="19"/>
          </w:p>
        </w:tc>
        <w:tc>
          <w:tcPr>
            <w:tcW w:w="7229" w:type="dxa"/>
          </w:tcPr>
          <w:p w14:paraId="108C3FE9" w14:textId="2DD91095" w:rsidR="0047019B" w:rsidRPr="00F51D20" w:rsidRDefault="0047019B" w:rsidP="00FF430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/customers/{customerId}/subscribers/mobile/fromKit</w:t>
            </w:r>
          </w:p>
        </w:tc>
      </w:tr>
      <w:tr w:rsidR="0047019B" w:rsidRPr="0047019B" w14:paraId="42F33EDD" w14:textId="77777777" w:rsidTr="0046738F">
        <w:tc>
          <w:tcPr>
            <w:tcW w:w="10348" w:type="dxa"/>
            <w:gridSpan w:val="3"/>
          </w:tcPr>
          <w:p w14:paraId="142C2397" w14:textId="10644A00" w:rsidR="0047019B" w:rsidRPr="0047019B" w:rsidRDefault="0047019B" w:rsidP="0047019B">
            <w:pPr>
              <w:pStyle w:val="TableText"/>
              <w:jc w:val="center"/>
            </w:pPr>
            <w:r w:rsidRPr="00F51D20">
              <w:rPr>
                <w:b/>
                <w:sz w:val="18"/>
                <w:szCs w:val="18"/>
                <w:highlight w:val="yellow"/>
              </w:rPr>
              <w:t>Операции регистрации контракта из комплекта</w:t>
            </w:r>
          </w:p>
        </w:tc>
      </w:tr>
      <w:tr w:rsidR="0047019B" w:rsidRPr="0056072C" w14:paraId="344E5A5E" w14:textId="77777777" w:rsidTr="0046738F">
        <w:tc>
          <w:tcPr>
            <w:tcW w:w="426" w:type="dxa"/>
          </w:tcPr>
          <w:p w14:paraId="3A69DF50" w14:textId="0ACE20A6" w:rsidR="0047019B" w:rsidRDefault="0047019B" w:rsidP="00FF4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693" w:type="dxa"/>
          </w:tcPr>
          <w:p w14:paraId="0AA8D5EF" w14:textId="145173B0" w:rsidR="0047019B" w:rsidRPr="00F51D20" w:rsidRDefault="0047019B" w:rsidP="00FF430F">
            <w:pPr>
              <w:rPr>
                <w:sz w:val="18"/>
                <w:szCs w:val="18"/>
              </w:rPr>
            </w:pPr>
            <w:bookmarkStart w:id="20" w:name="_Toc456872206"/>
            <w:bookmarkStart w:id="21" w:name="_Toc409528376"/>
            <w:r w:rsidRPr="00F06B5D">
              <w:rPr>
                <w:sz w:val="18"/>
                <w:szCs w:val="18"/>
              </w:rPr>
              <w:t>Получение шаблона контракта для незарегистрированного клиента</w:t>
            </w:r>
            <w:bookmarkEnd w:id="20"/>
            <w:bookmarkEnd w:id="21"/>
          </w:p>
        </w:tc>
        <w:tc>
          <w:tcPr>
            <w:tcW w:w="7229" w:type="dxa"/>
          </w:tcPr>
          <w:p w14:paraId="0A23EB73" w14:textId="22AA07DD" w:rsidR="0047019B" w:rsidRPr="00F06B5D" w:rsidRDefault="0047019B" w:rsidP="00FF430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/customers/contracts/templates/fromKit?agentId=''&amp;patternCustomerId=''&amp;kitId=’’</w:t>
            </w:r>
          </w:p>
        </w:tc>
      </w:tr>
      <w:tr w:rsidR="0047019B" w:rsidRPr="0056072C" w14:paraId="44DDDD9E" w14:textId="77777777" w:rsidTr="0046738F">
        <w:tc>
          <w:tcPr>
            <w:tcW w:w="426" w:type="dxa"/>
          </w:tcPr>
          <w:p w14:paraId="2DFBCCE9" w14:textId="1798749F" w:rsidR="0047019B" w:rsidRDefault="0047019B" w:rsidP="00FF4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693" w:type="dxa"/>
          </w:tcPr>
          <w:p w14:paraId="2FF0E056" w14:textId="046996B8" w:rsidR="0047019B" w:rsidRPr="00F06B5D" w:rsidRDefault="0047019B" w:rsidP="00FF430F">
            <w:pPr>
              <w:rPr>
                <w:sz w:val="18"/>
                <w:szCs w:val="18"/>
              </w:rPr>
            </w:pPr>
            <w:bookmarkStart w:id="22" w:name="_Toc456872209"/>
            <w:r w:rsidRPr="00F06B5D">
              <w:rPr>
                <w:sz w:val="18"/>
                <w:szCs w:val="18"/>
              </w:rPr>
              <w:t>Создание нового контракта клиента, зарегистрированного из комплекта</w:t>
            </w:r>
            <w:bookmarkEnd w:id="22"/>
          </w:p>
        </w:tc>
        <w:tc>
          <w:tcPr>
            <w:tcW w:w="7229" w:type="dxa"/>
          </w:tcPr>
          <w:p w14:paraId="46DB06FA" w14:textId="7678E855" w:rsidR="0047019B" w:rsidRPr="00F06B5D" w:rsidRDefault="0047019B" w:rsidP="00FF430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/customers/{customerId}/contracts/fromKit?agentId=''&amp;kitId=''</w:t>
            </w:r>
          </w:p>
        </w:tc>
      </w:tr>
      <w:tr w:rsidR="0047019B" w:rsidRPr="0047019B" w14:paraId="31913B5C" w14:textId="77777777" w:rsidTr="0046738F">
        <w:tc>
          <w:tcPr>
            <w:tcW w:w="10348" w:type="dxa"/>
            <w:gridSpan w:val="3"/>
          </w:tcPr>
          <w:p w14:paraId="5720DD23" w14:textId="03FA69E7" w:rsidR="0047019B" w:rsidRPr="0047019B" w:rsidRDefault="0047019B" w:rsidP="0047019B">
            <w:pPr>
              <w:pStyle w:val="TableText"/>
              <w:jc w:val="center"/>
            </w:pPr>
            <w:r w:rsidRPr="00FF430F">
              <w:rPr>
                <w:b/>
                <w:sz w:val="18"/>
                <w:szCs w:val="18"/>
                <w:highlight w:val="yellow"/>
              </w:rPr>
              <w:t xml:space="preserve">Операции </w:t>
            </w:r>
            <w:r>
              <w:rPr>
                <w:b/>
                <w:sz w:val="18"/>
                <w:szCs w:val="18"/>
                <w:highlight w:val="yellow"/>
              </w:rPr>
              <w:t>подключения/отключения</w:t>
            </w:r>
            <w:r w:rsidRPr="00FF430F">
              <w:rPr>
                <w:b/>
                <w:sz w:val="18"/>
                <w:szCs w:val="18"/>
                <w:highlight w:val="yellow"/>
              </w:rPr>
              <w:t xml:space="preserve"> пакета</w:t>
            </w:r>
            <w:r>
              <w:rPr>
                <w:b/>
                <w:sz w:val="18"/>
                <w:szCs w:val="18"/>
                <w:highlight w:val="yellow"/>
              </w:rPr>
              <w:t>/опции</w:t>
            </w:r>
          </w:p>
        </w:tc>
      </w:tr>
      <w:tr w:rsidR="0047019B" w:rsidRPr="0056072C" w14:paraId="73EF3759" w14:textId="77777777" w:rsidTr="0046738F">
        <w:tc>
          <w:tcPr>
            <w:tcW w:w="426" w:type="dxa"/>
          </w:tcPr>
          <w:p w14:paraId="3D50AE94" w14:textId="048B0B86" w:rsidR="0047019B" w:rsidRPr="00062069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93" w:type="dxa"/>
          </w:tcPr>
          <w:p w14:paraId="5B4625DA" w14:textId="77777777" w:rsidR="0047019B" w:rsidRPr="00062069" w:rsidRDefault="0047019B" w:rsidP="006C48AA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Проверка подключение пакета</w:t>
            </w:r>
          </w:p>
        </w:tc>
        <w:tc>
          <w:tcPr>
            <w:tcW w:w="7229" w:type="dxa"/>
          </w:tcPr>
          <w:p w14:paraId="2D26FDFA" w14:textId="77777777" w:rsidR="0047019B" w:rsidRPr="00062069" w:rsidRDefault="0047019B" w:rsidP="006C48AA">
            <w:pPr>
              <w:pStyle w:val="TableText"/>
              <w:rPr>
                <w:sz w:val="18"/>
                <w:szCs w:val="18"/>
                <w:lang w:val="en-US" w:eastAsia="en-US"/>
              </w:rPr>
            </w:pPr>
            <w:r w:rsidRPr="00062069">
              <w:rPr>
                <w:sz w:val="18"/>
                <w:szCs w:val="18"/>
                <w:lang w:val="en-US"/>
              </w:rPr>
              <w:t>/subscribers/{subscriberId}/packs/activate/check</w:t>
            </w:r>
            <w:r w:rsidRPr="00062069">
              <w:rPr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47019B" w:rsidRPr="00062069" w14:paraId="24A55D67" w14:textId="77777777" w:rsidTr="0046738F">
        <w:tc>
          <w:tcPr>
            <w:tcW w:w="426" w:type="dxa"/>
          </w:tcPr>
          <w:p w14:paraId="3B2B4745" w14:textId="426BCA64" w:rsidR="0047019B" w:rsidRPr="00062069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693" w:type="dxa"/>
          </w:tcPr>
          <w:p w14:paraId="0659F850" w14:textId="77777777" w:rsidR="0047019B" w:rsidRPr="00062069" w:rsidRDefault="0047019B" w:rsidP="006C48AA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Подключение пакета</w:t>
            </w:r>
          </w:p>
        </w:tc>
        <w:tc>
          <w:tcPr>
            <w:tcW w:w="7229" w:type="dxa"/>
          </w:tcPr>
          <w:p w14:paraId="4497CB29" w14:textId="77777777" w:rsidR="0047019B" w:rsidRPr="00062069" w:rsidRDefault="0047019B" w:rsidP="006C48AA">
            <w:pPr>
              <w:pStyle w:val="TableText"/>
              <w:rPr>
                <w:sz w:val="18"/>
                <w:szCs w:val="18"/>
                <w:lang w:val="en-US" w:eastAsia="en-US"/>
              </w:rPr>
            </w:pPr>
            <w:r w:rsidRPr="00062069">
              <w:rPr>
                <w:sz w:val="18"/>
                <w:szCs w:val="18"/>
              </w:rPr>
              <w:t>/subscribers/{subscriberId}/packs/activate</w:t>
            </w:r>
          </w:p>
        </w:tc>
      </w:tr>
      <w:tr w:rsidR="0047019B" w:rsidRPr="0056072C" w14:paraId="4FF7AED1" w14:textId="77777777" w:rsidTr="0046738F">
        <w:tc>
          <w:tcPr>
            <w:tcW w:w="426" w:type="dxa"/>
          </w:tcPr>
          <w:p w14:paraId="76FCED64" w14:textId="06DA19BF" w:rsidR="0047019B" w:rsidRPr="00062069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693" w:type="dxa"/>
          </w:tcPr>
          <w:p w14:paraId="602BFF46" w14:textId="77777777" w:rsidR="0047019B" w:rsidRPr="00062069" w:rsidRDefault="0047019B" w:rsidP="006C48AA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Проверка отключения пакета</w:t>
            </w:r>
          </w:p>
        </w:tc>
        <w:tc>
          <w:tcPr>
            <w:tcW w:w="7229" w:type="dxa"/>
          </w:tcPr>
          <w:p w14:paraId="12ED1AA4" w14:textId="77777777" w:rsidR="0047019B" w:rsidRPr="00062069" w:rsidRDefault="0047019B" w:rsidP="006C48AA">
            <w:pPr>
              <w:pStyle w:val="TableText"/>
              <w:rPr>
                <w:sz w:val="18"/>
                <w:szCs w:val="18"/>
                <w:lang w:val="en-US" w:eastAsia="en-US"/>
              </w:rPr>
            </w:pPr>
            <w:r w:rsidRPr="00062069">
              <w:rPr>
                <w:sz w:val="18"/>
                <w:szCs w:val="18"/>
                <w:lang w:val="en-US"/>
              </w:rPr>
              <w:t>/subscribers/{subscriberId}/packs/{subscriberPackId}/deactivate/check</w:t>
            </w:r>
          </w:p>
        </w:tc>
      </w:tr>
      <w:tr w:rsidR="0047019B" w:rsidRPr="0056072C" w14:paraId="50D9189B" w14:textId="77777777" w:rsidTr="0046738F">
        <w:tc>
          <w:tcPr>
            <w:tcW w:w="426" w:type="dxa"/>
          </w:tcPr>
          <w:p w14:paraId="6BFA5E8A" w14:textId="2654AEE0" w:rsidR="0047019B" w:rsidRPr="00062069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693" w:type="dxa"/>
          </w:tcPr>
          <w:p w14:paraId="7F09D36F" w14:textId="77777777" w:rsidR="0047019B" w:rsidRPr="00062069" w:rsidRDefault="0047019B" w:rsidP="006C48AA">
            <w:pPr>
              <w:rPr>
                <w:sz w:val="18"/>
                <w:szCs w:val="18"/>
              </w:rPr>
            </w:pPr>
            <w:r w:rsidRPr="00062069">
              <w:rPr>
                <w:sz w:val="18"/>
                <w:szCs w:val="18"/>
              </w:rPr>
              <w:t>Отключение пакета</w:t>
            </w:r>
          </w:p>
        </w:tc>
        <w:tc>
          <w:tcPr>
            <w:tcW w:w="7229" w:type="dxa"/>
          </w:tcPr>
          <w:p w14:paraId="37013A8B" w14:textId="77777777" w:rsidR="0047019B" w:rsidRPr="00062069" w:rsidRDefault="0047019B" w:rsidP="006C48AA">
            <w:pPr>
              <w:pStyle w:val="TableText"/>
              <w:rPr>
                <w:sz w:val="18"/>
                <w:szCs w:val="18"/>
                <w:lang w:val="en-US" w:eastAsia="en-US"/>
              </w:rPr>
            </w:pPr>
            <w:r w:rsidRPr="00062069">
              <w:rPr>
                <w:sz w:val="18"/>
                <w:szCs w:val="18"/>
                <w:lang w:val="en-US"/>
              </w:rPr>
              <w:t>/subscribers/{subscriberId}/packs/{subscriberPackId}/deactivate</w:t>
            </w:r>
          </w:p>
        </w:tc>
      </w:tr>
      <w:tr w:rsidR="0047019B" w:rsidRPr="00062069" w14:paraId="4E132111" w14:textId="77777777" w:rsidTr="0046738F">
        <w:tc>
          <w:tcPr>
            <w:tcW w:w="10348" w:type="dxa"/>
            <w:gridSpan w:val="3"/>
          </w:tcPr>
          <w:p w14:paraId="7CE40D3B" w14:textId="43B8442A" w:rsidR="0047019B" w:rsidRPr="00062069" w:rsidRDefault="0047019B" w:rsidP="0047019B">
            <w:pPr>
              <w:pStyle w:val="TableText"/>
              <w:jc w:val="center"/>
              <w:rPr>
                <w:sz w:val="18"/>
                <w:szCs w:val="18"/>
                <w:lang w:val="en-US"/>
              </w:rPr>
            </w:pPr>
            <w:r w:rsidRPr="00F06B5D">
              <w:rPr>
                <w:b/>
                <w:sz w:val="18"/>
                <w:szCs w:val="18"/>
                <w:highlight w:val="yellow"/>
              </w:rPr>
              <w:t>Операции подключения/отключения услуг</w:t>
            </w:r>
          </w:p>
        </w:tc>
      </w:tr>
      <w:tr w:rsidR="0047019B" w:rsidRPr="0056072C" w14:paraId="712D6D48" w14:textId="77777777" w:rsidTr="0046738F">
        <w:tc>
          <w:tcPr>
            <w:tcW w:w="426" w:type="dxa"/>
          </w:tcPr>
          <w:p w14:paraId="48622D1B" w14:textId="71B326A9" w:rsidR="0047019B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93" w:type="dxa"/>
          </w:tcPr>
          <w:p w14:paraId="7969538D" w14:textId="38AA925A" w:rsidR="0047019B" w:rsidRPr="00062069" w:rsidRDefault="0047019B" w:rsidP="006C48AA">
            <w:pPr>
              <w:rPr>
                <w:sz w:val="18"/>
                <w:szCs w:val="18"/>
              </w:rPr>
            </w:pPr>
            <w:bookmarkStart w:id="23" w:name="_Toc456872243"/>
            <w:bookmarkStart w:id="24" w:name="_Toc409528405"/>
            <w:r w:rsidRPr="00F06B5D">
              <w:rPr>
                <w:sz w:val="18"/>
                <w:szCs w:val="18"/>
              </w:rPr>
              <w:t>Проверка возможности подключения услуги</w:t>
            </w:r>
            <w:bookmarkEnd w:id="23"/>
            <w:bookmarkEnd w:id="24"/>
          </w:p>
        </w:tc>
        <w:tc>
          <w:tcPr>
            <w:tcW w:w="7229" w:type="dxa"/>
          </w:tcPr>
          <w:p w14:paraId="58B733E5" w14:textId="648E7491" w:rsidR="0047019B" w:rsidRPr="00062069" w:rsidRDefault="0047019B" w:rsidP="006C48AA">
            <w:pPr>
              <w:pStyle w:val="TableText"/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/subscribers/{subscriberId}/services/activate/check</w:t>
            </w:r>
          </w:p>
        </w:tc>
      </w:tr>
      <w:tr w:rsidR="0047019B" w:rsidRPr="00062069" w14:paraId="62124992" w14:textId="77777777" w:rsidTr="0046738F">
        <w:tc>
          <w:tcPr>
            <w:tcW w:w="426" w:type="dxa"/>
          </w:tcPr>
          <w:p w14:paraId="01155800" w14:textId="04C47C9D" w:rsidR="0047019B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93" w:type="dxa"/>
          </w:tcPr>
          <w:p w14:paraId="2ADD96F2" w14:textId="03799988" w:rsidR="0047019B" w:rsidRPr="00F06B5D" w:rsidRDefault="0047019B" w:rsidP="006C48AA">
            <w:pPr>
              <w:rPr>
                <w:sz w:val="18"/>
                <w:szCs w:val="18"/>
              </w:rPr>
            </w:pPr>
            <w:bookmarkStart w:id="25" w:name="_Toc456872244"/>
            <w:bookmarkStart w:id="26" w:name="_Toc409528406"/>
            <w:r w:rsidRPr="00F06B5D">
              <w:rPr>
                <w:sz w:val="18"/>
                <w:szCs w:val="18"/>
              </w:rPr>
              <w:t>Подключение услуги</w:t>
            </w:r>
            <w:bookmarkEnd w:id="25"/>
            <w:bookmarkEnd w:id="26"/>
          </w:p>
        </w:tc>
        <w:tc>
          <w:tcPr>
            <w:tcW w:w="7229" w:type="dxa"/>
          </w:tcPr>
          <w:p w14:paraId="11F49C6F" w14:textId="44104DB9" w:rsidR="0047019B" w:rsidRDefault="0047019B" w:rsidP="006C48AA">
            <w:pPr>
              <w:pStyle w:val="TableText"/>
              <w:rPr>
                <w:lang w:val="en-US"/>
              </w:rPr>
            </w:pPr>
            <w:r w:rsidRPr="00F06B5D">
              <w:t>/subscribers/{subscriberId}/services/activate</w:t>
            </w:r>
          </w:p>
        </w:tc>
      </w:tr>
      <w:tr w:rsidR="0047019B" w:rsidRPr="0056072C" w14:paraId="6F4686C0" w14:textId="77777777" w:rsidTr="0046738F">
        <w:tc>
          <w:tcPr>
            <w:tcW w:w="426" w:type="dxa"/>
          </w:tcPr>
          <w:p w14:paraId="68ED0EB8" w14:textId="00ED56ED" w:rsidR="0047019B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93" w:type="dxa"/>
          </w:tcPr>
          <w:p w14:paraId="695A9689" w14:textId="4F25E200" w:rsidR="0047019B" w:rsidRPr="00F06B5D" w:rsidRDefault="0047019B" w:rsidP="006C48AA">
            <w:pPr>
              <w:rPr>
                <w:sz w:val="18"/>
                <w:szCs w:val="18"/>
              </w:rPr>
            </w:pPr>
            <w:bookmarkStart w:id="27" w:name="_Toc456872246"/>
            <w:bookmarkStart w:id="28" w:name="_Toc409528408"/>
            <w:r w:rsidRPr="00F06B5D">
              <w:rPr>
                <w:sz w:val="18"/>
                <w:szCs w:val="18"/>
              </w:rPr>
              <w:t>Проверка возможности отключения услуги</w:t>
            </w:r>
            <w:bookmarkEnd w:id="27"/>
            <w:bookmarkEnd w:id="28"/>
          </w:p>
        </w:tc>
        <w:tc>
          <w:tcPr>
            <w:tcW w:w="7229" w:type="dxa"/>
          </w:tcPr>
          <w:p w14:paraId="534E02F9" w14:textId="2882F4F4" w:rsidR="0047019B" w:rsidRDefault="0047019B" w:rsidP="006C48A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/subscribers/{subscriberId}/services/{seviceId}/deactivate/check</w:t>
            </w:r>
          </w:p>
        </w:tc>
      </w:tr>
      <w:tr w:rsidR="0047019B" w:rsidRPr="0056072C" w14:paraId="302489BA" w14:textId="77777777" w:rsidTr="0046738F">
        <w:tc>
          <w:tcPr>
            <w:tcW w:w="426" w:type="dxa"/>
          </w:tcPr>
          <w:p w14:paraId="5E6F0E5E" w14:textId="2C2C64F1" w:rsidR="0047019B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93" w:type="dxa"/>
          </w:tcPr>
          <w:p w14:paraId="658720A9" w14:textId="0E481AAB" w:rsidR="0047019B" w:rsidRPr="00F06B5D" w:rsidRDefault="0047019B" w:rsidP="006C48AA">
            <w:pPr>
              <w:rPr>
                <w:sz w:val="18"/>
                <w:szCs w:val="18"/>
              </w:rPr>
            </w:pPr>
            <w:r w:rsidRPr="00F06B5D">
              <w:rPr>
                <w:sz w:val="18"/>
                <w:szCs w:val="18"/>
              </w:rPr>
              <w:t>Отключение услуги</w:t>
            </w:r>
          </w:p>
        </w:tc>
        <w:tc>
          <w:tcPr>
            <w:tcW w:w="7229" w:type="dxa"/>
          </w:tcPr>
          <w:p w14:paraId="0BFCDE8C" w14:textId="3BE62C82" w:rsidR="0047019B" w:rsidRDefault="0047019B" w:rsidP="006C48A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/subscribers/{subscriberId}/services/{serviceId}/deactivate</w:t>
            </w:r>
          </w:p>
        </w:tc>
      </w:tr>
      <w:tr w:rsidR="0047019B" w:rsidRPr="0047019B" w14:paraId="3FF9961A" w14:textId="77777777" w:rsidTr="0046738F">
        <w:tc>
          <w:tcPr>
            <w:tcW w:w="10348" w:type="dxa"/>
            <w:gridSpan w:val="3"/>
          </w:tcPr>
          <w:p w14:paraId="718C77EA" w14:textId="1DBDF6C6" w:rsidR="0047019B" w:rsidRPr="0047019B" w:rsidRDefault="0047019B" w:rsidP="0047019B">
            <w:pPr>
              <w:pStyle w:val="TableText"/>
              <w:jc w:val="center"/>
            </w:pPr>
            <w:r w:rsidRPr="00F06B5D">
              <w:rPr>
                <w:b/>
                <w:sz w:val="18"/>
                <w:szCs w:val="18"/>
                <w:highlight w:val="yellow"/>
              </w:rPr>
              <w:t>Справочные операции для работы с клиентом</w:t>
            </w:r>
          </w:p>
        </w:tc>
      </w:tr>
      <w:tr w:rsidR="0047019B" w:rsidRPr="00F06B5D" w14:paraId="4A86E65A" w14:textId="77777777" w:rsidTr="0046738F">
        <w:tc>
          <w:tcPr>
            <w:tcW w:w="426" w:type="dxa"/>
          </w:tcPr>
          <w:p w14:paraId="176D7F59" w14:textId="17A20271" w:rsidR="0047019B" w:rsidRDefault="0047019B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93" w:type="dxa"/>
          </w:tcPr>
          <w:p w14:paraId="5EBB4575" w14:textId="09238321" w:rsidR="0047019B" w:rsidRPr="00F06B5D" w:rsidRDefault="0047019B" w:rsidP="006C48AA">
            <w:pPr>
              <w:rPr>
                <w:sz w:val="18"/>
                <w:szCs w:val="18"/>
              </w:rPr>
            </w:pPr>
            <w:bookmarkStart w:id="29" w:name="_Toc456872055"/>
            <w:bookmarkStart w:id="30" w:name="_Toc409528293"/>
            <w:r>
              <w:t>Получение информации о банке</w:t>
            </w:r>
            <w:bookmarkEnd w:id="29"/>
            <w:bookmarkEnd w:id="30"/>
          </w:p>
        </w:tc>
        <w:tc>
          <w:tcPr>
            <w:tcW w:w="7229" w:type="dxa"/>
          </w:tcPr>
          <w:p w14:paraId="51648852" w14:textId="45BD529A" w:rsidR="0047019B" w:rsidRPr="00F06B5D" w:rsidRDefault="0047019B" w:rsidP="006C48AA">
            <w:pPr>
              <w:pStyle w:val="TableText"/>
            </w:pPr>
            <w:r>
              <w:t>dictionaries/common/banks/{bankId}</w:t>
            </w:r>
          </w:p>
        </w:tc>
      </w:tr>
      <w:tr w:rsidR="0047019B" w:rsidRPr="0056072C" w14:paraId="275C3B4A" w14:textId="77777777" w:rsidTr="0046738F">
        <w:tc>
          <w:tcPr>
            <w:tcW w:w="426" w:type="dxa"/>
          </w:tcPr>
          <w:p w14:paraId="6871E862" w14:textId="29EBF6FE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93" w:type="dxa"/>
          </w:tcPr>
          <w:p w14:paraId="74ECE944" w14:textId="52544A4A" w:rsidR="0047019B" w:rsidRPr="00F06B5D" w:rsidRDefault="0047019B" w:rsidP="006C48AA">
            <w:pPr>
              <w:rPr>
                <w:sz w:val="18"/>
                <w:szCs w:val="18"/>
              </w:rPr>
            </w:pPr>
            <w:bookmarkStart w:id="31" w:name="_Toc456872056"/>
            <w:r>
              <w:t>Справочник «Банк»</w:t>
            </w:r>
            <w:bookmarkEnd w:id="31"/>
          </w:p>
        </w:tc>
        <w:tc>
          <w:tcPr>
            <w:tcW w:w="7229" w:type="dxa"/>
          </w:tcPr>
          <w:p w14:paraId="18C2A219" w14:textId="77777777" w:rsidR="0047019B" w:rsidRPr="0047019B" w:rsidRDefault="0047019B" w:rsidP="00F06B5D">
            <w:pPr>
              <w:pStyle w:val="TableText"/>
              <w:rPr>
                <w:lang w:val="en-US"/>
              </w:rPr>
            </w:pPr>
            <w:r w:rsidRPr="0047019B">
              <w:rPr>
                <w:lang w:val="en-US"/>
              </w:rPr>
              <w:t>GET /dictionaries/common/banks</w:t>
            </w:r>
          </w:p>
          <w:p w14:paraId="3FBDC499" w14:textId="7DD1528C" w:rsidR="0047019B" w:rsidRPr="00F06B5D" w:rsidRDefault="0047019B" w:rsidP="00F06B5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/dictionaries/common/banks/search</w:t>
            </w:r>
          </w:p>
        </w:tc>
      </w:tr>
      <w:tr w:rsidR="0047019B" w:rsidRPr="00F06B5D" w14:paraId="39F9DE74" w14:textId="77777777" w:rsidTr="0046738F">
        <w:tc>
          <w:tcPr>
            <w:tcW w:w="426" w:type="dxa"/>
          </w:tcPr>
          <w:p w14:paraId="0B186251" w14:textId="5C6F384D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30</w:t>
            </w:r>
          </w:p>
        </w:tc>
        <w:tc>
          <w:tcPr>
            <w:tcW w:w="2693" w:type="dxa"/>
          </w:tcPr>
          <w:p w14:paraId="41806D4E" w14:textId="4113DB49" w:rsidR="0047019B" w:rsidRDefault="0047019B" w:rsidP="006C48AA">
            <w:bookmarkStart w:id="32" w:name="_Toc456872057"/>
            <w:r>
              <w:t>Получение информации о филиале</w:t>
            </w:r>
            <w:bookmarkEnd w:id="32"/>
          </w:p>
        </w:tc>
        <w:tc>
          <w:tcPr>
            <w:tcW w:w="7229" w:type="dxa"/>
          </w:tcPr>
          <w:p w14:paraId="76EE25CB" w14:textId="5A215805" w:rsidR="0047019B" w:rsidRDefault="0047019B" w:rsidP="00F06B5D">
            <w:pPr>
              <w:pStyle w:val="TableText"/>
            </w:pPr>
            <w:r>
              <w:t>/dictionaries/common//branches/{branchId}</w:t>
            </w:r>
          </w:p>
        </w:tc>
      </w:tr>
      <w:tr w:rsidR="0047019B" w:rsidRPr="00F06B5D" w14:paraId="00E30F98" w14:textId="77777777" w:rsidTr="0046738F">
        <w:tc>
          <w:tcPr>
            <w:tcW w:w="426" w:type="dxa"/>
          </w:tcPr>
          <w:p w14:paraId="66CA8FD9" w14:textId="31CFCD7F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93" w:type="dxa"/>
          </w:tcPr>
          <w:p w14:paraId="03FD6DA0" w14:textId="3A2CC912" w:rsidR="0047019B" w:rsidRDefault="0047019B" w:rsidP="006C48AA">
            <w:bookmarkStart w:id="33" w:name="_Toc456872058"/>
            <w:bookmarkStart w:id="34" w:name="_Toc409528295"/>
            <w:r>
              <w:t>Справочник «Филиал»</w:t>
            </w:r>
            <w:bookmarkEnd w:id="33"/>
            <w:bookmarkEnd w:id="34"/>
          </w:p>
        </w:tc>
        <w:tc>
          <w:tcPr>
            <w:tcW w:w="7229" w:type="dxa"/>
          </w:tcPr>
          <w:p w14:paraId="2C6334EB" w14:textId="3FEC16A9" w:rsidR="0047019B" w:rsidRDefault="0047019B" w:rsidP="00F06B5D">
            <w:pPr>
              <w:pStyle w:val="TableText"/>
            </w:pPr>
            <w:r>
              <w:t>/dictionaries/common/branches</w:t>
            </w:r>
          </w:p>
        </w:tc>
      </w:tr>
      <w:tr w:rsidR="0047019B" w:rsidRPr="0056072C" w14:paraId="62445CAA" w14:textId="77777777" w:rsidTr="0046738F">
        <w:tc>
          <w:tcPr>
            <w:tcW w:w="426" w:type="dxa"/>
          </w:tcPr>
          <w:p w14:paraId="2E5151BF" w14:textId="0C0B4DB8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93" w:type="dxa"/>
          </w:tcPr>
          <w:p w14:paraId="00B9CB08" w14:textId="6267BF20" w:rsidR="0047019B" w:rsidRDefault="0047019B" w:rsidP="006C48AA">
            <w:bookmarkStart w:id="35" w:name="_Toc456872059"/>
            <w:bookmarkStart w:id="36" w:name="_Toc409528296"/>
            <w:r>
              <w:t>Справочник «Подразделение»</w:t>
            </w:r>
            <w:bookmarkEnd w:id="35"/>
            <w:bookmarkEnd w:id="36"/>
          </w:p>
        </w:tc>
        <w:tc>
          <w:tcPr>
            <w:tcW w:w="7229" w:type="dxa"/>
          </w:tcPr>
          <w:p w14:paraId="464390DC" w14:textId="77777777" w:rsidR="0047019B" w:rsidRDefault="0047019B" w:rsidP="00F06B5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GET /dictionaries/common/branches/{branchId}/departments</w:t>
            </w:r>
          </w:p>
          <w:p w14:paraId="72AE9FAF" w14:textId="2919206A" w:rsidR="0047019B" w:rsidRPr="00F06B5D" w:rsidRDefault="0047019B" w:rsidP="00F06B5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/dictionaries/common/branches/{branchId}/departments/search</w:t>
            </w:r>
          </w:p>
        </w:tc>
      </w:tr>
      <w:tr w:rsidR="0047019B" w:rsidRPr="00F06B5D" w14:paraId="4B206695" w14:textId="77777777" w:rsidTr="0046738F">
        <w:tc>
          <w:tcPr>
            <w:tcW w:w="426" w:type="dxa"/>
          </w:tcPr>
          <w:p w14:paraId="3CC4B638" w14:textId="28B13162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93" w:type="dxa"/>
          </w:tcPr>
          <w:p w14:paraId="618F5882" w14:textId="12355827" w:rsidR="0047019B" w:rsidRDefault="0047019B" w:rsidP="006C48AA">
            <w:bookmarkStart w:id="37" w:name="_Toc456872060"/>
            <w:bookmarkStart w:id="38" w:name="_Toc409528297"/>
            <w:r>
              <w:t>Справочник «Тип списания»</w:t>
            </w:r>
            <w:bookmarkEnd w:id="37"/>
            <w:bookmarkEnd w:id="38"/>
          </w:p>
        </w:tc>
        <w:tc>
          <w:tcPr>
            <w:tcW w:w="7229" w:type="dxa"/>
          </w:tcPr>
          <w:p w14:paraId="53436F15" w14:textId="3DABD08D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/dictionaries/customers/debitingTypes</w:t>
            </w:r>
          </w:p>
        </w:tc>
      </w:tr>
      <w:tr w:rsidR="0047019B" w:rsidRPr="00F06B5D" w14:paraId="2BE37577" w14:textId="77777777" w:rsidTr="0046738F">
        <w:tc>
          <w:tcPr>
            <w:tcW w:w="426" w:type="dxa"/>
          </w:tcPr>
          <w:p w14:paraId="0CCE0E74" w14:textId="30C05684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693" w:type="dxa"/>
          </w:tcPr>
          <w:p w14:paraId="580D259F" w14:textId="17B975F9" w:rsidR="0047019B" w:rsidRDefault="0047019B" w:rsidP="006C48AA">
            <w:bookmarkStart w:id="39" w:name="_Toc456872061"/>
            <w:bookmarkStart w:id="40" w:name="_Toc409528298"/>
            <w:r>
              <w:t>Справочник «Схема расчета»</w:t>
            </w:r>
            <w:bookmarkEnd w:id="39"/>
            <w:bookmarkEnd w:id="40"/>
          </w:p>
        </w:tc>
        <w:tc>
          <w:tcPr>
            <w:tcW w:w="7229" w:type="dxa"/>
          </w:tcPr>
          <w:p w14:paraId="0B69286B" w14:textId="35B8F881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/dictionaries/customers/debitingSchemes</w:t>
            </w:r>
          </w:p>
        </w:tc>
      </w:tr>
      <w:tr w:rsidR="0047019B" w:rsidRPr="00F06B5D" w14:paraId="7AD7EEBC" w14:textId="77777777" w:rsidTr="0046738F">
        <w:tc>
          <w:tcPr>
            <w:tcW w:w="426" w:type="dxa"/>
          </w:tcPr>
          <w:p w14:paraId="67CC717B" w14:textId="5DC3DE98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693" w:type="dxa"/>
          </w:tcPr>
          <w:p w14:paraId="292A5E37" w14:textId="2B70AA19" w:rsidR="0047019B" w:rsidRDefault="0047019B" w:rsidP="006C48AA">
            <w:bookmarkStart w:id="41" w:name="_Toc456872062"/>
            <w:bookmarkStart w:id="42" w:name="_Toc409528299"/>
            <w:r>
              <w:t>Справочник «Статус клиента»</w:t>
            </w:r>
            <w:bookmarkEnd w:id="41"/>
            <w:bookmarkEnd w:id="42"/>
          </w:p>
        </w:tc>
        <w:tc>
          <w:tcPr>
            <w:tcW w:w="7229" w:type="dxa"/>
          </w:tcPr>
          <w:p w14:paraId="596D3859" w14:textId="0A95BA58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/dictionaries/customers/customerStatuses</w:t>
            </w:r>
          </w:p>
        </w:tc>
      </w:tr>
      <w:tr w:rsidR="0047019B" w:rsidRPr="00F06B5D" w14:paraId="1DECAB2B" w14:textId="77777777" w:rsidTr="0046738F">
        <w:tc>
          <w:tcPr>
            <w:tcW w:w="426" w:type="dxa"/>
          </w:tcPr>
          <w:p w14:paraId="24EBFA95" w14:textId="3E3F427D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693" w:type="dxa"/>
          </w:tcPr>
          <w:p w14:paraId="0BF8E838" w14:textId="42071241" w:rsidR="0047019B" w:rsidRDefault="0047019B" w:rsidP="006C48AA">
            <w:bookmarkStart w:id="43" w:name="_Toc456872063"/>
            <w:bookmarkStart w:id="44" w:name="_Toc409528300"/>
            <w:r>
              <w:t>Справочник «Категория клиента»</w:t>
            </w:r>
            <w:bookmarkEnd w:id="43"/>
            <w:bookmarkEnd w:id="44"/>
          </w:p>
        </w:tc>
        <w:tc>
          <w:tcPr>
            <w:tcW w:w="7229" w:type="dxa"/>
          </w:tcPr>
          <w:p w14:paraId="66F167C3" w14:textId="3C7D75B7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/dictionaries/customers/customerCategories</w:t>
            </w:r>
          </w:p>
        </w:tc>
      </w:tr>
      <w:tr w:rsidR="0047019B" w:rsidRPr="00F06B5D" w14:paraId="0826C12D" w14:textId="77777777" w:rsidTr="0046738F">
        <w:tc>
          <w:tcPr>
            <w:tcW w:w="426" w:type="dxa"/>
          </w:tcPr>
          <w:p w14:paraId="7931456D" w14:textId="1BE68403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693" w:type="dxa"/>
          </w:tcPr>
          <w:p w14:paraId="7241618D" w14:textId="167E389F" w:rsidR="0047019B" w:rsidRDefault="0047019B" w:rsidP="006C48AA">
            <w:bookmarkStart w:id="45" w:name="_Toc456872064"/>
            <w:bookmarkStart w:id="46" w:name="_Toc409528301"/>
            <w:r>
              <w:t>Справочник «Тип клиента»</w:t>
            </w:r>
            <w:bookmarkEnd w:id="45"/>
            <w:bookmarkEnd w:id="46"/>
          </w:p>
        </w:tc>
        <w:tc>
          <w:tcPr>
            <w:tcW w:w="7229" w:type="dxa"/>
          </w:tcPr>
          <w:p w14:paraId="51486146" w14:textId="7AF9A404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/dictionaries/customers/customerTypes</w:t>
            </w:r>
          </w:p>
        </w:tc>
      </w:tr>
      <w:tr w:rsidR="0047019B" w:rsidRPr="00F06B5D" w14:paraId="657EB737" w14:textId="77777777" w:rsidTr="0046738F">
        <w:tc>
          <w:tcPr>
            <w:tcW w:w="426" w:type="dxa"/>
          </w:tcPr>
          <w:p w14:paraId="528A69F7" w14:textId="75632F51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693" w:type="dxa"/>
          </w:tcPr>
          <w:p w14:paraId="230FFC34" w14:textId="2B688ED2" w:rsidR="0047019B" w:rsidRDefault="0047019B" w:rsidP="006C48AA">
            <w:bookmarkStart w:id="47" w:name="_Toc456872065"/>
            <w:bookmarkStart w:id="48" w:name="_Toc409528302"/>
            <w:r>
              <w:t>Справочник «Класс клиента»</w:t>
            </w:r>
            <w:bookmarkEnd w:id="47"/>
            <w:bookmarkEnd w:id="48"/>
          </w:p>
        </w:tc>
        <w:tc>
          <w:tcPr>
            <w:tcW w:w="7229" w:type="dxa"/>
          </w:tcPr>
          <w:p w14:paraId="374B17B4" w14:textId="0BC7DFF2" w:rsidR="0047019B" w:rsidRDefault="0047019B" w:rsidP="00F06B5D">
            <w:pPr>
              <w:pStyle w:val="TableText"/>
              <w:rPr>
                <w:lang w:val="en-US"/>
              </w:rPr>
            </w:pPr>
            <w:r>
              <w:t>/dictionaries/customers/customerClasses</w:t>
            </w:r>
          </w:p>
        </w:tc>
      </w:tr>
      <w:tr w:rsidR="0047019B" w:rsidRPr="00F06B5D" w14:paraId="04AE3D57" w14:textId="77777777" w:rsidTr="0046738F">
        <w:tc>
          <w:tcPr>
            <w:tcW w:w="426" w:type="dxa"/>
          </w:tcPr>
          <w:p w14:paraId="72BD3425" w14:textId="791B3A85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693" w:type="dxa"/>
          </w:tcPr>
          <w:p w14:paraId="5F86703E" w14:textId="18FCEB59" w:rsidR="0047019B" w:rsidRDefault="0047019B" w:rsidP="006C48AA">
            <w:bookmarkStart w:id="49" w:name="_Toc456872066"/>
            <w:bookmarkStart w:id="50" w:name="_Toc409528303"/>
            <w:r>
              <w:t>Справочник «Язык общения клиента»</w:t>
            </w:r>
            <w:bookmarkEnd w:id="49"/>
            <w:bookmarkEnd w:id="50"/>
          </w:p>
        </w:tc>
        <w:tc>
          <w:tcPr>
            <w:tcW w:w="7229" w:type="dxa"/>
          </w:tcPr>
          <w:p w14:paraId="438CDDA7" w14:textId="123FE99A" w:rsidR="0047019B" w:rsidRDefault="0047019B" w:rsidP="00F06B5D">
            <w:pPr>
              <w:pStyle w:val="TableText"/>
            </w:pPr>
            <w:r>
              <w:t>/dictionaries/common/languages</w:t>
            </w:r>
          </w:p>
        </w:tc>
      </w:tr>
      <w:tr w:rsidR="0047019B" w:rsidRPr="0056072C" w14:paraId="4CFA043F" w14:textId="77777777" w:rsidTr="0046738F">
        <w:tc>
          <w:tcPr>
            <w:tcW w:w="426" w:type="dxa"/>
          </w:tcPr>
          <w:p w14:paraId="6062D31D" w14:textId="24A10983" w:rsidR="0047019B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93" w:type="dxa"/>
          </w:tcPr>
          <w:p w14:paraId="4A49E8CF" w14:textId="3DC3F61B" w:rsidR="0047019B" w:rsidRDefault="0047019B" w:rsidP="006C48AA">
            <w:r>
              <w:t>Справочник «Зона активации</w:t>
            </w:r>
            <w:bookmarkStart w:id="51" w:name="_Toc456872067"/>
            <w:bookmarkStart w:id="52" w:name="_Toc409528304"/>
            <w:r>
              <w:t>»</w:t>
            </w:r>
            <w:bookmarkEnd w:id="51"/>
            <w:bookmarkEnd w:id="52"/>
          </w:p>
        </w:tc>
        <w:tc>
          <w:tcPr>
            <w:tcW w:w="7229" w:type="dxa"/>
          </w:tcPr>
          <w:p w14:paraId="6CCFA18E" w14:textId="77777777" w:rsidR="0047019B" w:rsidRPr="0047019B" w:rsidRDefault="0047019B" w:rsidP="001276A0">
            <w:pPr>
              <w:pStyle w:val="TableText"/>
              <w:rPr>
                <w:lang w:val="en-US"/>
              </w:rPr>
            </w:pPr>
            <w:r w:rsidRPr="0047019B">
              <w:rPr>
                <w:lang w:val="en-US"/>
              </w:rPr>
              <w:t>GET /dictionaries/customers/activationAreas</w:t>
            </w:r>
          </w:p>
          <w:p w14:paraId="10752EE9" w14:textId="7475BA25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/dictionaries/customers/activationAreas/search</w:t>
            </w:r>
          </w:p>
        </w:tc>
      </w:tr>
      <w:tr w:rsidR="0047019B" w:rsidRPr="00F06B5D" w14:paraId="60E3473D" w14:textId="77777777" w:rsidTr="0046738F">
        <w:tc>
          <w:tcPr>
            <w:tcW w:w="426" w:type="dxa"/>
          </w:tcPr>
          <w:p w14:paraId="1F051980" w14:textId="50F6B08B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693" w:type="dxa"/>
          </w:tcPr>
          <w:p w14:paraId="21B017B9" w14:textId="1A089AF4" w:rsidR="0047019B" w:rsidRPr="001276A0" w:rsidRDefault="0047019B" w:rsidP="006C48AA">
            <w:pPr>
              <w:rPr>
                <w:lang w:val="en-US"/>
              </w:rPr>
            </w:pPr>
            <w:bookmarkStart w:id="53" w:name="_Toc456872068"/>
            <w:bookmarkStart w:id="54" w:name="_Toc409528305"/>
            <w:r>
              <w:t>Справочник «Юридический тип»</w:t>
            </w:r>
            <w:bookmarkEnd w:id="53"/>
            <w:bookmarkEnd w:id="54"/>
          </w:p>
        </w:tc>
        <w:tc>
          <w:tcPr>
            <w:tcW w:w="7229" w:type="dxa"/>
          </w:tcPr>
          <w:p w14:paraId="7B8ACDF9" w14:textId="1F1CBFF5" w:rsidR="0047019B" w:rsidRPr="001276A0" w:rsidRDefault="0047019B" w:rsidP="00F06B5D">
            <w:pPr>
              <w:pStyle w:val="TableText"/>
              <w:rPr>
                <w:lang w:val="en-US"/>
              </w:rPr>
            </w:pPr>
            <w:r>
              <w:t>/dictionaries/customers/juralTypes</w:t>
            </w:r>
          </w:p>
        </w:tc>
      </w:tr>
      <w:tr w:rsidR="0047019B" w:rsidRPr="00F06B5D" w14:paraId="134296D0" w14:textId="77777777" w:rsidTr="0046738F">
        <w:tc>
          <w:tcPr>
            <w:tcW w:w="426" w:type="dxa"/>
          </w:tcPr>
          <w:p w14:paraId="646E77E8" w14:textId="22DFA90D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693" w:type="dxa"/>
          </w:tcPr>
          <w:p w14:paraId="7CFAECF9" w14:textId="6CD81578" w:rsidR="0047019B" w:rsidRPr="001276A0" w:rsidRDefault="0047019B" w:rsidP="006C48AA">
            <w:pPr>
              <w:rPr>
                <w:lang w:val="en-US"/>
              </w:rPr>
            </w:pPr>
            <w:bookmarkStart w:id="55" w:name="_Toc456872069"/>
            <w:bookmarkStart w:id="56" w:name="_Toc409528306"/>
            <w:r>
              <w:t>Справочник «Категория регистрации»</w:t>
            </w:r>
            <w:bookmarkEnd w:id="55"/>
            <w:bookmarkEnd w:id="56"/>
          </w:p>
        </w:tc>
        <w:tc>
          <w:tcPr>
            <w:tcW w:w="7229" w:type="dxa"/>
          </w:tcPr>
          <w:p w14:paraId="416209AA" w14:textId="44065B26" w:rsidR="0047019B" w:rsidRPr="001276A0" w:rsidRDefault="0047019B" w:rsidP="00F06B5D">
            <w:pPr>
              <w:pStyle w:val="TableText"/>
              <w:rPr>
                <w:lang w:val="en-US"/>
              </w:rPr>
            </w:pPr>
            <w:r>
              <w:t>/dictionaries/customers/registrationCategories</w:t>
            </w:r>
          </w:p>
        </w:tc>
      </w:tr>
      <w:tr w:rsidR="0047019B" w:rsidRPr="0056072C" w14:paraId="06D191B0" w14:textId="77777777" w:rsidTr="0046738F">
        <w:tc>
          <w:tcPr>
            <w:tcW w:w="426" w:type="dxa"/>
          </w:tcPr>
          <w:p w14:paraId="63AF6544" w14:textId="7965286B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693" w:type="dxa"/>
          </w:tcPr>
          <w:p w14:paraId="5ACCE0A1" w14:textId="0E3B799F" w:rsidR="0047019B" w:rsidRPr="001276A0" w:rsidRDefault="0047019B" w:rsidP="006C48AA">
            <w:pPr>
              <w:rPr>
                <w:lang w:val="en-US"/>
              </w:rPr>
            </w:pPr>
            <w:bookmarkStart w:id="57" w:name="_Toc456872070"/>
            <w:bookmarkStart w:id="58" w:name="_Toc409528307"/>
            <w:r>
              <w:t>Справочник «Организационно-правовая форма»</w:t>
            </w:r>
            <w:bookmarkEnd w:id="57"/>
            <w:bookmarkEnd w:id="58"/>
          </w:p>
        </w:tc>
        <w:tc>
          <w:tcPr>
            <w:tcW w:w="7229" w:type="dxa"/>
          </w:tcPr>
          <w:p w14:paraId="00D27528" w14:textId="0C2DD111" w:rsidR="0047019B" w:rsidRPr="001276A0" w:rsidRDefault="0047019B" w:rsidP="00F06B5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/dictionaries/customers/legalForms?juralTypeId=''</w:t>
            </w:r>
          </w:p>
        </w:tc>
      </w:tr>
      <w:tr w:rsidR="0047019B" w:rsidRPr="00F06B5D" w14:paraId="1B4EFF23" w14:textId="77777777" w:rsidTr="0046738F">
        <w:tc>
          <w:tcPr>
            <w:tcW w:w="426" w:type="dxa"/>
          </w:tcPr>
          <w:p w14:paraId="491E0E80" w14:textId="38CC82C3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693" w:type="dxa"/>
          </w:tcPr>
          <w:p w14:paraId="211F19D8" w14:textId="2935CF26" w:rsidR="0047019B" w:rsidRPr="001276A0" w:rsidRDefault="0047019B" w:rsidP="006C48AA">
            <w:pPr>
              <w:rPr>
                <w:lang w:val="en-US"/>
              </w:rPr>
            </w:pPr>
            <w:bookmarkStart w:id="59" w:name="_Toc456872071"/>
            <w:bookmarkStart w:id="60" w:name="_Toc409528308"/>
            <w:r>
              <w:t>Справочник «Биллинговая группа»</w:t>
            </w:r>
            <w:bookmarkEnd w:id="59"/>
            <w:bookmarkEnd w:id="60"/>
          </w:p>
        </w:tc>
        <w:tc>
          <w:tcPr>
            <w:tcW w:w="7229" w:type="dxa"/>
          </w:tcPr>
          <w:p w14:paraId="412F490A" w14:textId="2208307E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t>/dictionaries/billing/billingGroups</w:t>
            </w:r>
          </w:p>
        </w:tc>
      </w:tr>
      <w:tr w:rsidR="0047019B" w:rsidRPr="00F06B5D" w14:paraId="17750BB6" w14:textId="77777777" w:rsidTr="0046738F">
        <w:tc>
          <w:tcPr>
            <w:tcW w:w="426" w:type="dxa"/>
          </w:tcPr>
          <w:p w14:paraId="6A60BE37" w14:textId="18C15047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693" w:type="dxa"/>
          </w:tcPr>
          <w:p w14:paraId="1C6E33A0" w14:textId="68F28544" w:rsidR="0047019B" w:rsidRDefault="0047019B" w:rsidP="006C48AA">
            <w:bookmarkStart w:id="61" w:name="_Toc456872072"/>
            <w:bookmarkStart w:id="62" w:name="_Toc409528309"/>
            <w:r>
              <w:t>Справочник «Тип доставки»</w:t>
            </w:r>
            <w:bookmarkEnd w:id="61"/>
            <w:bookmarkEnd w:id="62"/>
          </w:p>
        </w:tc>
        <w:tc>
          <w:tcPr>
            <w:tcW w:w="7229" w:type="dxa"/>
          </w:tcPr>
          <w:p w14:paraId="4ABF4D54" w14:textId="4B9774A9" w:rsidR="0047019B" w:rsidRDefault="0047019B" w:rsidP="001276A0">
            <w:pPr>
              <w:pStyle w:val="TableText"/>
            </w:pPr>
            <w:r>
              <w:t>/dictionaries/customers/deliveryTypes</w:t>
            </w:r>
          </w:p>
        </w:tc>
      </w:tr>
      <w:tr w:rsidR="0047019B" w:rsidRPr="00F06B5D" w14:paraId="68A3D682" w14:textId="77777777" w:rsidTr="0046738F">
        <w:tc>
          <w:tcPr>
            <w:tcW w:w="426" w:type="dxa"/>
          </w:tcPr>
          <w:p w14:paraId="6F63329A" w14:textId="4B317AAD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693" w:type="dxa"/>
          </w:tcPr>
          <w:p w14:paraId="4B993861" w14:textId="7416E8B9" w:rsidR="0047019B" w:rsidRDefault="0047019B" w:rsidP="006C48AA">
            <w:bookmarkStart w:id="63" w:name="_Toc456872073"/>
            <w:bookmarkStart w:id="64" w:name="_Toc409528310"/>
            <w:r>
              <w:t>Справочник «Статус адреса доставки»</w:t>
            </w:r>
            <w:bookmarkEnd w:id="63"/>
            <w:bookmarkEnd w:id="64"/>
          </w:p>
        </w:tc>
        <w:tc>
          <w:tcPr>
            <w:tcW w:w="7229" w:type="dxa"/>
          </w:tcPr>
          <w:p w14:paraId="5014B395" w14:textId="2CA2362B" w:rsidR="0047019B" w:rsidRDefault="0047019B" w:rsidP="001276A0">
            <w:pPr>
              <w:pStyle w:val="TableText"/>
            </w:pPr>
            <w:r>
              <w:t>/dictionaries/customers/deliveryAddressStatuses</w:t>
            </w:r>
          </w:p>
        </w:tc>
      </w:tr>
      <w:tr w:rsidR="0047019B" w:rsidRPr="0056072C" w14:paraId="3851B6F6" w14:textId="77777777" w:rsidTr="0046738F">
        <w:tc>
          <w:tcPr>
            <w:tcW w:w="426" w:type="dxa"/>
          </w:tcPr>
          <w:p w14:paraId="47708C35" w14:textId="443C123E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693" w:type="dxa"/>
          </w:tcPr>
          <w:p w14:paraId="43BFA419" w14:textId="63C0FD43" w:rsidR="0047019B" w:rsidRDefault="0047019B" w:rsidP="006C48AA">
            <w:bookmarkStart w:id="65" w:name="_Toc456872074"/>
            <w:bookmarkStart w:id="66" w:name="_Toc409528311"/>
            <w:r>
              <w:t>Справочник «Зона доставки»</w:t>
            </w:r>
            <w:bookmarkEnd w:id="65"/>
            <w:bookmarkEnd w:id="66"/>
          </w:p>
        </w:tc>
        <w:tc>
          <w:tcPr>
            <w:tcW w:w="7229" w:type="dxa"/>
          </w:tcPr>
          <w:p w14:paraId="5DDBE4EE" w14:textId="77777777" w:rsidR="0047019B" w:rsidRPr="0047019B" w:rsidRDefault="0047019B" w:rsidP="001276A0">
            <w:pPr>
              <w:pStyle w:val="TableText"/>
              <w:rPr>
                <w:lang w:val="en-US"/>
              </w:rPr>
            </w:pPr>
            <w:r w:rsidRPr="0047019B">
              <w:rPr>
                <w:lang w:val="en-US"/>
              </w:rPr>
              <w:t>GET /dictionaries/customers/deliveryZones</w:t>
            </w:r>
          </w:p>
          <w:p w14:paraId="2A071A91" w14:textId="57EA7393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/dictionaries/customers/deliveryZones/search</w:t>
            </w:r>
          </w:p>
        </w:tc>
      </w:tr>
      <w:tr w:rsidR="0047019B" w:rsidRPr="001276A0" w14:paraId="7C1EBC57" w14:textId="77777777" w:rsidTr="0046738F">
        <w:tc>
          <w:tcPr>
            <w:tcW w:w="426" w:type="dxa"/>
          </w:tcPr>
          <w:p w14:paraId="3837D3D5" w14:textId="4F94B4BB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693" w:type="dxa"/>
          </w:tcPr>
          <w:p w14:paraId="50C66D91" w14:textId="17330EBC" w:rsidR="0047019B" w:rsidRPr="001276A0" w:rsidRDefault="0047019B" w:rsidP="006C48AA">
            <w:bookmarkStart w:id="67" w:name="_Toc456872075"/>
            <w:bookmarkStart w:id="68" w:name="_Toc409528312"/>
            <w:r>
              <w:t>Справочник «Причина изменения адреса доставки»</w:t>
            </w:r>
            <w:bookmarkEnd w:id="67"/>
            <w:bookmarkEnd w:id="68"/>
          </w:p>
        </w:tc>
        <w:tc>
          <w:tcPr>
            <w:tcW w:w="7229" w:type="dxa"/>
          </w:tcPr>
          <w:p w14:paraId="67662FB0" w14:textId="45990462" w:rsidR="0047019B" w:rsidRPr="001276A0" w:rsidRDefault="0047019B" w:rsidP="001276A0">
            <w:pPr>
              <w:pStyle w:val="TableText"/>
            </w:pPr>
            <w:r>
              <w:t>/dictionaries/customers/changeAddressReasons</w:t>
            </w:r>
          </w:p>
        </w:tc>
      </w:tr>
      <w:tr w:rsidR="0047019B" w:rsidRPr="001276A0" w14:paraId="150FB539" w14:textId="77777777" w:rsidTr="0046738F">
        <w:tc>
          <w:tcPr>
            <w:tcW w:w="426" w:type="dxa"/>
          </w:tcPr>
          <w:p w14:paraId="16DDD814" w14:textId="16E64C78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693" w:type="dxa"/>
          </w:tcPr>
          <w:p w14:paraId="57B73DEC" w14:textId="6B6BEC62" w:rsidR="0047019B" w:rsidRDefault="0047019B" w:rsidP="006C48AA">
            <w:bookmarkStart w:id="69" w:name="_Toc456872076"/>
            <w:bookmarkStart w:id="70" w:name="_Toc409528313"/>
            <w:r>
              <w:t>Справочник «Формат электронной почты»</w:t>
            </w:r>
            <w:bookmarkEnd w:id="69"/>
            <w:bookmarkEnd w:id="70"/>
          </w:p>
        </w:tc>
        <w:tc>
          <w:tcPr>
            <w:tcW w:w="7229" w:type="dxa"/>
          </w:tcPr>
          <w:p w14:paraId="2BCF6B97" w14:textId="65AF708A" w:rsidR="0047019B" w:rsidRDefault="0047019B" w:rsidP="001276A0">
            <w:pPr>
              <w:pStyle w:val="TableText"/>
            </w:pPr>
            <w:r>
              <w:t>/dictionaries/customers/emailFormats</w:t>
            </w:r>
          </w:p>
        </w:tc>
      </w:tr>
      <w:tr w:rsidR="0047019B" w:rsidRPr="001276A0" w14:paraId="594E7F0B" w14:textId="77777777" w:rsidTr="0046738F">
        <w:tc>
          <w:tcPr>
            <w:tcW w:w="426" w:type="dxa"/>
          </w:tcPr>
          <w:p w14:paraId="56F58877" w14:textId="1C10459A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693" w:type="dxa"/>
          </w:tcPr>
          <w:p w14:paraId="248134AB" w14:textId="0449F439" w:rsidR="0047019B" w:rsidRDefault="0047019B" w:rsidP="006C48AA">
            <w:bookmarkStart w:id="71" w:name="_Toc456872077"/>
            <w:bookmarkStart w:id="72" w:name="_Toc409528314"/>
            <w:r>
              <w:t>Справочник «Тип сжатия»</w:t>
            </w:r>
            <w:bookmarkEnd w:id="71"/>
            <w:bookmarkEnd w:id="72"/>
          </w:p>
        </w:tc>
        <w:tc>
          <w:tcPr>
            <w:tcW w:w="7229" w:type="dxa"/>
          </w:tcPr>
          <w:p w14:paraId="0BCE4C21" w14:textId="57F0F3CB" w:rsidR="0047019B" w:rsidRDefault="0047019B" w:rsidP="001276A0">
            <w:pPr>
              <w:pStyle w:val="TableText"/>
            </w:pPr>
            <w:r>
              <w:t>/dictionaries/customers/mailCompressionTypes</w:t>
            </w:r>
          </w:p>
        </w:tc>
      </w:tr>
      <w:tr w:rsidR="0047019B" w:rsidRPr="001276A0" w14:paraId="453AC357" w14:textId="77777777" w:rsidTr="0046738F">
        <w:tc>
          <w:tcPr>
            <w:tcW w:w="426" w:type="dxa"/>
          </w:tcPr>
          <w:p w14:paraId="390C9445" w14:textId="374AECA7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693" w:type="dxa"/>
          </w:tcPr>
          <w:p w14:paraId="32A0FA87" w14:textId="3DE25F22" w:rsidR="0047019B" w:rsidRDefault="0047019B" w:rsidP="006C48AA">
            <w:bookmarkStart w:id="73" w:name="_Toc456872078"/>
            <w:bookmarkStart w:id="74" w:name="_Toc409528315"/>
            <w:r>
              <w:t>Справочник «Тип резиденства»</w:t>
            </w:r>
            <w:bookmarkEnd w:id="73"/>
            <w:bookmarkEnd w:id="74"/>
          </w:p>
        </w:tc>
        <w:tc>
          <w:tcPr>
            <w:tcW w:w="7229" w:type="dxa"/>
          </w:tcPr>
          <w:p w14:paraId="64B7D040" w14:textId="1AC87EC2" w:rsidR="0047019B" w:rsidRDefault="0047019B" w:rsidP="001276A0">
            <w:pPr>
              <w:pStyle w:val="TableText"/>
            </w:pPr>
            <w:r>
              <w:t>/dictionaries/customers/residentTypes</w:t>
            </w:r>
          </w:p>
        </w:tc>
      </w:tr>
      <w:tr w:rsidR="0047019B" w:rsidRPr="001276A0" w14:paraId="6451504B" w14:textId="77777777" w:rsidTr="0046738F">
        <w:tc>
          <w:tcPr>
            <w:tcW w:w="426" w:type="dxa"/>
          </w:tcPr>
          <w:p w14:paraId="50DF0E66" w14:textId="506595FD" w:rsidR="0047019B" w:rsidRPr="0046738F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693" w:type="dxa"/>
          </w:tcPr>
          <w:p w14:paraId="18383EE4" w14:textId="0013101E" w:rsidR="0047019B" w:rsidRDefault="0047019B" w:rsidP="006C48AA">
            <w:bookmarkStart w:id="75" w:name="_Toc456872079"/>
            <w:bookmarkStart w:id="76" w:name="_Toc409528316"/>
            <w:r>
              <w:t>Справочник «Тип документа, удостоверяющего личность»</w:t>
            </w:r>
            <w:bookmarkEnd w:id="75"/>
            <w:bookmarkEnd w:id="76"/>
          </w:p>
        </w:tc>
        <w:tc>
          <w:tcPr>
            <w:tcW w:w="7229" w:type="dxa"/>
          </w:tcPr>
          <w:p w14:paraId="40D17084" w14:textId="4B08D652" w:rsidR="0047019B" w:rsidRDefault="0047019B" w:rsidP="001276A0">
            <w:pPr>
              <w:pStyle w:val="TableText"/>
            </w:pPr>
            <w:r>
              <w:t>/dictionaries/customers/identityDocTypes</w:t>
            </w:r>
          </w:p>
        </w:tc>
      </w:tr>
      <w:tr w:rsidR="0047019B" w:rsidRPr="001276A0" w14:paraId="51524370" w14:textId="77777777" w:rsidTr="0046738F">
        <w:tc>
          <w:tcPr>
            <w:tcW w:w="426" w:type="dxa"/>
          </w:tcPr>
          <w:p w14:paraId="5F40C229" w14:textId="6437E426" w:rsidR="0047019B" w:rsidRPr="001276A0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693" w:type="dxa"/>
          </w:tcPr>
          <w:p w14:paraId="52657D3A" w14:textId="1148A7EC" w:rsidR="0047019B" w:rsidRDefault="0047019B" w:rsidP="006C48AA">
            <w:bookmarkStart w:id="77" w:name="_Toc456872080"/>
            <w:bookmarkStart w:id="78" w:name="_Toc409528317"/>
            <w:r>
              <w:t>Справочник «Пол»</w:t>
            </w:r>
            <w:bookmarkEnd w:id="77"/>
            <w:bookmarkEnd w:id="78"/>
          </w:p>
        </w:tc>
        <w:tc>
          <w:tcPr>
            <w:tcW w:w="7229" w:type="dxa"/>
          </w:tcPr>
          <w:p w14:paraId="1A820E36" w14:textId="70B2D6FC" w:rsidR="0047019B" w:rsidRDefault="0047019B" w:rsidP="001276A0">
            <w:pPr>
              <w:pStyle w:val="TableText"/>
            </w:pPr>
            <w:r>
              <w:t>/dictionaries/</w:t>
            </w:r>
            <w:r w:rsidR="004C210F" w:rsidRPr="004C210F">
              <w:t>customers</w:t>
            </w:r>
            <w:r w:rsidR="004C210F">
              <w:t>/</w:t>
            </w:r>
            <w:r>
              <w:t>genders</w:t>
            </w:r>
          </w:p>
        </w:tc>
      </w:tr>
      <w:tr w:rsidR="0047019B" w:rsidRPr="001276A0" w14:paraId="5DD0C70C" w14:textId="77777777" w:rsidTr="0046738F">
        <w:tc>
          <w:tcPr>
            <w:tcW w:w="426" w:type="dxa"/>
          </w:tcPr>
          <w:p w14:paraId="07C2DD5F" w14:textId="4F386C75" w:rsidR="0047019B" w:rsidRPr="001276A0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54</w:t>
            </w:r>
          </w:p>
        </w:tc>
        <w:tc>
          <w:tcPr>
            <w:tcW w:w="2693" w:type="dxa"/>
          </w:tcPr>
          <w:p w14:paraId="59B3414E" w14:textId="76B96949" w:rsidR="0047019B" w:rsidRDefault="0047019B" w:rsidP="006C48AA">
            <w:bookmarkStart w:id="79" w:name="_Toc456872081"/>
            <w:bookmarkStart w:id="80" w:name="_Toc409528318"/>
            <w:r>
              <w:t>Справочник «Налоги клиента, назначаемые вручную»</w:t>
            </w:r>
            <w:bookmarkEnd w:id="79"/>
            <w:bookmarkEnd w:id="80"/>
          </w:p>
        </w:tc>
        <w:tc>
          <w:tcPr>
            <w:tcW w:w="7229" w:type="dxa"/>
          </w:tcPr>
          <w:p w14:paraId="4CDD253A" w14:textId="3EDA40AD" w:rsidR="0047019B" w:rsidRDefault="0047019B" w:rsidP="001276A0">
            <w:pPr>
              <w:pStyle w:val="TableText"/>
            </w:pPr>
            <w:r>
              <w:t>/dictionaries/customers/taxes</w:t>
            </w:r>
          </w:p>
        </w:tc>
      </w:tr>
      <w:tr w:rsidR="0047019B" w:rsidRPr="001276A0" w14:paraId="6CBE5513" w14:textId="77777777" w:rsidTr="0046738F">
        <w:tc>
          <w:tcPr>
            <w:tcW w:w="426" w:type="dxa"/>
          </w:tcPr>
          <w:p w14:paraId="5D36C942" w14:textId="42A59880" w:rsidR="0047019B" w:rsidRPr="001276A0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693" w:type="dxa"/>
          </w:tcPr>
          <w:p w14:paraId="19D3DBB2" w14:textId="3944EA5D" w:rsidR="0047019B" w:rsidRDefault="0047019B" w:rsidP="006C48AA">
            <w:bookmarkStart w:id="81" w:name="_Toc456872082"/>
            <w:r>
              <w:t>Справочник «Макрорегионы»</w:t>
            </w:r>
            <w:bookmarkEnd w:id="81"/>
          </w:p>
        </w:tc>
        <w:tc>
          <w:tcPr>
            <w:tcW w:w="7229" w:type="dxa"/>
          </w:tcPr>
          <w:p w14:paraId="6F9FF2A9" w14:textId="157F148D" w:rsidR="0047019B" w:rsidRDefault="0047019B" w:rsidP="001276A0">
            <w:pPr>
              <w:pStyle w:val="TableText"/>
            </w:pPr>
            <w:r>
              <w:t>/dictionaries/common/macroRegions</w:t>
            </w:r>
          </w:p>
        </w:tc>
      </w:tr>
      <w:tr w:rsidR="00C64972" w:rsidRPr="001276A0" w14:paraId="6D6A1F61" w14:textId="77777777" w:rsidTr="0046738F">
        <w:tc>
          <w:tcPr>
            <w:tcW w:w="426" w:type="dxa"/>
          </w:tcPr>
          <w:p w14:paraId="1E74CF35" w14:textId="77777777" w:rsidR="00C64972" w:rsidRDefault="00C64972" w:rsidP="006C48A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023DEB24" w14:textId="67168283" w:rsidR="00C64972" w:rsidRPr="00C64972" w:rsidRDefault="00C64972" w:rsidP="006C48AA">
            <w:r>
              <w:t>Справочник «Страны»</w:t>
            </w:r>
          </w:p>
        </w:tc>
        <w:tc>
          <w:tcPr>
            <w:tcW w:w="7229" w:type="dxa"/>
          </w:tcPr>
          <w:p w14:paraId="1C72711D" w14:textId="55450975" w:rsidR="00C64972" w:rsidRDefault="00C64972" w:rsidP="00C64972">
            <w:pPr>
              <w:pStyle w:val="TableText"/>
            </w:pPr>
            <w:r>
              <w:rPr>
                <w:lang w:val="en-US"/>
              </w:rPr>
              <w:t>GET</w:t>
            </w:r>
            <w:r w:rsidRPr="00B448FB">
              <w:rPr>
                <w:lang w:val="en-US"/>
              </w:rPr>
              <w:t> </w:t>
            </w:r>
            <w:r w:rsidRPr="005A26C7">
              <w:rPr>
                <w:rStyle w:val="Para0"/>
                <w:lang w:val="en-US"/>
              </w:rPr>
              <w:t>dictionaries/addresses/countries</w:t>
            </w:r>
          </w:p>
        </w:tc>
      </w:tr>
      <w:tr w:rsidR="0047019B" w:rsidRPr="001276A0" w14:paraId="4404B926" w14:textId="77777777" w:rsidTr="0046738F">
        <w:tc>
          <w:tcPr>
            <w:tcW w:w="426" w:type="dxa"/>
          </w:tcPr>
          <w:p w14:paraId="57AF89C0" w14:textId="65D831BA" w:rsidR="0047019B" w:rsidRPr="001276A0" w:rsidRDefault="0046738F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693" w:type="dxa"/>
          </w:tcPr>
          <w:p w14:paraId="044469FD" w14:textId="0D5790FE" w:rsidR="0047019B" w:rsidRDefault="0047019B" w:rsidP="006C48AA">
            <w:bookmarkStart w:id="82" w:name="_Toc456872083"/>
            <w:r>
              <w:t>Справочник «Внутренние сегменты клиента»</w:t>
            </w:r>
            <w:bookmarkEnd w:id="82"/>
          </w:p>
        </w:tc>
        <w:tc>
          <w:tcPr>
            <w:tcW w:w="7229" w:type="dxa"/>
          </w:tcPr>
          <w:p w14:paraId="4FA2BD37" w14:textId="79EA4565" w:rsidR="0047019B" w:rsidRPr="007D201E" w:rsidRDefault="007D201E" w:rsidP="001276A0">
            <w:pPr>
              <w:pStyle w:val="TableText"/>
            </w:pPr>
            <w:r w:rsidRPr="007D201E">
              <w:rPr>
                <w:rFonts w:ascii="Calibri" w:hAnsi="Calibri"/>
                <w:sz w:val="22"/>
                <w:szCs w:val="22"/>
                <w:lang w:eastAsia="en-US"/>
              </w:rPr>
              <w:t>/dictionaries/customers/internalSegments</w:t>
            </w:r>
          </w:p>
        </w:tc>
      </w:tr>
      <w:tr w:rsidR="00D657ED" w:rsidRPr="001276A0" w14:paraId="6C8D18E0" w14:textId="77777777" w:rsidTr="0046738F">
        <w:tc>
          <w:tcPr>
            <w:tcW w:w="426" w:type="dxa"/>
          </w:tcPr>
          <w:p w14:paraId="6BF38410" w14:textId="7C0046CD" w:rsidR="00D657ED" w:rsidRPr="00D657ED" w:rsidRDefault="00D657ED" w:rsidP="006C48A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2693" w:type="dxa"/>
          </w:tcPr>
          <w:p w14:paraId="781E5C09" w14:textId="059E8745" w:rsidR="00D657ED" w:rsidRPr="00D657ED" w:rsidRDefault="00D657ED" w:rsidP="006C48AA">
            <w:r>
              <w:t>Рыночный сегмент</w:t>
            </w:r>
          </w:p>
        </w:tc>
        <w:tc>
          <w:tcPr>
            <w:tcW w:w="7229" w:type="dxa"/>
          </w:tcPr>
          <w:p w14:paraId="3FBDB9C9" w14:textId="4F5B6057" w:rsidR="00D657ED" w:rsidRDefault="001D1A6F" w:rsidP="007D201E">
            <w:r>
              <w:rPr>
                <w:lang w:val="en-US"/>
              </w:rPr>
              <w:t>/</w:t>
            </w:r>
            <w:r w:rsidRPr="001D1A6F">
              <w:t>dictionaries/customers/marketSegments</w:t>
            </w:r>
          </w:p>
        </w:tc>
      </w:tr>
      <w:tr w:rsidR="00D657ED" w:rsidRPr="001276A0" w14:paraId="6E3D117F" w14:textId="77777777" w:rsidTr="0046738F">
        <w:tc>
          <w:tcPr>
            <w:tcW w:w="426" w:type="dxa"/>
          </w:tcPr>
          <w:p w14:paraId="564AD62B" w14:textId="37D51E43" w:rsidR="00D657ED" w:rsidRDefault="00D657ED" w:rsidP="006C48A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2693" w:type="dxa"/>
          </w:tcPr>
          <w:p w14:paraId="10071680" w14:textId="486575A2" w:rsidR="00D657ED" w:rsidRDefault="00D657ED" w:rsidP="006C48AA">
            <w:r>
              <w:t>Направление продаж</w:t>
            </w:r>
          </w:p>
        </w:tc>
        <w:tc>
          <w:tcPr>
            <w:tcW w:w="7229" w:type="dxa"/>
          </w:tcPr>
          <w:p w14:paraId="7AF6EF08" w14:textId="7F8BD01B" w:rsidR="00D657ED" w:rsidRDefault="001D1A6F" w:rsidP="00D657ED">
            <w:r>
              <w:rPr>
                <w:lang w:val="en-US"/>
              </w:rPr>
              <w:t>/</w:t>
            </w:r>
            <w:r w:rsidRPr="001D1A6F">
              <w:t>dictionaries/customers/salesDirectionSegments</w:t>
            </w:r>
          </w:p>
        </w:tc>
      </w:tr>
      <w:tr w:rsidR="0047019B" w:rsidRPr="0056072C" w14:paraId="7D2576E1" w14:textId="77777777" w:rsidTr="0046738F">
        <w:tc>
          <w:tcPr>
            <w:tcW w:w="426" w:type="dxa"/>
          </w:tcPr>
          <w:p w14:paraId="3A22284C" w14:textId="66D122BA" w:rsidR="0047019B" w:rsidRPr="001276A0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2693" w:type="dxa"/>
          </w:tcPr>
          <w:p w14:paraId="4B70B0C5" w14:textId="2F650DCE" w:rsidR="0047019B" w:rsidRDefault="0047019B" w:rsidP="006C48AA">
            <w:bookmarkStart w:id="83" w:name="_Toc456872084"/>
            <w:r>
              <w:t>Получение списка ТП с учетом типа нумерации</w:t>
            </w:r>
            <w:bookmarkEnd w:id="83"/>
          </w:p>
        </w:tc>
        <w:tc>
          <w:tcPr>
            <w:tcW w:w="7229" w:type="dxa"/>
          </w:tcPr>
          <w:p w14:paraId="3D3A4225" w14:textId="1D7EC709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color w:val="333333"/>
                <w:lang w:val="en-US"/>
              </w:rPr>
              <w:t>/dictionaries/common/ratePlans?customerDatabaseId={customerDatabaseId}</w:t>
            </w:r>
          </w:p>
        </w:tc>
      </w:tr>
      <w:tr w:rsidR="0047019B" w:rsidRPr="0056072C" w14:paraId="50F749F1" w14:textId="77777777" w:rsidTr="0046738F">
        <w:tc>
          <w:tcPr>
            <w:tcW w:w="426" w:type="dxa"/>
          </w:tcPr>
          <w:p w14:paraId="4321E9A7" w14:textId="06040E48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2693" w:type="dxa"/>
          </w:tcPr>
          <w:p w14:paraId="070D7AB9" w14:textId="7A55B441" w:rsidR="0047019B" w:rsidRPr="001276A0" w:rsidRDefault="0047019B" w:rsidP="006C48AA">
            <w:bookmarkStart w:id="84" w:name="_Toc456872085"/>
            <w:r>
              <w:t>Получение списка пакетов доступных для подключения на ТП</w:t>
            </w:r>
            <w:bookmarkEnd w:id="84"/>
          </w:p>
        </w:tc>
        <w:tc>
          <w:tcPr>
            <w:tcW w:w="7229" w:type="dxa"/>
          </w:tcPr>
          <w:p w14:paraId="2B29B086" w14:textId="36477A86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/dictionaries/common/packsForKits?ratePlanId={ratePlanId}&amp;customerDatabaseId={customerDatabaseId}</w:t>
            </w:r>
          </w:p>
        </w:tc>
      </w:tr>
      <w:tr w:rsidR="0047019B" w:rsidRPr="0056072C" w14:paraId="44659A8F" w14:textId="77777777" w:rsidTr="0046738F">
        <w:tc>
          <w:tcPr>
            <w:tcW w:w="426" w:type="dxa"/>
          </w:tcPr>
          <w:p w14:paraId="5F6FC741" w14:textId="189E0F73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693" w:type="dxa"/>
          </w:tcPr>
          <w:p w14:paraId="5E3BF52F" w14:textId="5C0800CC" w:rsidR="0047019B" w:rsidRPr="001276A0" w:rsidRDefault="0047019B" w:rsidP="006C48AA">
            <w:bookmarkStart w:id="85" w:name="_Toc456872086"/>
            <w:r>
              <w:t>Проверка возможности одновременного заказа пакетов</w:t>
            </w:r>
            <w:bookmarkEnd w:id="85"/>
          </w:p>
        </w:tc>
        <w:tc>
          <w:tcPr>
            <w:tcW w:w="7229" w:type="dxa"/>
          </w:tcPr>
          <w:p w14:paraId="3D39ED7B" w14:textId="3E0E6D78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/dictionaries/common/packs/restrictions/search?customerDatabaseId={customerDatabaseId}</w:t>
            </w:r>
          </w:p>
        </w:tc>
      </w:tr>
      <w:tr w:rsidR="0047019B" w:rsidRPr="0056072C" w14:paraId="1F2CF986" w14:textId="77777777" w:rsidTr="0046738F">
        <w:tc>
          <w:tcPr>
            <w:tcW w:w="426" w:type="dxa"/>
          </w:tcPr>
          <w:p w14:paraId="36FC1229" w14:textId="1FD0646E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2693" w:type="dxa"/>
          </w:tcPr>
          <w:p w14:paraId="7F5177CC" w14:textId="6D704FC2" w:rsidR="0047019B" w:rsidRPr="001276A0" w:rsidRDefault="0047019B" w:rsidP="006C48AA">
            <w:bookmarkStart w:id="86" w:name="_Toc456872087"/>
            <w:r>
              <w:t>Получение списка услуг из справочника</w:t>
            </w:r>
            <w:bookmarkEnd w:id="86"/>
          </w:p>
        </w:tc>
        <w:tc>
          <w:tcPr>
            <w:tcW w:w="7229" w:type="dxa"/>
          </w:tcPr>
          <w:p w14:paraId="736DC332" w14:textId="1D4B5EDC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/dictionaries/common/services/restrictionsAndDependences?customerDatabaseId={customerDatabaseId}</w:t>
            </w:r>
          </w:p>
        </w:tc>
      </w:tr>
      <w:tr w:rsidR="0047019B" w:rsidRPr="0056072C" w14:paraId="49BBF565" w14:textId="77777777" w:rsidTr="0046738F">
        <w:tc>
          <w:tcPr>
            <w:tcW w:w="426" w:type="dxa"/>
          </w:tcPr>
          <w:p w14:paraId="2A183453" w14:textId="3C494FA9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2693" w:type="dxa"/>
          </w:tcPr>
          <w:p w14:paraId="7D9C11E4" w14:textId="16D21511" w:rsidR="0047019B" w:rsidRPr="001276A0" w:rsidRDefault="0047019B" w:rsidP="006C48AA">
            <w:bookmarkStart w:id="87" w:name="_Toc456872088"/>
            <w:r>
              <w:t>Получение списка услуг доступных на ТП</w:t>
            </w:r>
            <w:bookmarkEnd w:id="87"/>
          </w:p>
        </w:tc>
        <w:tc>
          <w:tcPr>
            <w:tcW w:w="7229" w:type="dxa"/>
          </w:tcPr>
          <w:p w14:paraId="67674B71" w14:textId="453A2318" w:rsidR="0047019B" w:rsidRPr="001276A0" w:rsidRDefault="0047019B" w:rsidP="001276A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/dictionaries/common/services?ratePlanId={ratePlanId}&amp;customerDatabaseId={customerDatabaseId}</w:t>
            </w:r>
          </w:p>
        </w:tc>
      </w:tr>
      <w:tr w:rsidR="0047019B" w:rsidRPr="0047019B" w14:paraId="4AFE6044" w14:textId="77777777" w:rsidTr="0046738F">
        <w:tc>
          <w:tcPr>
            <w:tcW w:w="10348" w:type="dxa"/>
            <w:gridSpan w:val="3"/>
          </w:tcPr>
          <w:p w14:paraId="14A144C7" w14:textId="5BA38494" w:rsidR="0047019B" w:rsidRPr="0047019B" w:rsidRDefault="0047019B" w:rsidP="0047019B">
            <w:pPr>
              <w:pStyle w:val="TableText"/>
              <w:jc w:val="center"/>
            </w:pPr>
            <w:r w:rsidRPr="00F06B5D">
              <w:rPr>
                <w:b/>
                <w:sz w:val="18"/>
                <w:szCs w:val="18"/>
                <w:highlight w:val="yellow"/>
              </w:rPr>
              <w:t xml:space="preserve">Справочные операции для работы с </w:t>
            </w:r>
            <w:r w:rsidRPr="001276A0">
              <w:rPr>
                <w:b/>
                <w:sz w:val="18"/>
                <w:szCs w:val="18"/>
                <w:highlight w:val="yellow"/>
              </w:rPr>
              <w:t>абонентом</w:t>
            </w:r>
          </w:p>
        </w:tc>
      </w:tr>
      <w:tr w:rsidR="0047019B" w:rsidRPr="001276A0" w14:paraId="71ECCA60" w14:textId="77777777" w:rsidTr="0046738F">
        <w:tc>
          <w:tcPr>
            <w:tcW w:w="426" w:type="dxa"/>
          </w:tcPr>
          <w:p w14:paraId="77C64AF3" w14:textId="09DD1FF4" w:rsidR="0047019B" w:rsidRPr="001276A0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693" w:type="dxa"/>
          </w:tcPr>
          <w:p w14:paraId="0D364836" w14:textId="7856EDC8" w:rsidR="0047019B" w:rsidRDefault="0047019B" w:rsidP="006C48AA">
            <w:bookmarkStart w:id="88" w:name="_Toc409528357"/>
            <w:bookmarkStart w:id="89" w:name="_Toc456872185"/>
            <w:r>
              <w:t>Справочник «Стандарты</w:t>
            </w:r>
            <w:bookmarkEnd w:id="88"/>
            <w:r>
              <w:t>»</w:t>
            </w:r>
            <w:bookmarkEnd w:id="89"/>
          </w:p>
        </w:tc>
        <w:tc>
          <w:tcPr>
            <w:tcW w:w="7229" w:type="dxa"/>
          </w:tcPr>
          <w:p w14:paraId="767D03E0" w14:textId="163360C8" w:rsidR="0047019B" w:rsidRDefault="0047019B" w:rsidP="001276A0">
            <w:pPr>
              <w:pStyle w:val="TableText"/>
            </w:pPr>
            <w:r>
              <w:t>/dictionaries/inventory/standards</w:t>
            </w:r>
          </w:p>
        </w:tc>
      </w:tr>
      <w:tr w:rsidR="0047019B" w:rsidRPr="0056072C" w14:paraId="628C3869" w14:textId="77777777" w:rsidTr="0046738F">
        <w:tc>
          <w:tcPr>
            <w:tcW w:w="426" w:type="dxa"/>
          </w:tcPr>
          <w:p w14:paraId="7BCE9731" w14:textId="6C1F151A" w:rsidR="0047019B" w:rsidRPr="001276A0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2693" w:type="dxa"/>
          </w:tcPr>
          <w:p w14:paraId="3F8B2DD5" w14:textId="6263CECB" w:rsidR="0047019B" w:rsidRDefault="0047019B" w:rsidP="006C48AA">
            <w:bookmarkStart w:id="90" w:name="_Toc409528359"/>
            <w:bookmarkStart w:id="91" w:name="_Toc456872187"/>
            <w:r>
              <w:t>Справочник «Коммутаторы</w:t>
            </w:r>
            <w:bookmarkEnd w:id="90"/>
            <w:r>
              <w:t>»</w:t>
            </w:r>
            <w:bookmarkEnd w:id="91"/>
          </w:p>
        </w:tc>
        <w:tc>
          <w:tcPr>
            <w:tcW w:w="7229" w:type="dxa"/>
          </w:tcPr>
          <w:p w14:paraId="6D549647" w14:textId="77777777" w:rsidR="0047019B" w:rsidRPr="006C48AA" w:rsidRDefault="0047019B" w:rsidP="0047019B">
            <w:pPr>
              <w:pStyle w:val="TableText"/>
              <w:rPr>
                <w:lang w:val="en-US"/>
              </w:rPr>
            </w:pPr>
            <w:r w:rsidRPr="006C48AA">
              <w:rPr>
                <w:lang w:val="en-US"/>
              </w:rPr>
              <w:t>GET dictionaries/inventory/switches</w:t>
            </w:r>
          </w:p>
          <w:p w14:paraId="596A281B" w14:textId="61161029" w:rsidR="0047019B" w:rsidRPr="0047019B" w:rsidRDefault="0047019B" w:rsidP="0047019B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dictionaries/inventory/switches/search</w:t>
            </w:r>
          </w:p>
        </w:tc>
      </w:tr>
      <w:tr w:rsidR="0047019B" w:rsidRPr="0047019B" w14:paraId="002CED60" w14:textId="77777777" w:rsidTr="0046738F">
        <w:tc>
          <w:tcPr>
            <w:tcW w:w="426" w:type="dxa"/>
          </w:tcPr>
          <w:p w14:paraId="050CDBCD" w14:textId="71FC1053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2693" w:type="dxa"/>
          </w:tcPr>
          <w:p w14:paraId="5958F627" w14:textId="2E40A4C8" w:rsidR="0047019B" w:rsidRPr="0047019B" w:rsidRDefault="0047019B" w:rsidP="006C48AA">
            <w:pPr>
              <w:rPr>
                <w:lang w:val="en-US"/>
              </w:rPr>
            </w:pPr>
            <w:bookmarkStart w:id="92" w:name="_Toc409528360"/>
            <w:bookmarkStart w:id="93" w:name="_Toc456872188"/>
            <w:r>
              <w:t>Справочник «Класс номеров</w:t>
            </w:r>
            <w:bookmarkEnd w:id="92"/>
            <w:r>
              <w:t>»</w:t>
            </w:r>
            <w:bookmarkEnd w:id="93"/>
          </w:p>
        </w:tc>
        <w:tc>
          <w:tcPr>
            <w:tcW w:w="7229" w:type="dxa"/>
          </w:tcPr>
          <w:p w14:paraId="44E8163A" w14:textId="18F1C33D" w:rsidR="0047019B" w:rsidRPr="0047019B" w:rsidRDefault="0047019B" w:rsidP="001276A0">
            <w:pPr>
              <w:pStyle w:val="TableText"/>
              <w:rPr>
                <w:lang w:val="en-US"/>
              </w:rPr>
            </w:pPr>
            <w:r>
              <w:t>/dictionaries/inventory/numberClasses</w:t>
            </w:r>
          </w:p>
        </w:tc>
      </w:tr>
      <w:tr w:rsidR="0047019B" w:rsidRPr="0056072C" w14:paraId="595F3850" w14:textId="77777777" w:rsidTr="0046738F">
        <w:tc>
          <w:tcPr>
            <w:tcW w:w="426" w:type="dxa"/>
          </w:tcPr>
          <w:p w14:paraId="7C54FC0E" w14:textId="3F97017B" w:rsidR="0047019B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693" w:type="dxa"/>
          </w:tcPr>
          <w:p w14:paraId="6356B1F3" w14:textId="0A5DCAF5" w:rsidR="0047019B" w:rsidRPr="0047019B" w:rsidRDefault="0047019B" w:rsidP="006C48AA">
            <w:pPr>
              <w:rPr>
                <w:lang w:val="en-US"/>
              </w:rPr>
            </w:pPr>
            <w:bookmarkStart w:id="94" w:name="_Toc409528361"/>
            <w:bookmarkStart w:id="95" w:name="_Toc456872189"/>
            <w:r>
              <w:t>Справочник «Тип номеров</w:t>
            </w:r>
            <w:bookmarkEnd w:id="94"/>
            <w:r>
              <w:t>»</w:t>
            </w:r>
            <w:bookmarkEnd w:id="95"/>
          </w:p>
        </w:tc>
        <w:tc>
          <w:tcPr>
            <w:tcW w:w="7229" w:type="dxa"/>
          </w:tcPr>
          <w:p w14:paraId="0742EB08" w14:textId="77777777" w:rsidR="0047019B" w:rsidRPr="006C48AA" w:rsidRDefault="0047019B" w:rsidP="0047019B">
            <w:pPr>
              <w:pStyle w:val="TableText"/>
              <w:rPr>
                <w:lang w:val="en-US"/>
              </w:rPr>
            </w:pPr>
            <w:r w:rsidRPr="006C48AA">
              <w:rPr>
                <w:lang w:val="en-US"/>
              </w:rPr>
              <w:t>GET /dictionaries/inventory/numberTypes</w:t>
            </w:r>
          </w:p>
          <w:p w14:paraId="0FF5A3B4" w14:textId="2D3F43A9" w:rsidR="0047019B" w:rsidRPr="0047019B" w:rsidRDefault="0047019B" w:rsidP="0047019B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/dictionaries/inventory/numberTypes/search</w:t>
            </w:r>
          </w:p>
        </w:tc>
      </w:tr>
      <w:tr w:rsidR="0046738F" w:rsidRPr="0056072C" w14:paraId="33FF320F" w14:textId="77777777" w:rsidTr="0046738F">
        <w:tc>
          <w:tcPr>
            <w:tcW w:w="426" w:type="dxa"/>
          </w:tcPr>
          <w:p w14:paraId="0B3A38EF" w14:textId="40C02B45" w:rsidR="0046738F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693" w:type="dxa"/>
          </w:tcPr>
          <w:p w14:paraId="53A6ECEF" w14:textId="0815AF8F" w:rsidR="0046738F" w:rsidRDefault="0046738F" w:rsidP="006C48AA">
            <w:bookmarkStart w:id="96" w:name="_Toc409528363"/>
            <w:bookmarkStart w:id="97" w:name="_Toc456872191"/>
            <w:r>
              <w:t>Справочник «Зона абонента</w:t>
            </w:r>
            <w:bookmarkEnd w:id="96"/>
            <w:r>
              <w:t>»</w:t>
            </w:r>
            <w:bookmarkEnd w:id="97"/>
          </w:p>
        </w:tc>
        <w:tc>
          <w:tcPr>
            <w:tcW w:w="7229" w:type="dxa"/>
          </w:tcPr>
          <w:p w14:paraId="62F1B60A" w14:textId="77777777" w:rsidR="0046738F" w:rsidRPr="006C48AA" w:rsidRDefault="0046738F" w:rsidP="0046738F">
            <w:pPr>
              <w:pStyle w:val="TableText"/>
              <w:rPr>
                <w:lang w:val="en-US"/>
              </w:rPr>
            </w:pPr>
            <w:r w:rsidRPr="006C48AA">
              <w:rPr>
                <w:lang w:val="en-US"/>
              </w:rPr>
              <w:t>GET /dictionaries/subscribers/subscriberZones</w:t>
            </w:r>
          </w:p>
          <w:p w14:paraId="45DC6AEF" w14:textId="6DE18388" w:rsidR="0046738F" w:rsidRPr="0046738F" w:rsidRDefault="0046738F" w:rsidP="0046738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/dictionaries/subscribers/subscriberZones/search</w:t>
            </w:r>
          </w:p>
        </w:tc>
      </w:tr>
      <w:tr w:rsidR="0046738F" w:rsidRPr="0046738F" w14:paraId="15FC7C6F" w14:textId="77777777" w:rsidTr="0046738F">
        <w:tc>
          <w:tcPr>
            <w:tcW w:w="426" w:type="dxa"/>
          </w:tcPr>
          <w:p w14:paraId="298943BB" w14:textId="2CAAE7FE" w:rsidR="0046738F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693" w:type="dxa"/>
          </w:tcPr>
          <w:p w14:paraId="11F819EE" w14:textId="6F967086" w:rsidR="0046738F" w:rsidRDefault="0046738F" w:rsidP="006C48AA">
            <w:bookmarkStart w:id="98" w:name="_Toc456872192"/>
            <w:r>
              <w:t>Справочник «Тарификационные регионы обслуживания оператора связи»</w:t>
            </w:r>
            <w:bookmarkEnd w:id="98"/>
          </w:p>
        </w:tc>
        <w:tc>
          <w:tcPr>
            <w:tcW w:w="7229" w:type="dxa"/>
          </w:tcPr>
          <w:p w14:paraId="76076D64" w14:textId="54FED1F6" w:rsidR="0046738F" w:rsidRDefault="0046738F" w:rsidP="0046738F">
            <w:pPr>
              <w:pStyle w:val="TableText"/>
            </w:pPr>
            <w:r>
              <w:t>/dictionaries/rating/ratingRegions/{ratingRegionId}</w:t>
            </w:r>
          </w:p>
        </w:tc>
      </w:tr>
      <w:tr w:rsidR="0046738F" w:rsidRPr="0056072C" w14:paraId="39A86598" w14:textId="77777777" w:rsidTr="0046738F">
        <w:tc>
          <w:tcPr>
            <w:tcW w:w="426" w:type="dxa"/>
          </w:tcPr>
          <w:p w14:paraId="15224E1D" w14:textId="21B35A78" w:rsidR="0046738F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2693" w:type="dxa"/>
          </w:tcPr>
          <w:p w14:paraId="601B67EE" w14:textId="51E411B3" w:rsidR="0046738F" w:rsidRDefault="0046738F" w:rsidP="006C48AA">
            <w:r>
              <w:t>Получение информации по регионам обслуживания</w:t>
            </w:r>
          </w:p>
        </w:tc>
        <w:tc>
          <w:tcPr>
            <w:tcW w:w="7229" w:type="dxa"/>
          </w:tcPr>
          <w:p w14:paraId="32B9DC8F" w14:textId="77777777" w:rsidR="0046738F" w:rsidRPr="006C48AA" w:rsidRDefault="0046738F" w:rsidP="0046738F">
            <w:pPr>
              <w:pStyle w:val="TableText"/>
              <w:rPr>
                <w:lang w:val="en-US"/>
              </w:rPr>
            </w:pPr>
            <w:r w:rsidRPr="006C48AA">
              <w:rPr>
                <w:lang w:val="en-US"/>
              </w:rPr>
              <w:t>GET /dictionaries/rating/ratingRegions </w:t>
            </w:r>
          </w:p>
          <w:p w14:paraId="166EF48C" w14:textId="1F4F221C" w:rsidR="0046738F" w:rsidRPr="0046738F" w:rsidRDefault="0046738F" w:rsidP="0046738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/dictionaries/rating/ratingRegions/search </w:t>
            </w:r>
          </w:p>
        </w:tc>
      </w:tr>
      <w:tr w:rsidR="0046738F" w:rsidRPr="0056072C" w14:paraId="573DC303" w14:textId="77777777" w:rsidTr="0046738F">
        <w:tc>
          <w:tcPr>
            <w:tcW w:w="426" w:type="dxa"/>
          </w:tcPr>
          <w:p w14:paraId="3FCD5187" w14:textId="0C44153E" w:rsidR="0046738F" w:rsidRPr="0046738F" w:rsidRDefault="00D657ED" w:rsidP="006C48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693" w:type="dxa"/>
          </w:tcPr>
          <w:p w14:paraId="42BD912B" w14:textId="445737D1" w:rsidR="0046738F" w:rsidRDefault="0046738F" w:rsidP="006C48AA">
            <w:bookmarkStart w:id="99" w:name="_Toc456872194"/>
            <w:r>
              <w:t>Справочник «Статусы начислений»</w:t>
            </w:r>
            <w:bookmarkEnd w:id="99"/>
          </w:p>
        </w:tc>
        <w:tc>
          <w:tcPr>
            <w:tcW w:w="7229" w:type="dxa"/>
          </w:tcPr>
          <w:p w14:paraId="74FFED61" w14:textId="77777777" w:rsidR="0046738F" w:rsidRDefault="0046738F" w:rsidP="0046738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GET /dictionaries/rating/chargeStatuses</w:t>
            </w:r>
          </w:p>
          <w:p w14:paraId="7D76F263" w14:textId="1942921C" w:rsidR="0046738F" w:rsidRPr="0046738F" w:rsidRDefault="0046738F" w:rsidP="0046738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POST /dictionaries/rating/chargeStatuses/search</w:t>
            </w:r>
          </w:p>
        </w:tc>
      </w:tr>
    </w:tbl>
    <w:p w14:paraId="739156D9" w14:textId="57D3C321" w:rsidR="001A13C9" w:rsidRPr="00512886" w:rsidRDefault="001A13C9" w:rsidP="003E1402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512886">
        <w:rPr>
          <w:b/>
        </w:rPr>
        <w:t>Список</w:t>
      </w:r>
      <w:r w:rsidR="00161F72" w:rsidRPr="00512886">
        <w:rPr>
          <w:b/>
        </w:rPr>
        <w:t xml:space="preserve"> </w:t>
      </w:r>
      <w:r w:rsidR="00161F72" w:rsidRPr="00512886">
        <w:rPr>
          <w:b/>
          <w:lang w:val="en-US"/>
        </w:rPr>
        <w:t>HAS</w:t>
      </w:r>
      <w:r w:rsidR="009F0C49">
        <w:rPr>
          <w:b/>
        </w:rPr>
        <w:t>-операций</w:t>
      </w:r>
      <w:r w:rsidRPr="00512886">
        <w:rPr>
          <w:b/>
        </w:rPr>
        <w:t>.</w:t>
      </w:r>
      <w:bookmarkEnd w:id="12"/>
    </w:p>
    <w:p w14:paraId="4EF0773B" w14:textId="52396091" w:rsidR="00E274C0" w:rsidRPr="007302D9" w:rsidRDefault="00E274C0" w:rsidP="003E1402">
      <w:pPr>
        <w:pStyle w:val="TZStyle4"/>
        <w:rPr>
          <w:color w:val="FF0000"/>
        </w:rPr>
      </w:pPr>
      <w:r w:rsidRPr="008477F0">
        <w:t xml:space="preserve">Формирование отчета по новым подключениям (подробное описание операций </w:t>
      </w:r>
      <w:r>
        <w:t>HAS-операции</w:t>
      </w:r>
      <w:r w:rsidRPr="008477F0">
        <w:t xml:space="preserve"> см. </w:t>
      </w:r>
      <w:r w:rsidR="00CA3D3B">
        <w:t>п.</w:t>
      </w:r>
      <w:r w:rsidRPr="00E274C0">
        <w:rPr>
          <w:b/>
          <w:highlight w:val="yellow"/>
        </w:rPr>
        <w:fldChar w:fldCharType="begin"/>
      </w:r>
      <w:r w:rsidRPr="00E274C0">
        <w:rPr>
          <w:b/>
          <w:highlight w:val="yellow"/>
        </w:rPr>
        <w:instrText xml:space="preserve"> REF _Ref430960393 \r \h  \* MERGEFORMAT </w:instrText>
      </w:r>
      <w:r w:rsidRPr="00E274C0">
        <w:rPr>
          <w:b/>
          <w:highlight w:val="yellow"/>
        </w:rPr>
      </w:r>
      <w:r w:rsidRPr="00E274C0">
        <w:rPr>
          <w:b/>
          <w:highlight w:val="yellow"/>
        </w:rPr>
        <w:fldChar w:fldCharType="separate"/>
      </w:r>
      <w:r w:rsidR="00CE6EB6">
        <w:rPr>
          <w:b/>
          <w:highlight w:val="yellow"/>
        </w:rPr>
        <w:t>4.2</w:t>
      </w:r>
      <w:r w:rsidR="00BF0BEB">
        <w:rPr>
          <w:b/>
          <w:highlight w:val="yellow"/>
        </w:rPr>
        <w:t>.1</w:t>
      </w:r>
      <w:r w:rsidRPr="00E274C0">
        <w:rPr>
          <w:b/>
          <w:highlight w:val="yellow"/>
        </w:rPr>
        <w:fldChar w:fldCharType="end"/>
      </w:r>
      <w:r w:rsidRPr="008477F0">
        <w:t>).</w:t>
      </w:r>
    </w:p>
    <w:p w14:paraId="18B1DB12" w14:textId="272EA3CC" w:rsidR="00AF6C29" w:rsidRDefault="0056072C" w:rsidP="0046738F">
      <w:pPr>
        <w:pStyle w:val="TZSect1"/>
        <w:pageBreakBefore/>
        <w:rPr>
          <w:rFonts w:cs="Arial"/>
        </w:rPr>
      </w:pPr>
      <w:hyperlink r:id="rId12" w:history="1">
        <w:bookmarkStart w:id="100" w:name="_Toc516155543"/>
        <w:r w:rsidR="00AF6C29">
          <w:rPr>
            <w:rFonts w:cs="Arial"/>
          </w:rPr>
          <w:t>EAPI для работы с отсканированными документами (интеграция с kofax)</w:t>
        </w:r>
        <w:bookmarkEnd w:id="100"/>
      </w:hyperlink>
    </w:p>
    <w:p w14:paraId="36DF10A0" w14:textId="5FFFABD2" w:rsidR="00AF6C29" w:rsidRDefault="00CE6EB6" w:rsidP="00AF6C29">
      <w:pPr>
        <w:spacing w:before="450"/>
        <w:outlineLvl w:val="3"/>
        <w:rPr>
          <w:rFonts w:cs="Arial"/>
          <w:b/>
          <w:bCs/>
          <w:color w:val="333333"/>
        </w:rPr>
      </w:pPr>
      <w:r>
        <w:rPr>
          <w:rFonts w:cs="Arial"/>
          <w:b/>
          <w:bCs/>
          <w:color w:val="333333"/>
        </w:rPr>
        <w:t>3</w:t>
      </w:r>
      <w:r w:rsidR="00AF6C29">
        <w:rPr>
          <w:rFonts w:cs="Arial"/>
          <w:b/>
          <w:bCs/>
          <w:color w:val="333333"/>
        </w:rPr>
        <w:t>.1.1.1. Загрузка документа и скана документа в ХД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7519"/>
      </w:tblGrid>
      <w:tr w:rsidR="00AF6C29" w14:paraId="6F8F96EB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D8C97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734C1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eapi/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v1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/xecm/scannedDocuments/</w:t>
            </w:r>
          </w:p>
        </w:tc>
      </w:tr>
      <w:tr w:rsidR="00AF6C29" w14:paraId="7F2699EF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9DA829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9113A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POST</w:t>
            </w:r>
          </w:p>
        </w:tc>
      </w:tr>
      <w:tr w:rsidR="00AF6C29" w14:paraId="4DCB831A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C6B0D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ID функции (кандидат)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383B3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post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EapiXECM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ScannedDocuments</w:t>
            </w:r>
          </w:p>
          <w:p w14:paraId="6B7049C9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F6C29" w14:paraId="36F2E8FB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1699E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EAPI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D9ED4" w14:textId="77777777" w:rsidR="00AF6C29" w:rsidRDefault="00AF6C29">
            <w:pPr>
              <w:rPr>
                <w:rFonts w:cs="Arial"/>
                <w:color w:val="333333"/>
                <w:sz w:val="21"/>
                <w:szCs w:val="21"/>
              </w:rPr>
            </w:pPr>
          </w:p>
        </w:tc>
      </w:tr>
      <w:tr w:rsidR="00AF6C29" w14:paraId="400BACA9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0C758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 xml:space="preserve">Тип </w:t>
            </w:r>
            <w:proofErr w:type="gramStart"/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функции :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C37F7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3366"/>
                <w:sz w:val="21"/>
                <w:szCs w:val="21"/>
              </w:rPr>
              <w:t>внешнее(публикуемое) eapi</w:t>
            </w:r>
          </w:p>
        </w:tc>
      </w:tr>
      <w:tr w:rsidR="00AF6C29" w14:paraId="2340EFA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BB680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Синхронное\асинхронное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4FD94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3366"/>
                <w:sz w:val="21"/>
                <w:szCs w:val="21"/>
              </w:rPr>
              <w:t xml:space="preserve">синхронное </w:t>
            </w:r>
          </w:p>
        </w:tc>
      </w:tr>
      <w:tr w:rsidR="00AF6C29" w14:paraId="2B4BF3FE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5DDAA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Для bulk функций.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584FE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единичная ф-ия (НЕ Bulk)</w:t>
            </w:r>
          </w:p>
        </w:tc>
      </w:tr>
      <w:tr w:rsidR="00AF6C29" w14:paraId="2521B560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C2A72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522B7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Создание документа и загрузка отсканированного образа документа.</w:t>
            </w:r>
          </w:p>
        </w:tc>
      </w:tr>
      <w:tr w:rsidR="00AF6C29" w14:paraId="339FAFE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7F71F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Особенности работы функции.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03289" w14:textId="77777777" w:rsidR="00AF6C29" w:rsidRDefault="00AF6C29">
            <w:pPr>
              <w:pStyle w:val="tzstyle2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Content-Type</w:t>
            </w:r>
          </w:p>
          <w:p w14:paraId="6F6F762D" w14:textId="77777777" w:rsidR="00AF6C29" w:rsidRDefault="00AF6C29" w:rsidP="00AF6C29">
            <w:pPr>
              <w:numPr>
                <w:ilvl w:val="0"/>
                <w:numId w:val="26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cs="Arial"/>
                <w:color w:val="333333"/>
                <w:sz w:val="21"/>
                <w:szCs w:val="21"/>
              </w:rPr>
              <w:t>multipart/form-data -</w:t>
            </w:r>
            <w:r>
              <w:rPr>
                <w:rFonts w:cs="Arial"/>
                <w:color w:val="333333"/>
                <w:sz w:val="21"/>
                <w:szCs w:val="21"/>
              </w:rPr>
              <w:t xml:space="preserve"> для передачи бинарных файлов и ключевых атрибутов создаваемого объекта</w:t>
            </w:r>
            <w:r>
              <w:rPr>
                <w:rFonts w:cs="Arial"/>
                <w:color w:val="333333"/>
                <w:sz w:val="21"/>
                <w:szCs w:val="21"/>
              </w:rPr>
              <w:br/>
            </w:r>
            <w:r>
              <w:rPr>
                <w:rFonts w:cs="Arial"/>
                <w:color w:val="333333"/>
                <w:sz w:val="21"/>
                <w:szCs w:val="21"/>
              </w:rPr>
              <w:br/>
              <w:t>в теле запроса 2 блока данных</w:t>
            </w:r>
          </w:p>
          <w:p w14:paraId="22159655" w14:textId="77777777" w:rsidR="00AF6C29" w:rsidRDefault="00AF6C29" w:rsidP="00AF6C29">
            <w:pPr>
              <w:numPr>
                <w:ilvl w:val="1"/>
                <w:numId w:val="26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 xml:space="preserve">блок для передачи входных параметров для создания документа - объект </w:t>
            </w:r>
            <w:r>
              <w:rPr>
                <w:rStyle w:val="affff6"/>
                <w:rFonts w:cs="Arial"/>
                <w:color w:val="333333"/>
                <w:sz w:val="21"/>
                <w:szCs w:val="21"/>
              </w:rPr>
              <w:t>ScannedDocumentAdd</w:t>
            </w:r>
            <w:r>
              <w:rPr>
                <w:rFonts w:cs="Arial"/>
                <w:color w:val="333333"/>
                <w:sz w:val="21"/>
                <w:szCs w:val="21"/>
              </w:rPr>
              <w:t xml:space="preserve"> см. описание входных параметров</w:t>
            </w:r>
          </w:p>
          <w:p w14:paraId="313509A1" w14:textId="77777777" w:rsidR="00AF6C29" w:rsidRDefault="00AF6C29" w:rsidP="00AF6C29">
            <w:pPr>
              <w:pStyle w:val="tzstyle20"/>
              <w:numPr>
                <w:ilvl w:val="2"/>
                <w:numId w:val="26"/>
              </w:numPr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Content-Type поддерживаемые для сериализации входного объекта:</w:t>
            </w:r>
          </w:p>
          <w:p w14:paraId="5ABF3BA8" w14:textId="77777777" w:rsidR="00AF6C29" w:rsidRDefault="00AF6C29" w:rsidP="00AF6C29">
            <w:pPr>
              <w:numPr>
                <w:ilvl w:val="3"/>
                <w:numId w:val="26"/>
              </w:numPr>
              <w:spacing w:before="150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75607186" w14:textId="77777777" w:rsidR="00AF6C29" w:rsidRDefault="00AF6C29" w:rsidP="00AF6C29">
            <w:pPr>
              <w:numPr>
                <w:ilvl w:val="4"/>
                <w:numId w:val="26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application/json</w:t>
            </w:r>
          </w:p>
          <w:p w14:paraId="0FF00530" w14:textId="77777777" w:rsidR="00AF6C29" w:rsidRDefault="00AF6C29" w:rsidP="00AF6C29">
            <w:pPr>
              <w:numPr>
                <w:ilvl w:val="4"/>
                <w:numId w:val="26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json;charset</w:t>
            </w:r>
            <w:proofErr w:type="gramEnd"/>
            <w:r>
              <w:rPr>
                <w:rFonts w:cs="Arial"/>
                <w:color w:val="333333"/>
                <w:sz w:val="21"/>
                <w:szCs w:val="21"/>
              </w:rPr>
              <w:t>=UTF-8</w:t>
            </w:r>
          </w:p>
          <w:p w14:paraId="0603BE4F" w14:textId="77777777" w:rsidR="00AF6C29" w:rsidRDefault="00AF6C29" w:rsidP="00AF6C29">
            <w:pPr>
              <w:numPr>
                <w:ilvl w:val="4"/>
                <w:numId w:val="26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application/xml</w:t>
            </w:r>
          </w:p>
          <w:p w14:paraId="58A89532" w14:textId="77777777" w:rsidR="00AF6C29" w:rsidRDefault="00AF6C29" w:rsidP="00AF6C29">
            <w:pPr>
              <w:pStyle w:val="tzstyle20"/>
              <w:numPr>
                <w:ilvl w:val="4"/>
                <w:numId w:val="26"/>
              </w:numPr>
              <w:spacing w:after="240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application/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xml;charset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=UTF-8</w:t>
            </w:r>
          </w:p>
          <w:p w14:paraId="5670775B" w14:textId="77777777" w:rsidR="00AF6C29" w:rsidRDefault="00AF6C29" w:rsidP="00AF6C29">
            <w:pPr>
              <w:numPr>
                <w:ilvl w:val="1"/>
                <w:numId w:val="26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 xml:space="preserve">блок для передачи бинарного файла с данными скана </w:t>
            </w:r>
          </w:p>
        </w:tc>
      </w:tr>
      <w:tr w:rsidR="00AF6C29" w14:paraId="4ED4DC39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B3211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Входные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C7C28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блок для передачи входных параметров для создания документа - объект 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ScannedDocumentAdd</w:t>
            </w:r>
          </w:p>
          <w:p w14:paraId="19A3FD66" w14:textId="2C6A4892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08E0E5DD" wp14:editId="72E9ECC3">
                  <wp:extent cx="4603915" cy="1903563"/>
                  <wp:effectExtent l="0" t="0" r="6350" b="1905"/>
                  <wp:docPr id="1" name="Рисунок 1" descr="https://confluence.billing.ru/download/attachments/116157957/image2018-3-2_12-9-2.png?version=1&amp;modificationDate=1520320396187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confluence.billing.ru/download/attachments/116157957/image2018-3-2_12-9-2.png?version=1&amp;modificationDate=1520320396187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893" cy="1909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3CF6FD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ScannedDocumentAdd</w:t>
            </w:r>
          </w:p>
          <w:p w14:paraId="14DC25F3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documentCategory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 xml:space="preserve">DocumentCategoryEnum - обязательный </w:t>
            </w:r>
          </w:p>
          <w:p w14:paraId="5CA88D2E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documentTypeId: long - идентификатор тип документа -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обязательный ,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Типы документов, для documentCategory == IDENTITY в соответствии со справочником GET openapi/2.0/dictionaries/parties/identificationTypes (поставщик CAM)</w:t>
            </w:r>
          </w:p>
          <w:p w14:paraId="493CF680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documentName: string - имя документа/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файла ,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НЕ обязательный</w:t>
            </w:r>
          </w:p>
          <w:p w14:paraId="42C96FB5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isScanInfo: boolean, - признак наличия в теле запроса отсканированного образа документа НЕ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обязательный ,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по умолчанию true - отсканированный документ приложен. false - отсканированный документ не приложен.</w:t>
            </w:r>
          </w:p>
          <w:p w14:paraId="44CF391D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isUploadOnly: boolean, - признак проводить только загрузку файла без старта попытки распознавания,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необязательный ,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по умолчанию false = загрузка с распознаванием.</w:t>
            </w:r>
          </w:p>
          <w:p w14:paraId="5CCED684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owner: DocumentOwner - владелец, с которым связан данный документ. НЕ обязательный.</w:t>
            </w:r>
          </w:p>
          <w:p w14:paraId="06085CA6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u w:val="single"/>
              </w:rPr>
              <w:t>Примечание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>Атрибут owner может не задаваться во входном объекте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в этом случае документ создаётся, скан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загружается ,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>НО</w:t>
            </w:r>
            <w:proofErr w:type="gramEnd"/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 xml:space="preserve"> связывание с владельцем (клиентом \абонентом ) не выполняется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 (Для использования в регистрации, с последующим связыванием загруженного файла)»</w:t>
            </w:r>
          </w:p>
          <w:p w14:paraId="09D705DA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Если атрибут owner: присутствует во входном объекте, то</w:t>
            </w:r>
          </w:p>
          <w:p w14:paraId="190842DB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ownerType: OwnerTypeEnum - обязательный, и указывается либо customerId, либо subscriberId - владельца, с которым должен быть связан документ</w:t>
            </w:r>
          </w:p>
          <w:p w14:paraId="6CF98A0C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3C31DAEE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FA8BDF1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DocumentCategoryEnum</w:t>
            </w:r>
          </w:p>
          <w:p w14:paraId="678BAC73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IDENTITY - документ, удостоверяющий личность</w:t>
            </w:r>
          </w:p>
          <w:p w14:paraId="7463B92D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30C3E7CA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DocumentOwner</w:t>
            </w:r>
          </w:p>
          <w:p w14:paraId="669FEE59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ownerType: OwnerTypeEnum - обязательный</w:t>
            </w:r>
          </w:p>
          <w:p w14:paraId="2087AE7E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customerId: long - идентификатор клиента CAM (v2) - обязательный (условно)</w:t>
            </w:r>
          </w:p>
          <w:p w14:paraId="103DC94E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subscriberId: long - идентификатор абонента (v1) - обязательный (условно)</w:t>
            </w:r>
          </w:p>
          <w:p w14:paraId="2D606B49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!!! Либо customerId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либо subscriberId: должен быль указан, Если указаны оба значения - формировать ошибку ItIsExpectedOnlyOneOfIds Текст: "Только один из идентификаторов может быть заполнен: либо customerId: либо subscriberId:"</w:t>
            </w:r>
          </w:p>
          <w:p w14:paraId="6700A0F7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1E2C0E95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OwnerTypeEnum</w:t>
            </w:r>
          </w:p>
          <w:p w14:paraId="1B381E5B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 - владелец документа Клиент, идентифицируемый customerId</w:t>
            </w:r>
          </w:p>
          <w:p w14:paraId="52F153B0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SUBSCRIBER - владелец документа Клиент, идентифицируемый subscriberId</w:t>
            </w:r>
          </w:p>
          <w:p w14:paraId="0F245D7C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012309A9" w14:textId="77777777" w:rsidR="00AF6C29" w:rsidRDefault="0056072C" w:rsidP="00AF6C29">
            <w:pPr>
              <w:shd w:val="clear" w:color="auto" w:fill="FFFFFF"/>
              <w:rPr>
                <w:rFonts w:cs="Arial"/>
                <w:color w:val="333333"/>
                <w:sz w:val="21"/>
                <w:szCs w:val="21"/>
              </w:rPr>
            </w:pPr>
            <w:hyperlink r:id="rId14" w:history="1">
              <w:r w:rsidR="00AF6C29">
                <w:rPr>
                  <w:rStyle w:val="affff2"/>
                  <w:rFonts w:cs="Arial"/>
                  <w:sz w:val="21"/>
                  <w:szCs w:val="21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8"/>
            </w:tblGrid>
            <w:tr w:rsidR="00AF6C29" w14:paraId="27D4E1FC" w14:textId="77777777" w:rsidTr="00AF6C2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3640EE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POST / HTTP/1.1</w:t>
                  </w:r>
                </w:p>
                <w:p w14:paraId="1465CE92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[[ Less interesting headers ... ]]</w:t>
                  </w:r>
                </w:p>
                <w:p w14:paraId="20B26965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Content-Type: multipart/form-data; boundary=---------------------------735323031399963166993862150</w:t>
                  </w:r>
                </w:p>
                <w:p w14:paraId="7781FD90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Content-Length: 834</w:t>
                  </w:r>
                </w:p>
                <w:p w14:paraId="50E96E27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  <w:t> </w:t>
                  </w:r>
                </w:p>
                <w:p w14:paraId="2633BD4A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-----------------------------735323031399963166993862150</w:t>
                  </w:r>
                </w:p>
                <w:p w14:paraId="29F181AC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Content-Disposition: form-data; name="file1"; filename="a.txt"</w:t>
                  </w:r>
                </w:p>
                <w:p w14:paraId="31086965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Content-Type: application/json</w:t>
                  </w:r>
                </w:p>
                <w:p w14:paraId="2AC00D3A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{</w:t>
                  </w:r>
                </w:p>
                <w:p w14:paraId="24C83321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"documentCategory":"IDENTITY",</w:t>
                  </w:r>
                </w:p>
                <w:p w14:paraId="2F5E3049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"documentTypeId": 5678,</w:t>
                  </w:r>
                </w:p>
                <w:p w14:paraId="4B6F3C4E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"documentName":"documentName",</w:t>
                  </w:r>
                </w:p>
                <w:p w14:paraId="056969BC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"isScanInfo":"true",</w:t>
                  </w:r>
                </w:p>
                <w:p w14:paraId="380A0C44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"isUploadOnly":"false",</w:t>
                  </w:r>
                </w:p>
                <w:p w14:paraId="748564AB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"owner": {</w:t>
                  </w:r>
                </w:p>
                <w:p w14:paraId="3C73D767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  "ownerType": "CUSTOMER"</w:t>
                  </w:r>
                </w:p>
                <w:p w14:paraId="431B57D2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  "customerId": 77878788</w:t>
                  </w:r>
                </w:p>
                <w:p w14:paraId="0B04DF1F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    }</w:t>
                  </w:r>
                </w:p>
                <w:p w14:paraId="54F054D8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}</w:t>
                  </w:r>
                </w:p>
                <w:p w14:paraId="22F3BF3B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-----------------------------735323031399963166993862150</w:t>
                  </w:r>
                </w:p>
                <w:p w14:paraId="7BFC0F53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Content-Disposition: form-data; name="file3"; filename="binary"</w:t>
                  </w:r>
                </w:p>
                <w:p w14:paraId="0FE4DBA4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Content-Type: application/octet-stream</w:t>
                  </w:r>
                </w:p>
                <w:p w14:paraId="59CAD90D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  <w:t> </w:t>
                  </w:r>
                </w:p>
                <w:p w14:paraId="55F5A395" w14:textId="77777777" w:rsidR="00AF6C29" w:rsidRP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  <w:r w:rsidRPr="00AF6C29">
                    <w:rPr>
                      <w:rStyle w:val="HTML3"/>
                      <w:color w:val="333333"/>
                      <w:lang w:val="en-US"/>
                    </w:rPr>
                    <w:t>a</w:t>
                  </w:r>
                  <w:r>
                    <w:rPr>
                      <w:rStyle w:val="HTML3"/>
                      <w:color w:val="333333"/>
                    </w:rPr>
                    <w:t>ω</w:t>
                  </w:r>
                  <w:r w:rsidRPr="00AF6C29">
                    <w:rPr>
                      <w:rStyle w:val="HTML3"/>
                      <w:color w:val="333333"/>
                      <w:lang w:val="en-US"/>
                    </w:rPr>
                    <w:t>b</w:t>
                  </w:r>
                </w:p>
                <w:p w14:paraId="4B917F7E" w14:textId="77777777" w:rsidR="00AF6C29" w:rsidRDefault="00AF6C29" w:rsidP="00AF6C29">
                  <w:pPr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3"/>
                      <w:color w:val="333333"/>
                    </w:rPr>
                    <w:t>-----------------------------735323031399963166993862150--</w:t>
                  </w:r>
                </w:p>
              </w:tc>
            </w:tr>
          </w:tbl>
          <w:p w14:paraId="2CEE58E4" w14:textId="77777777" w:rsidR="00AF6C29" w:rsidRDefault="00AF6C29">
            <w:pPr>
              <w:shd w:val="clear" w:color="auto" w:fill="FFFFFF"/>
              <w:rPr>
                <w:rFonts w:cs="Arial"/>
                <w:color w:val="333333"/>
                <w:sz w:val="21"/>
                <w:szCs w:val="21"/>
              </w:rPr>
            </w:pPr>
          </w:p>
        </w:tc>
      </w:tr>
      <w:tr w:rsidR="00AF6C29" w14:paraId="745A48F9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155CA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1"/>
              </w:rPr>
              <w:lastRenderedPageBreak/>
              <w:t xml:space="preserve">http-статус коды, используеые в ответе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5137A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200 - в случае если выполнение произошло синхронно и успешно, в этом случае в теле ответа &lt;scannedDocumentId - идентификатор документа&gt;</w:t>
            </w:r>
          </w:p>
          <w:p w14:paraId="76991B24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400? 404 в случаях некорректной структуры запроса или невозможности оттрактовать синтаксически корректную структуру при выполнении действия.</w:t>
            </w:r>
          </w:p>
          <w:p w14:paraId="6AB31C87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500 коды возврата в случаях ошибки сервера</w:t>
            </w:r>
          </w:p>
        </w:tc>
      </w:tr>
      <w:tr w:rsidR="00AF6C29" w14:paraId="151EA5A8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E61CE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getObject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B04AA" w14:textId="77777777" w:rsidR="00AF6C29" w:rsidRDefault="00AF6C29">
            <w:pPr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 xml:space="preserve">НЕ 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поддерживается .</w:t>
            </w:r>
            <w:proofErr w:type="gramEnd"/>
          </w:p>
        </w:tc>
      </w:tr>
      <w:tr w:rsidR="00AF6C29" w:rsidRPr="0056072C" w14:paraId="450B3F5D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5E4D6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lastRenderedPageBreak/>
              <w:t>Выходные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8D888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Описание выходных параметров.</w:t>
            </w:r>
          </w:p>
          <w:p w14:paraId="24C7BDBD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При успешном выполнении запроса http status 200 OK</w:t>
            </w:r>
          </w:p>
          <w:p w14:paraId="1DC6B775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В теле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запроса :</w:t>
            </w:r>
            <w:proofErr w:type="gramEnd"/>
          </w:p>
          <w:p w14:paraId="6B78B507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scannedDocumentId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string - идентификатор загруженного документа</w:t>
            </w:r>
          </w:p>
          <w:p w14:paraId="10C5D039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Пример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ответа :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  <w:gridCol w:w="4742"/>
            </w:tblGrid>
            <w:tr w:rsidR="00AF6C29" w14:paraId="280ACF06" w14:textId="77777777" w:rsidTr="00AF6C2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D1C5CB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9DC13A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XML</w:t>
                  </w:r>
                </w:p>
              </w:tc>
            </w:tr>
            <w:tr w:rsidR="00AF6C29" w:rsidRPr="0056072C" w14:paraId="14EBECA8" w14:textId="77777777" w:rsidTr="00AF6C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B4E3E2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15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5"/>
                  </w:tblGrid>
                  <w:tr w:rsidR="00AF6C29" w14:paraId="330BC83E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397329C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{</w:t>
                        </w:r>
                      </w:p>
                      <w:p w14:paraId="6A7D7EE2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"scannedDocumentId": "AB12"</w:t>
                        </w:r>
                      </w:p>
                      <w:p w14:paraId="6B7999BD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}</w:t>
                        </w:r>
                      </w:p>
                    </w:tc>
                  </w:tr>
                </w:tbl>
                <w:p w14:paraId="660DD19B" w14:textId="77777777" w:rsid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2F1468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16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1"/>
                  </w:tblGrid>
                  <w:tr w:rsidR="00AF6C29" w:rsidRPr="0056072C" w14:paraId="4A62BE8E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82E9F3E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&lt;response&gt;</w:t>
                        </w:r>
                      </w:p>
                      <w:p w14:paraId="4F9FCF9C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&lt;scannedDocumentId&gt;AB12&lt;/scannedDocumentId&gt;</w:t>
                        </w:r>
                      </w:p>
                      <w:p w14:paraId="40EC7574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&lt;/response&gt;</w:t>
                        </w:r>
                      </w:p>
                    </w:tc>
                  </w:tr>
                </w:tbl>
                <w:p w14:paraId="49351824" w14:textId="77777777" w:rsidR="00AF6C29" w:rsidRP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39E298C3" w14:textId="77777777" w:rsidR="00AF6C29" w:rsidRPr="00AF6C29" w:rsidRDefault="00AF6C29">
            <w:pPr>
              <w:rPr>
                <w:rFonts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AF6C29" w14:paraId="4524526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ABA69" w14:textId="77777777" w:rsidR="00AF6C29" w:rsidRDefault="00AF6C29" w:rsidP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Роли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E2FFF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EAPI:ScannedDocument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:Add</w:t>
            </w:r>
          </w:p>
        </w:tc>
      </w:tr>
      <w:tr w:rsidR="00AF6C29" w14:paraId="0AF63454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9401D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Обработка ошибок</w:t>
            </w:r>
          </w:p>
          <w:p w14:paraId="4F9D4917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!!! обязательный раздел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9C5CE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Для типовых ошибочных ситуаций должны быть описаны коды возврата и 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>обязательные параметры объекта, описывающего ошибку ErrorDescription. Описаны явно и конкретными значениями.</w:t>
            </w:r>
          </w:p>
          <w:p w14:paraId="71F6507E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 xml:space="preserve">Пример представления структуры ответа об ошибке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3815"/>
            </w:tblGrid>
            <w:tr w:rsidR="00AF6C29" w14:paraId="7B46364C" w14:textId="77777777" w:rsidTr="00AF6C2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7AD7C1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B3C2D5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XML</w:t>
                  </w:r>
                </w:p>
              </w:tc>
            </w:tr>
            <w:tr w:rsidR="00AF6C29" w:rsidRPr="0056072C" w14:paraId="79FC316E" w14:textId="77777777" w:rsidTr="00AF6C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F9E0868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17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2"/>
                  </w:tblGrid>
                  <w:tr w:rsidR="00AF6C29" w14:paraId="322F6398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CB54EE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{</w:t>
                        </w:r>
                      </w:p>
                      <w:p w14:paraId="52A1CF6F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"serviceName": string,</w:t>
                        </w:r>
                      </w:p>
                      <w:p w14:paraId="249FC08C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"errorCode": string,</w:t>
                        </w:r>
                      </w:p>
                      <w:p w14:paraId="1FAA91EE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"userMessage": string,</w:t>
                        </w:r>
                      </w:p>
                      <w:p w14:paraId="6DAD0D7B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</w:t>
                        </w:r>
                        <w:r>
                          <w:rPr>
                            <w:rStyle w:val="HTML3"/>
                            <w:color w:val="333333"/>
                          </w:rPr>
                          <w:t>"developerMessage": string</w:t>
                        </w:r>
                      </w:p>
                      <w:p w14:paraId="22EB2677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}</w:t>
                        </w:r>
                      </w:p>
                    </w:tc>
                  </w:tr>
                </w:tbl>
                <w:p w14:paraId="5F0C992E" w14:textId="77777777" w:rsid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5D672F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18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24"/>
                  </w:tblGrid>
                  <w:tr w:rsidR="00AF6C29" w:rsidRPr="0056072C" w14:paraId="6C3DF9A1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774C3802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proofErr w:type="gramStart"/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&lt;?xml</w:t>
                        </w:r>
                        <w:proofErr w:type="gramEnd"/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 xml:space="preserve"> version="1.0"</w:t>
                        </w:r>
                        <w:r w:rsidRPr="00AF6C29"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encoding="utf-8"?&gt;</w:t>
                        </w:r>
                      </w:p>
                      <w:p w14:paraId="420D9EF0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&lt;errorDescription&gt;</w:t>
                        </w:r>
                      </w:p>
                      <w:p w14:paraId="1F972618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&lt;serviceName/&gt;</w:t>
                        </w:r>
                      </w:p>
                      <w:p w14:paraId="049D3672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&lt;errorCode/&gt;</w:t>
                        </w:r>
                      </w:p>
                      <w:p w14:paraId="1E3E7115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&lt;userMessage/&gt;</w:t>
                        </w:r>
                      </w:p>
                      <w:p w14:paraId="5C84F8E9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&lt;developerMessage/&gt;</w:t>
                        </w:r>
                      </w:p>
                      <w:p w14:paraId="744DEB04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&lt;/errorDescription&gt;</w:t>
                        </w:r>
                      </w:p>
                    </w:tc>
                  </w:tr>
                </w:tbl>
                <w:p w14:paraId="209E7506" w14:textId="77777777" w:rsidR="00AF6C29" w:rsidRP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5B014963" w14:textId="77777777" w:rsidR="00AF6C29" w:rsidRP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  <w:p w14:paraId="5B6941B1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Ошибочные ситуации и формируемые описания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ошибок :</w:t>
            </w:r>
            <w:proofErr w:type="gramEnd"/>
          </w:p>
          <w:p w14:paraId="7009FE43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00"/>
                <w:sz w:val="21"/>
                <w:szCs w:val="21"/>
              </w:rPr>
              <w:t>1. Не обнаружен указанный в owner: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{customerId} или {subscriberId}</w:t>
            </w:r>
          </w:p>
          <w:p w14:paraId="4A6C3DCF" w14:textId="77777777" w:rsidR="00AF6C29" w:rsidRDefault="00AF6C29" w:rsidP="00AF6C29">
            <w:pPr>
              <w:numPr>
                <w:ilvl w:val="0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358C1693" w14:textId="77777777" w:rsidR="00AF6C29" w:rsidRDefault="00AF6C29" w:rsidP="00AF6C29">
            <w:pPr>
              <w:numPr>
                <w:ilvl w:val="1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5A4AE037" w14:textId="77777777" w:rsidR="00AF6C29" w:rsidRDefault="00AF6C29" w:rsidP="00AF6C29">
            <w:pPr>
              <w:numPr>
                <w:ilvl w:val="2"/>
                <w:numId w:val="27"/>
              </w:numPr>
              <w:spacing w:before="150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05887D85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404 </w:t>
            </w:r>
          </w:p>
          <w:p w14:paraId="6043FB21" w14:textId="77777777" w:rsidR="00AF6C29" w:rsidRP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 "eapi-frontend/001.00/xecm/scannedDocuments"</w:t>
            </w:r>
          </w:p>
          <w:p w14:paraId="2B061A73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errorCode = CustomerIdNotFound</w:t>
            </w:r>
          </w:p>
          <w:p w14:paraId="2431721D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userMessage = 'Не найден клиент с идентификатором: ' + &lt;customerId&gt;</w:t>
            </w:r>
          </w:p>
          <w:p w14:paraId="17F38F31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404 </w:t>
            </w:r>
          </w:p>
          <w:p w14:paraId="75C8F74E" w14:textId="77777777" w:rsidR="00AF6C29" w:rsidRP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 "eapi-frontend/001.00/xecm/scannedDocuments"</w:t>
            </w:r>
          </w:p>
          <w:p w14:paraId="39C4677E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errorCode = SubscriberIdNotFound</w:t>
            </w:r>
          </w:p>
          <w:p w14:paraId="3EC325DD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userMessage = 'Не найден абонент с идентификатором: ' + &lt;subscriberId&gt;</w:t>
            </w:r>
          </w:p>
          <w:p w14:paraId="5F906800" w14:textId="77777777" w:rsidR="00AF6C29" w:rsidRDefault="00AF6C29" w:rsidP="00AF6C29">
            <w:pPr>
              <w:numPr>
                <w:ilvl w:val="3"/>
                <w:numId w:val="27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41F2A43D" w14:textId="77777777" w:rsidR="00AF6C29" w:rsidRDefault="00AF6C29" w:rsidP="00AF6C29">
            <w:pPr>
              <w:numPr>
                <w:ilvl w:val="1"/>
                <w:numId w:val="27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 xml:space="preserve">неправильный 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запрос :</w:t>
            </w:r>
            <w:proofErr w:type="gramEnd"/>
            <w:r>
              <w:rPr>
                <w:rFonts w:cs="Arial"/>
                <w:color w:val="333333"/>
                <w:sz w:val="21"/>
                <w:szCs w:val="21"/>
              </w:rPr>
              <w:t xml:space="preserve"> нарушена синтаксическая структура входного объекта , неверное\несуществующее значение параметров запроса, не указан обязательный параметр, неверное сочетание параметра, взаимоисключающие значения входных параметров;</w:t>
            </w:r>
          </w:p>
          <w:p w14:paraId="149382A4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400 </w:t>
            </w:r>
          </w:p>
          <w:p w14:paraId="7A07962E" w14:textId="77777777" w:rsidR="00AF6C29" w:rsidRP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="eapi-frontend/001.00/xecm/scannedDocuments"</w:t>
            </w:r>
          </w:p>
          <w:p w14:paraId="1019634B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"BadRequestStructure"</w:t>
            </w:r>
          </w:p>
          <w:p w14:paraId="3902DC09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userMessage = 'Неверная структура входного объекта'</w:t>
            </w:r>
          </w:p>
          <w:p w14:paraId="3DC00A0E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400 </w:t>
            </w:r>
          </w:p>
          <w:p w14:paraId="0B4E8B30" w14:textId="77777777" w:rsidR="00AF6C29" w:rsidRP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="eapi-frontend/001.00/xecm/scannedDocuments"</w:t>
            </w:r>
          </w:p>
          <w:p w14:paraId="5F3E6A95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"MandatoryParameterIsMissing"</w:t>
            </w:r>
          </w:p>
          <w:p w14:paraId="788BAE2B" w14:textId="77777777" w:rsidR="00AF6C29" w:rsidRDefault="00AF6C29" w:rsidP="00AF6C29">
            <w:pPr>
              <w:numPr>
                <w:ilvl w:val="2"/>
                <w:numId w:val="28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 xml:space="preserve">userMessage = 'Отсутствует обязательный параметр &lt;Имя </w:t>
            </w:r>
            <w:proofErr w:type="gramStart"/>
            <w:r>
              <w:rPr>
                <w:rFonts w:cs="Arial"/>
                <w:color w:val="003366"/>
                <w:sz w:val="21"/>
                <w:szCs w:val="21"/>
              </w:rPr>
              <w:t>вх .параметра</w:t>
            </w:r>
            <w:proofErr w:type="gramEnd"/>
            <w:r>
              <w:rPr>
                <w:rFonts w:cs="Arial"/>
                <w:color w:val="003366"/>
                <w:sz w:val="21"/>
                <w:szCs w:val="21"/>
              </w:rPr>
              <w:t xml:space="preserve"> &gt;'</w:t>
            </w:r>
          </w:p>
          <w:p w14:paraId="21A591DF" w14:textId="77777777" w:rsidR="00AF6C29" w:rsidRDefault="00AF6C29" w:rsidP="00AF6C29">
            <w:pPr>
              <w:spacing w:beforeAutospacing="1" w:afterAutospacing="1"/>
              <w:rPr>
                <w:rFonts w:cs="Arial"/>
                <w:color w:val="333333"/>
                <w:sz w:val="21"/>
                <w:szCs w:val="21"/>
              </w:rPr>
            </w:pPr>
          </w:p>
          <w:p w14:paraId="67D9E15D" w14:textId="77777777" w:rsidR="00AF6C29" w:rsidRDefault="00AF6C29" w:rsidP="00AF6C29">
            <w:pPr>
              <w:numPr>
                <w:ilvl w:val="1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400 </w:t>
            </w:r>
          </w:p>
          <w:p w14:paraId="2CA7A652" w14:textId="77777777" w:rsidR="00AF6C29" w:rsidRPr="00AF6C29" w:rsidRDefault="00AF6C29" w:rsidP="00AF6C29">
            <w:pPr>
              <w:numPr>
                <w:ilvl w:val="1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="eapi-frontend/001.00/xecm/scannedDocuments"</w:t>
            </w:r>
          </w:p>
          <w:p w14:paraId="36A46318" w14:textId="77777777" w:rsidR="00AF6C29" w:rsidRDefault="00AF6C29" w:rsidP="00AF6C29">
            <w:pPr>
              <w:numPr>
                <w:ilvl w:val="1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"ParameterValueDoesNotExist"</w:t>
            </w:r>
          </w:p>
          <w:p w14:paraId="5B7A583F" w14:textId="77777777" w:rsidR="00AF6C29" w:rsidRDefault="00AF6C29" w:rsidP="00AF6C29">
            <w:pPr>
              <w:numPr>
                <w:ilvl w:val="1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 xml:space="preserve">userMessage = 'Значение </w:t>
            </w:r>
            <w:proofErr w:type="gramStart"/>
            <w:r>
              <w:rPr>
                <w:rFonts w:cs="Arial"/>
                <w:color w:val="003366"/>
                <w:sz w:val="21"/>
                <w:szCs w:val="21"/>
              </w:rPr>
              <w:t>параметра&lt;</w:t>
            </w:r>
            <w:proofErr w:type="gramEnd"/>
            <w:r>
              <w:rPr>
                <w:rFonts w:cs="Arial"/>
                <w:color w:val="003366"/>
                <w:sz w:val="21"/>
                <w:szCs w:val="21"/>
              </w:rPr>
              <w:t>Имя вх .параметра &gt;&lt;Переданное значение&gt; не существует среди доступных к использованию значений "</w:t>
            </w:r>
          </w:p>
          <w:p w14:paraId="7F98627E" w14:textId="77777777" w:rsid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14077469" w14:textId="77777777" w:rsid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400 </w:t>
            </w:r>
          </w:p>
          <w:p w14:paraId="7D09A4B3" w14:textId="77777777" w:rsidR="00AF6C29" w:rsidRP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="eapi-frontend/001.00/xecm/scannedDocuments"</w:t>
            </w:r>
          </w:p>
          <w:p w14:paraId="76006EF2" w14:textId="77777777" w:rsid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"ItIsExpectedOnlyOneOfIds"</w:t>
            </w:r>
          </w:p>
          <w:p w14:paraId="09AD26F0" w14:textId="77777777" w:rsid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userMessage = 'Только один из двух идентификаторов владельца может быть указан либо customerId: либо subscriberId</w:t>
            </w:r>
            <w:proofErr w:type="gramStart"/>
            <w:r>
              <w:rPr>
                <w:rFonts w:cs="Arial"/>
                <w:color w:val="003366"/>
                <w:sz w:val="21"/>
                <w:szCs w:val="21"/>
              </w:rPr>
              <w:t>: .</w:t>
            </w:r>
            <w:proofErr w:type="gramEnd"/>
            <w:r>
              <w:rPr>
                <w:rFonts w:cs="Arial"/>
                <w:color w:val="003366"/>
                <w:sz w:val="21"/>
                <w:szCs w:val="21"/>
              </w:rPr>
              <w:t xml:space="preserve"> Оба указывать недопустимо '</w:t>
            </w:r>
          </w:p>
          <w:p w14:paraId="52BB83C0" w14:textId="77777777" w:rsidR="00AF6C29" w:rsidRDefault="00AF6C29" w:rsidP="00AF6C29">
            <w:pPr>
              <w:numPr>
                <w:ilvl w:val="0"/>
                <w:numId w:val="29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</w:p>
          <w:p w14:paraId="7EBA5049" w14:textId="77777777" w:rsidR="00AF6C29" w:rsidRDefault="00AF6C29" w:rsidP="00AF6C29">
            <w:pPr>
              <w:rPr>
                <w:rFonts w:cs="Arial"/>
                <w:color w:val="333333"/>
                <w:sz w:val="21"/>
                <w:szCs w:val="21"/>
              </w:rPr>
            </w:pPr>
          </w:p>
          <w:p w14:paraId="4CA7042B" w14:textId="77777777" w:rsidR="00AF6C29" w:rsidRDefault="00AF6C29" w:rsidP="00AF6C29">
            <w:pPr>
              <w:numPr>
                <w:ilvl w:val="1"/>
                <w:numId w:val="30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lastRenderedPageBreak/>
              <w:t>500 – внутренняя ошибка сервера (проблема технического характера, в рез-те которой запрос не выполнен: пакет restricted, отсутствует очередь для обмена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, )</w:t>
            </w:r>
            <w:proofErr w:type="gramEnd"/>
          </w:p>
          <w:p w14:paraId="3E57C501" w14:textId="77777777" w:rsidR="00AF6C29" w:rsidRDefault="00AF6C29" w:rsidP="00AF6C29">
            <w:pPr>
              <w:numPr>
                <w:ilvl w:val="2"/>
                <w:numId w:val="30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500 </w:t>
            </w:r>
          </w:p>
          <w:p w14:paraId="482D99F8" w14:textId="77777777" w:rsidR="00AF6C29" w:rsidRPr="00AF6C29" w:rsidRDefault="00AF6C29" w:rsidP="00AF6C29">
            <w:pPr>
              <w:numPr>
                <w:ilvl w:val="2"/>
                <w:numId w:val="30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003366"/>
                <w:sz w:val="21"/>
                <w:szCs w:val="21"/>
                <w:lang w:val="en-US"/>
              </w:rPr>
              <w:t>serviceName =</w:t>
            </w: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"eapi-frontend/001.00/xecm/scannedDocuments"</w:t>
            </w:r>
          </w:p>
          <w:p w14:paraId="18789A6F" w14:textId="77777777" w:rsidR="00AF6C29" w:rsidRDefault="00AF6C29" w:rsidP="00AF6C29">
            <w:pPr>
              <w:numPr>
                <w:ilvl w:val="2"/>
                <w:numId w:val="30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"InternalError"</w:t>
            </w:r>
          </w:p>
          <w:p w14:paraId="65C957E8" w14:textId="77777777" w:rsidR="00AF6C29" w:rsidRDefault="00AF6C29" w:rsidP="00AF6C29">
            <w:pPr>
              <w:numPr>
                <w:ilvl w:val="2"/>
                <w:numId w:val="30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userMessage = "Серверная ошибка, выполнение невозможно &lt;причина&gt; ''</w:t>
            </w:r>
          </w:p>
          <w:p w14:paraId="783E5956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22422633" w14:textId="77777777" w:rsidR="00AF6C29" w:rsidRDefault="00AF6C29" w:rsidP="00AF6C29">
      <w:pPr>
        <w:pStyle w:val="afd"/>
        <w:rPr>
          <w:rFonts w:ascii="Arial" w:hAnsi="Arial" w:cs="Arial"/>
          <w:color w:val="333333"/>
          <w:sz w:val="21"/>
          <w:szCs w:val="21"/>
        </w:rPr>
      </w:pPr>
    </w:p>
    <w:p w14:paraId="5EC04865" w14:textId="1A1CEC9A" w:rsidR="00AF6C29" w:rsidRDefault="006E464A" w:rsidP="00AF6C29">
      <w:pPr>
        <w:spacing w:before="450"/>
        <w:outlineLvl w:val="3"/>
        <w:rPr>
          <w:rFonts w:cs="Arial"/>
          <w:b/>
          <w:bCs/>
          <w:color w:val="333333"/>
          <w:sz w:val="24"/>
          <w:szCs w:val="24"/>
        </w:rPr>
      </w:pPr>
      <w:r>
        <w:rPr>
          <w:rFonts w:cs="Arial"/>
          <w:b/>
          <w:bCs/>
          <w:color w:val="333333"/>
        </w:rPr>
        <w:t>3</w:t>
      </w:r>
      <w:r w:rsidR="00AF6C29">
        <w:rPr>
          <w:rFonts w:cs="Arial"/>
          <w:b/>
          <w:bCs/>
          <w:color w:val="333333"/>
        </w:rPr>
        <w:t xml:space="preserve">.1.1.2. </w:t>
      </w:r>
      <w:proofErr w:type="gramStart"/>
      <w:r w:rsidR="00AF6C29">
        <w:rPr>
          <w:rFonts w:cs="Arial"/>
          <w:b/>
          <w:bCs/>
          <w:color w:val="333333"/>
        </w:rPr>
        <w:t>Связывание  ранее</w:t>
      </w:r>
      <w:proofErr w:type="gramEnd"/>
      <w:r w:rsidR="00AF6C29">
        <w:rPr>
          <w:rFonts w:cs="Arial"/>
          <w:b/>
          <w:bCs/>
          <w:color w:val="333333"/>
        </w:rPr>
        <w:t xml:space="preserve"> загруженных документов  в ХД  с владельцем</w:t>
      </w:r>
    </w:p>
    <w:p w14:paraId="11A62AAD" w14:textId="531D5E4F" w:rsidR="00AF6C29" w:rsidRDefault="00AF6C29" w:rsidP="00AF6C29">
      <w:pPr>
        <w:pStyle w:val="afd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Примечание - связывание доступно только для НЕСВЯЗАННЫХ до</w:t>
      </w:r>
      <w:r w:rsidR="0097589B">
        <w:rPr>
          <w:rFonts w:ascii="Arial" w:hAnsi="Arial" w:cs="Arial"/>
          <w:color w:val="333333"/>
          <w:sz w:val="21"/>
          <w:szCs w:val="21"/>
        </w:rPr>
        <w:t>к</w:t>
      </w:r>
      <w:r>
        <w:rPr>
          <w:rFonts w:ascii="Arial" w:hAnsi="Arial" w:cs="Arial"/>
          <w:color w:val="333333"/>
          <w:sz w:val="21"/>
          <w:szCs w:val="21"/>
        </w:rPr>
        <w:t>ументов.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748"/>
      </w:tblGrid>
      <w:tr w:rsidR="00AF6C29" w:rsidRPr="0056072C" w14:paraId="057FE2E3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BFFC7A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58EB1" w14:textId="77777777" w:rsidR="00AF6C29" w:rsidRP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eapi/</w:t>
            </w:r>
            <w:r w:rsidRPr="00AF6C29">
              <w:rPr>
                <w:rStyle w:val="affff6"/>
                <w:rFonts w:ascii="Arial" w:hAnsi="Arial" w:cs="Arial"/>
                <w:color w:val="333333"/>
                <w:sz w:val="21"/>
                <w:szCs w:val="21"/>
                <w:lang w:val="en-US"/>
              </w:rPr>
              <w:t>v1</w:t>
            </w:r>
            <w:r w:rsidRPr="00AF6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/xecm/scannedDocuments/link/bulk</w:t>
            </w:r>
          </w:p>
        </w:tc>
      </w:tr>
      <w:tr w:rsidR="00AF6C29" w14:paraId="2A08A63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2FD5FD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1153D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POST</w:t>
            </w:r>
          </w:p>
        </w:tc>
      </w:tr>
      <w:tr w:rsidR="00AF6C29" w14:paraId="45A7E11F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C8842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ID функции (кандидат)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41961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post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EapiXECM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ScannedDocumentsLinkBulk</w:t>
            </w:r>
          </w:p>
          <w:p w14:paraId="2E2E6A11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F6C29" w14:paraId="1B971107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3F06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EAPI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29E14" w14:textId="77777777" w:rsidR="00AF6C29" w:rsidRDefault="00AF6C29">
            <w:pPr>
              <w:rPr>
                <w:rFonts w:cs="Arial"/>
                <w:color w:val="333333"/>
                <w:sz w:val="21"/>
                <w:szCs w:val="21"/>
              </w:rPr>
            </w:pPr>
          </w:p>
        </w:tc>
      </w:tr>
      <w:tr w:rsidR="00AF6C29" w14:paraId="0DAD4CD0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4F005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Тип функции внешнее(публикуемое) oapi/eapi</w:t>
            </w:r>
          </w:p>
          <w:p w14:paraId="5A28A550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внутреннее ps/vXXX/prod - oapi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AE26D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3366"/>
                <w:sz w:val="21"/>
                <w:szCs w:val="21"/>
              </w:rPr>
              <w:t>внешнее(публикуемое) eapi</w:t>
            </w:r>
          </w:p>
        </w:tc>
      </w:tr>
      <w:tr w:rsidR="00AF6C29" w14:paraId="57A943E9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8798A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Синхронное\асинхронное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B82E4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3366"/>
                <w:sz w:val="21"/>
                <w:szCs w:val="21"/>
              </w:rPr>
              <w:t xml:space="preserve">синхронное </w:t>
            </w:r>
          </w:p>
        </w:tc>
      </w:tr>
      <w:tr w:rsidR="00AF6C29" w14:paraId="38C8A1C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F2EBE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Для bulk функций.</w:t>
            </w:r>
          </w:p>
          <w:p w14:paraId="5CD0F47B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FFB22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Bulk</w:t>
            </w:r>
          </w:p>
          <w:p w14:paraId="4C922922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&lt;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ТВD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&gt; Требуется подтверждение от разработчика BACKEND что в синхронном режиме выполнения ф-ии можно обеспечить связывание до N экземпляров документов, где </w:t>
            </w:r>
          </w:p>
          <w:p w14:paraId="1E40D8C4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 - требования бизнеса -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10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20? документов </w:t>
            </w:r>
          </w:p>
        </w:tc>
      </w:tr>
      <w:tr w:rsidR="00AF6C29" w14:paraId="0BAA5F74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25F0E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54BD2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Связывание ранее загруженных в ХД документов с владельцем </w:t>
            </w:r>
            <w:r>
              <w:rPr>
                <w:rFonts w:ascii="Arial" w:hAnsi="Arial" w:cs="Arial"/>
                <w:color w:val="333300"/>
                <w:sz w:val="21"/>
                <w:szCs w:val="21"/>
              </w:rPr>
              <w:t>owner: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{customerId} или {subscriberId}</w:t>
            </w:r>
          </w:p>
        </w:tc>
      </w:tr>
      <w:tr w:rsidR="00AF6C29" w14:paraId="659E6C3E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1CA668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333333"/>
                <w:sz w:val="21"/>
                <w:szCs w:val="21"/>
              </w:rPr>
              <w:t>Особенности работы функции.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89F46" w14:textId="77777777" w:rsidR="00AF6C29" w:rsidRDefault="00AF6C29">
            <w:pPr>
              <w:pStyle w:val="tzstyle2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Content-Type поддерживаемые</w:t>
            </w:r>
          </w:p>
          <w:p w14:paraId="717322CF" w14:textId="77777777" w:rsidR="00AF6C29" w:rsidRDefault="00AF6C29" w:rsidP="00AF6C29">
            <w:pPr>
              <w:numPr>
                <w:ilvl w:val="0"/>
                <w:numId w:val="31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application/json</w:t>
            </w:r>
          </w:p>
          <w:p w14:paraId="690B4BFE" w14:textId="77777777" w:rsidR="00AF6C29" w:rsidRDefault="00AF6C29" w:rsidP="00AF6C29">
            <w:pPr>
              <w:numPr>
                <w:ilvl w:val="0"/>
                <w:numId w:val="31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lastRenderedPageBreak/>
              <w:t>application/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json;charset</w:t>
            </w:r>
            <w:proofErr w:type="gramEnd"/>
            <w:r>
              <w:rPr>
                <w:rFonts w:cs="Arial"/>
                <w:color w:val="333333"/>
                <w:sz w:val="21"/>
                <w:szCs w:val="21"/>
              </w:rPr>
              <w:t>=UTF-8</w:t>
            </w:r>
          </w:p>
          <w:p w14:paraId="716F4595" w14:textId="77777777" w:rsidR="00AF6C29" w:rsidRDefault="00AF6C29" w:rsidP="00AF6C29">
            <w:pPr>
              <w:numPr>
                <w:ilvl w:val="0"/>
                <w:numId w:val="31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application/xml</w:t>
            </w:r>
          </w:p>
          <w:p w14:paraId="54CD5E10" w14:textId="77777777" w:rsidR="00AF6C29" w:rsidRDefault="00AF6C29" w:rsidP="00AF6C29">
            <w:pPr>
              <w:numPr>
                <w:ilvl w:val="0"/>
                <w:numId w:val="31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application/</w:t>
            </w:r>
            <w:proofErr w:type="gramStart"/>
            <w:r>
              <w:rPr>
                <w:rFonts w:cs="Arial"/>
                <w:color w:val="333333"/>
                <w:sz w:val="21"/>
                <w:szCs w:val="21"/>
              </w:rPr>
              <w:t>xml;charset</w:t>
            </w:r>
            <w:proofErr w:type="gramEnd"/>
            <w:r>
              <w:rPr>
                <w:rFonts w:cs="Arial"/>
                <w:color w:val="333333"/>
                <w:sz w:val="21"/>
                <w:szCs w:val="21"/>
              </w:rPr>
              <w:t>=UTF-8</w:t>
            </w:r>
          </w:p>
        </w:tc>
      </w:tr>
      <w:tr w:rsidR="00AF6C29" w14:paraId="3B94951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B7DF6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lastRenderedPageBreak/>
              <w:t>Входные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C0E60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блок для передачи входных параметров для создания документа - объект</w:t>
            </w:r>
          </w:p>
          <w:p w14:paraId="509041B4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>ScannedDocumentsLinkRequest</w:t>
            </w:r>
          </w:p>
          <w:p w14:paraId="49358582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owner: DocumentOwner -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владелец, с которым связан данный документ. обязательный.</w:t>
            </w:r>
          </w:p>
          <w:p w14:paraId="254FB461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>documentTypeId :</w:t>
            </w:r>
            <w:proofErr w:type="gramEnd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 xml:space="preserve"> long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  тип документа для перепривязки, НЕ обязательный. Позволяет изменить тип ранее загруженных, но еще не связанных с владельцем документов.</w:t>
            </w:r>
          </w:p>
          <w:p w14:paraId="7DC7B325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 xml:space="preserve">documents: </w:t>
            </w:r>
            <w:proofErr w:type="gramStart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>ScannedDocumentLinkInfo[</w:t>
            </w:r>
            <w:proofErr w:type="gramEnd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>] 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коллекция связываемых докуменов</w:t>
            </w:r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14:paraId="71307E56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6C6B98A8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DocumentOwner</w:t>
            </w:r>
          </w:p>
          <w:p w14:paraId="76CC6920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ownerType: OwnerTypeEnum - обязательный</w:t>
            </w:r>
          </w:p>
          <w:p w14:paraId="1AE9F9D2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customerId: long - идентификатор клиента CAM (v2) - обязательный (условно)</w:t>
            </w:r>
          </w:p>
          <w:p w14:paraId="1D21B73F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subscriberId: long - идентификатор абонента (v1) - обязательный (условно)</w:t>
            </w:r>
          </w:p>
          <w:p w14:paraId="317FAA14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!!! Либо customerId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либо subscriberId: должен быль указан, Если указаны оба значения - формировать ошибку ItIsExpectedOnlyOneOfIds Текст: "Только один из идентификаторов может быть заполнен: либо customerId: либо subscriberId:"</w:t>
            </w:r>
          </w:p>
          <w:p w14:paraId="09AC91F8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3C687C42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OwnerTypeEnum</w:t>
            </w:r>
          </w:p>
          <w:p w14:paraId="0F73CD6A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 - владелец документа Клиент, идентифицируемый customerId</w:t>
            </w:r>
          </w:p>
          <w:p w14:paraId="689C2263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SUBSCRIBER - владелец документа Клиент, идентифицируемый subscriberId</w:t>
            </w:r>
          </w:p>
          <w:p w14:paraId="48E029B9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 w14:paraId="5AAD7E6A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ScannedDocumentLinkInfo:</w:t>
            </w:r>
          </w:p>
          <w:p w14:paraId="4CD78B0A" w14:textId="77777777" w:rsidR="00AF6C29" w:rsidRDefault="00AF6C29" w:rsidP="00AF6C29">
            <w:pPr>
              <w:pStyle w:val="afd"/>
              <w:ind w:left="45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scannedDocumentId:string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Идентификатор связываемого документа</w:t>
            </w:r>
          </w:p>
          <w:p w14:paraId="03FDD302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AF6C29" w14:paraId="1971B0CA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7A6DC" w14:textId="77777777" w:rsidR="00AF6C29" w:rsidRDefault="00AF6C29">
            <w:pPr>
              <w:rPr>
                <w:rFonts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cs="Arial"/>
                <w:b/>
                <w:bCs/>
                <w:color w:val="000000"/>
                <w:sz w:val="21"/>
                <w:szCs w:val="21"/>
              </w:rPr>
              <w:t>http-статус коды   в ответе: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91F29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200 - в случае если выполнение произошло синхронно и успешно, в этом случае в теле ответа &lt;scannedDocumentId - идентификатор документа&gt;</w:t>
            </w:r>
          </w:p>
          <w:p w14:paraId="446D4E8C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400, 404, 422 в случаях некорректной структуры запроса, несуществующего объекта или невозможности оттрактовать синтаксически корректную структуру при выполнении действия.</w:t>
            </w:r>
          </w:p>
          <w:p w14:paraId="306B24DB" w14:textId="77777777" w:rsidR="00AF6C29" w:rsidRDefault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500 коды возврата в случаях ошибки сервера</w:t>
            </w:r>
          </w:p>
        </w:tc>
      </w:tr>
      <w:tr w:rsidR="00AF6C29" w14:paraId="401751A7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7F6F2" w14:textId="77777777" w:rsidR="00AF6C29" w:rsidRDefault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Выходные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97949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Описание выходных параметров.</w:t>
            </w:r>
          </w:p>
          <w:p w14:paraId="38DE910E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При успешном\частично успешном выполнении запроса http status 200 OK</w:t>
            </w:r>
          </w:p>
          <w:p w14:paraId="4D6F8E04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В теле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запроса 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коллекция</w:t>
            </w:r>
          </w:p>
          <w:p w14:paraId="4BA817AE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lastRenderedPageBreak/>
              <w:t>ScannedDocumentLinkResponse[</w:t>
            </w:r>
            <w:proofErr w:type="gramEnd"/>
            <w:r>
              <w:rPr>
                <w:rStyle w:val="affff6"/>
                <w:rFonts w:ascii="Arial" w:hAnsi="Arial" w:cs="Arial"/>
                <w:color w:val="000000"/>
                <w:sz w:val="21"/>
                <w:szCs w:val="21"/>
              </w:rPr>
              <w:t>]</w:t>
            </w:r>
          </w:p>
          <w:p w14:paraId="0AA13B17" w14:textId="77777777" w:rsidR="00AF6C29" w:rsidRP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scannedDocumentId : string -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идентификатор</w:t>
            </w:r>
            <w:r w:rsidRPr="00AF6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документа</w:t>
            </w:r>
          </w:p>
          <w:p w14:paraId="6664A2C4" w14:textId="77777777" w:rsidR="00AF6C29" w:rsidRP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 xml:space="preserve">linkStatus: </w:t>
            </w:r>
            <w:r w:rsidRPr="00AF6C29">
              <w:rPr>
                <w:rStyle w:val="affff6"/>
                <w:rFonts w:ascii="Arial" w:hAnsi="Arial" w:cs="Arial"/>
                <w:color w:val="333333"/>
                <w:sz w:val="21"/>
                <w:szCs w:val="21"/>
                <w:lang w:val="en-US"/>
              </w:rPr>
              <w:t>LinkStatusEnum</w:t>
            </w:r>
          </w:p>
          <w:p w14:paraId="3DC528FF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errorInfo: ErrorDescription</w:t>
            </w:r>
          </w:p>
          <w:p w14:paraId="4FC298C6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Пример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ответа :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  <w:gridCol w:w="4559"/>
            </w:tblGrid>
            <w:tr w:rsidR="00AF6C29" w14:paraId="5DD8C6DE" w14:textId="77777777" w:rsidTr="00AF6C2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6BD179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4FFE39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XML</w:t>
                  </w:r>
                </w:p>
              </w:tc>
            </w:tr>
            <w:tr w:rsidR="00AF6C29" w14:paraId="5241591B" w14:textId="77777777" w:rsidTr="00AF6C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0521DB8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19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7"/>
                  </w:tblGrid>
                  <w:tr w:rsidR="00AF6C29" w14:paraId="5A54E251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94B0B5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{</w:t>
                        </w:r>
                      </w:p>
                      <w:p w14:paraId="5EFEC6DF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"items":[</w:t>
                        </w:r>
                      </w:p>
                      <w:p w14:paraId="6F2030A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{</w:t>
                        </w:r>
                      </w:p>
                      <w:p w14:paraId="40F84A9E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"scannedDocumentId":"AB12",</w:t>
                        </w:r>
                      </w:p>
                      <w:p w14:paraId="10536D49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"linkStatus":"SUCCESS",</w:t>
                        </w:r>
                      </w:p>
                      <w:p w14:paraId="6B9453D9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"errorInfo": null</w:t>
                        </w:r>
                      </w:p>
                      <w:p w14:paraId="34618CD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},</w:t>
                        </w:r>
                      </w:p>
                      <w:p w14:paraId="1D65DCD1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{</w:t>
                        </w:r>
                      </w:p>
                      <w:p w14:paraId="67D5124B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"scannedDocumentId":"AB67",</w:t>
                        </w:r>
                      </w:p>
                      <w:p w14:paraId="742BB550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"linkStatus":"ERROR",</w:t>
                        </w:r>
                      </w:p>
                      <w:p w14:paraId="4BD7B7BF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"errorInfo": {</w:t>
                        </w:r>
                      </w:p>
                      <w:p w14:paraId="2DB0F3A1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"serviceName": string,</w:t>
                        </w:r>
                      </w:p>
                      <w:p w14:paraId="787F27C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"errorCode": string,</w:t>
                        </w:r>
                      </w:p>
                      <w:p w14:paraId="4125D14A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</w:t>
                        </w:r>
                        <w:r>
                          <w:rPr>
                            <w:rStyle w:val="HTML3"/>
                            <w:color w:val="333333"/>
                          </w:rPr>
                          <w:t>"userMessage": string</w:t>
                        </w:r>
                      </w:p>
                      <w:p w14:paraId="62DACF2F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 xml:space="preserve">} </w:t>
                        </w:r>
                      </w:p>
                      <w:p w14:paraId="7F4B2CF7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},</w:t>
                        </w:r>
                      </w:p>
                      <w:p w14:paraId="0208F958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</w:p>
                      <w:p w14:paraId="2D5250F4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]</w:t>
                        </w:r>
                      </w:p>
                      <w:p w14:paraId="49F86C05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}</w:t>
                        </w:r>
                      </w:p>
                    </w:tc>
                  </w:tr>
                </w:tbl>
                <w:p w14:paraId="057B29DA" w14:textId="77777777" w:rsid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1013D4D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20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68"/>
                  </w:tblGrid>
                  <w:tr w:rsidR="00AF6C29" w14:paraId="5C85C852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7999A27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&lt;response&gt;</w:t>
                        </w:r>
                      </w:p>
                      <w:p w14:paraId="2ABB8237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&lt;items&gt;</w:t>
                        </w:r>
                      </w:p>
                      <w:p w14:paraId="767F4CB9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&lt;item&gt;</w:t>
                        </w:r>
                      </w:p>
                      <w:p w14:paraId="0CAF3FC2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&lt;scannedDocumentId&gt;AB12&lt;/scannedDocumentId&gt;</w:t>
                        </w:r>
                      </w:p>
                      <w:p w14:paraId="3A2DB458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&lt;linkStatus&gt;SUCCESS&lt;/linkStatus&gt;</w:t>
                        </w:r>
                      </w:p>
                      <w:p w14:paraId="066C56A9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&lt;errorInfo&gt;&lt;/errorInfo&gt;</w:t>
                        </w:r>
                      </w:p>
                      <w:p w14:paraId="054537D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&lt;/item&gt;</w:t>
                        </w:r>
                      </w:p>
                      <w:p w14:paraId="4B7BC730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&lt;item&gt;</w:t>
                        </w:r>
                      </w:p>
                      <w:p w14:paraId="669549FC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&lt;scannedDocumentId&gt;AB67&lt;/scannedDocumentId&gt;</w:t>
                        </w:r>
                      </w:p>
                      <w:p w14:paraId="084448AE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&lt;linkStatus&gt;SUCCESS&lt;/linkStatus&gt;</w:t>
                        </w:r>
                      </w:p>
                      <w:p w14:paraId="3EA4DF8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&lt;errorInfo&gt;</w:t>
                        </w:r>
                      </w:p>
                      <w:p w14:paraId="562101BB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    &lt;serviceName/&gt;</w:t>
                        </w:r>
                      </w:p>
                      <w:p w14:paraId="4B4C572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    &lt;errorCode/&gt;</w:t>
                        </w:r>
                      </w:p>
                      <w:p w14:paraId="4AB81C14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    &lt;userMessage/&gt;</w:t>
                        </w:r>
                      </w:p>
                      <w:p w14:paraId="141A0BDA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  &lt;/errorInfo&gt;</w:t>
                        </w:r>
                      </w:p>
                      <w:p w14:paraId="464562D7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  <w:t> </w:t>
                        </w:r>
                      </w:p>
                      <w:p w14:paraId="6EEDB83B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&lt;/item&gt;</w:t>
                        </w:r>
                      </w:p>
                      <w:p w14:paraId="30C19F61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&lt;/items&gt;</w:t>
                        </w:r>
                      </w:p>
                      <w:p w14:paraId="0F0C0E1B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&lt;/response&gt;</w:t>
                        </w:r>
                      </w:p>
                    </w:tc>
                  </w:tr>
                </w:tbl>
                <w:p w14:paraId="1362D991" w14:textId="77777777" w:rsid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14:paraId="30043AF3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</w:rPr>
              <w:t>LinkStatusEnum</w:t>
            </w:r>
          </w:p>
          <w:p w14:paraId="2D564376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SUCCESS</w:t>
            </w:r>
          </w:p>
          <w:p w14:paraId="6166CEC5" w14:textId="77777777" w:rsidR="00AF6C29" w:rsidRDefault="00AF6C29" w:rsidP="00AF6C29">
            <w:pPr>
              <w:pStyle w:val="afd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ERROR</w:t>
            </w:r>
          </w:p>
        </w:tc>
      </w:tr>
      <w:tr w:rsidR="00AF6C29" w14:paraId="7874A312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457B2" w14:textId="77777777" w:rsidR="00AF6C29" w:rsidRDefault="00AF6C29" w:rsidP="00AF6C29">
            <w:pPr>
              <w:pStyle w:val="tabletext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lastRenderedPageBreak/>
              <w:t>Роли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C53450" w14:textId="77777777" w:rsidR="00AF6C29" w:rsidRDefault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EAPI:ScannedDocument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:Link</w:t>
            </w:r>
          </w:p>
        </w:tc>
      </w:tr>
      <w:tr w:rsidR="00AF6C29" w14:paraId="04FF35E7" w14:textId="77777777" w:rsidTr="00AF6C2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0EAB8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Обработка ошибок</w:t>
            </w:r>
          </w:p>
          <w:p w14:paraId="11594E04" w14:textId="77777777" w:rsidR="00AF6C29" w:rsidRDefault="00AF6C29">
            <w:pPr>
              <w:pStyle w:val="afd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!!! обязательный раздел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2B9A2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Для типовых ошибочных ситуаций должны быть описаны коды возврата и </w:t>
            </w: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t>обязательные параметры объекта, описывающего ошибку ErrorDescription. Описаны явно и конкретными значениями.</w:t>
            </w:r>
          </w:p>
          <w:p w14:paraId="2B684EF3" w14:textId="77777777" w:rsid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affff6"/>
                <w:rFonts w:ascii="Arial" w:hAnsi="Arial" w:cs="Arial"/>
                <w:color w:val="333333"/>
                <w:sz w:val="21"/>
                <w:szCs w:val="21"/>
                <w:u w:val="single"/>
              </w:rPr>
              <w:lastRenderedPageBreak/>
              <w:t xml:space="preserve">Пример представления структуры ответа об ошибке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3"/>
              <w:gridCol w:w="3934"/>
            </w:tblGrid>
            <w:tr w:rsidR="00AF6C29" w14:paraId="7637FDCE" w14:textId="77777777" w:rsidTr="00AF6C2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BA9849C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Json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5147B1" w14:textId="77777777" w:rsidR="00AF6C29" w:rsidRDefault="00AF6C29" w:rsidP="00AF6C29">
                  <w:pP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>
                    <w:rPr>
                      <w:rFonts w:cs="Arial"/>
                      <w:b/>
                      <w:bCs/>
                      <w:color w:val="333333"/>
                      <w:sz w:val="21"/>
                      <w:szCs w:val="21"/>
                    </w:rPr>
                    <w:t>XML</w:t>
                  </w:r>
                </w:p>
              </w:tc>
            </w:tr>
            <w:tr w:rsidR="00AF6C29" w:rsidRPr="0056072C" w14:paraId="4D4B7AC3" w14:textId="77777777" w:rsidTr="00AF6C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10C3FE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21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32"/>
                  </w:tblGrid>
                  <w:tr w:rsidR="00AF6C29" w14:paraId="72240279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73BC05C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{</w:t>
                        </w:r>
                      </w:p>
                      <w:p w14:paraId="7A4F887F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"serviceName": string,</w:t>
                        </w:r>
                      </w:p>
                      <w:p w14:paraId="583472BC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"errorCode": string,</w:t>
                        </w:r>
                      </w:p>
                      <w:p w14:paraId="6F22873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"userMessage": string,</w:t>
                        </w:r>
                      </w:p>
                      <w:p w14:paraId="1AAA188F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</w:t>
                        </w:r>
                        <w:r>
                          <w:rPr>
                            <w:rStyle w:val="HTML3"/>
                            <w:color w:val="333333"/>
                          </w:rPr>
                          <w:t>"developerMessage": string,</w:t>
                        </w:r>
                      </w:p>
                      <w:p w14:paraId="0A7CD5D5" w14:textId="77777777" w:rsid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HTML3"/>
                            <w:color w:val="333333"/>
                          </w:rPr>
                          <w:t>}</w:t>
                        </w:r>
                      </w:p>
                    </w:tc>
                  </w:tr>
                </w:tbl>
                <w:p w14:paraId="6A7FE1B4" w14:textId="77777777" w:rsid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029912" w14:textId="77777777" w:rsidR="00AF6C29" w:rsidRDefault="0056072C" w:rsidP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</w:rPr>
                  </w:pPr>
                  <w:hyperlink r:id="rId22" w:history="1">
                    <w:r w:rsidR="00AF6C29">
                      <w:rPr>
                        <w:rStyle w:val="affff2"/>
                        <w:rFonts w:cs="Arial"/>
                        <w:sz w:val="21"/>
                        <w:szCs w:val="21"/>
                      </w:rPr>
                      <w:t>?</w:t>
                    </w:r>
                  </w:hyperlink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3"/>
                  </w:tblGrid>
                  <w:tr w:rsidR="00AF6C29" w:rsidRPr="0056072C" w14:paraId="44AE2DAC" w14:textId="77777777" w:rsidTr="00AF6C2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49B729D8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proofErr w:type="gramStart"/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&lt;?xml</w:t>
                        </w:r>
                        <w:proofErr w:type="gramEnd"/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 xml:space="preserve"> version="1.0"</w:t>
                        </w:r>
                        <w:r w:rsidRPr="00AF6C29"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encoding="utf-8"?&gt;</w:t>
                        </w:r>
                      </w:p>
                      <w:p w14:paraId="12CD294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&lt;errorDescription&gt;</w:t>
                        </w:r>
                      </w:p>
                      <w:p w14:paraId="63B61CA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&lt;serviceName/&gt;</w:t>
                        </w:r>
                      </w:p>
                      <w:p w14:paraId="5C771168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&lt;errorCode/&gt;</w:t>
                        </w:r>
                      </w:p>
                      <w:p w14:paraId="5EE3A696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&lt;userMessage/&gt;</w:t>
                        </w:r>
                      </w:p>
                      <w:p w14:paraId="5E7AA03B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  &lt;developerMessage/&gt;</w:t>
                        </w:r>
                      </w:p>
                      <w:p w14:paraId="2161EC2D" w14:textId="77777777" w:rsidR="00AF6C29" w:rsidRPr="00AF6C29" w:rsidRDefault="00AF6C29" w:rsidP="00AF6C29">
                        <w:pPr>
                          <w:rPr>
                            <w:rFonts w:cs="Arial"/>
                            <w:color w:val="333333"/>
                            <w:sz w:val="21"/>
                            <w:szCs w:val="21"/>
                            <w:lang w:val="en-US"/>
                          </w:rPr>
                        </w:pPr>
                        <w:r w:rsidRPr="00AF6C29">
                          <w:rPr>
                            <w:rStyle w:val="HTML3"/>
                            <w:color w:val="333333"/>
                            <w:lang w:val="en-US"/>
                          </w:rPr>
                          <w:t>&lt;/errorDescription&gt;</w:t>
                        </w:r>
                      </w:p>
                    </w:tc>
                  </w:tr>
                </w:tbl>
                <w:p w14:paraId="691B0995" w14:textId="77777777" w:rsidR="00AF6C29" w:rsidRPr="00AF6C29" w:rsidRDefault="00AF6C29">
                  <w:pPr>
                    <w:shd w:val="clear" w:color="auto" w:fill="FFFFFF"/>
                    <w:rPr>
                      <w:rFonts w:cs="Arial"/>
                      <w:color w:val="333333"/>
                      <w:sz w:val="21"/>
                      <w:szCs w:val="21"/>
                      <w:lang w:val="en-US"/>
                    </w:rPr>
                  </w:pPr>
                </w:p>
              </w:tc>
            </w:tr>
          </w:tbl>
          <w:p w14:paraId="63B15850" w14:textId="77777777" w:rsidR="00AF6C29" w:rsidRPr="00AF6C29" w:rsidRDefault="00AF6C29" w:rsidP="00AF6C29">
            <w:pPr>
              <w:pStyle w:val="tabletext1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  <w:p w14:paraId="03E0CF89" w14:textId="77777777" w:rsidR="00AF6C29" w:rsidRPr="00AF6C29" w:rsidRDefault="00AF6C29" w:rsidP="00AF6C29">
            <w:pPr>
              <w:spacing w:before="150"/>
              <w:rPr>
                <w:rFonts w:cs="Arial"/>
                <w:color w:val="333333"/>
                <w:sz w:val="21"/>
                <w:szCs w:val="21"/>
                <w:lang w:val="en-US"/>
              </w:rPr>
            </w:pPr>
          </w:p>
          <w:p w14:paraId="6286718A" w14:textId="77777777" w:rsidR="00AF6C29" w:rsidRPr="00AF6C29" w:rsidRDefault="00AF6C29" w:rsidP="00AF6C29">
            <w:pPr>
              <w:spacing w:before="150"/>
              <w:rPr>
                <w:rFonts w:cs="Arial"/>
                <w:color w:val="333333"/>
                <w:sz w:val="21"/>
                <w:szCs w:val="21"/>
                <w:lang w:val="en-US"/>
              </w:rPr>
            </w:pPr>
          </w:p>
          <w:p w14:paraId="5ABEB2DE" w14:textId="77777777" w:rsidR="00AF6C29" w:rsidRDefault="00AF6C29" w:rsidP="00AF6C29">
            <w:pPr>
              <w:numPr>
                <w:ilvl w:val="3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 </w:t>
            </w:r>
            <w:r>
              <w:rPr>
                <w:rFonts w:cs="Arial"/>
                <w:color w:val="333300"/>
                <w:sz w:val="21"/>
                <w:szCs w:val="21"/>
              </w:rPr>
              <w:t>Не обнаружен указанный в owner:</w:t>
            </w:r>
            <w:r>
              <w:rPr>
                <w:rFonts w:cs="Arial"/>
                <w:color w:val="FF0000"/>
                <w:sz w:val="21"/>
                <w:szCs w:val="21"/>
              </w:rPr>
              <w:t> </w:t>
            </w:r>
            <w:r>
              <w:rPr>
                <w:rFonts w:cs="Arial"/>
                <w:color w:val="000000"/>
                <w:sz w:val="21"/>
                <w:szCs w:val="21"/>
              </w:rPr>
              <w:t>{customerId} или subscriberId</w:t>
            </w:r>
          </w:p>
          <w:p w14:paraId="60E0D287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404 </w:t>
            </w:r>
          </w:p>
          <w:p w14:paraId="2BF963C1" w14:textId="77777777" w:rsidR="00AF6C29" w:rsidRP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 "eapi-frontend/001.00/xecm/scannedDocuments"</w:t>
            </w:r>
          </w:p>
          <w:p w14:paraId="1974AD5F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errorCode = CustomerIdNotFound</w:t>
            </w:r>
          </w:p>
          <w:p w14:paraId="2C2BC937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userMessage = 'Не найден клиент с идентификатором: ' + &lt;customerId&gt;</w:t>
            </w:r>
          </w:p>
          <w:p w14:paraId="26D30332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404 </w:t>
            </w:r>
          </w:p>
          <w:p w14:paraId="082E6232" w14:textId="77777777" w:rsidR="00AF6C29" w:rsidRP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 "eapi-frontend/001.00/xecm/scannedDocuments"</w:t>
            </w:r>
          </w:p>
          <w:p w14:paraId="7679C126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errorCode = SubscriberIdNotFound</w:t>
            </w:r>
          </w:p>
          <w:p w14:paraId="37F3B65B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userMessage = 'Не найден абонент с идентификатором: ' + &lt;subscriberId&gt;</w:t>
            </w:r>
            <w:r>
              <w:rPr>
                <w:rFonts w:cs="Arial"/>
                <w:color w:val="333333"/>
                <w:sz w:val="21"/>
                <w:szCs w:val="21"/>
              </w:rPr>
              <w:br/>
            </w:r>
            <w:r>
              <w:rPr>
                <w:rFonts w:cs="Arial"/>
                <w:color w:val="000000"/>
                <w:sz w:val="21"/>
                <w:szCs w:val="21"/>
              </w:rPr>
              <w:br/>
            </w:r>
            <w:r>
              <w:rPr>
                <w:rFonts w:cs="Arial"/>
                <w:color w:val="333300"/>
                <w:sz w:val="21"/>
                <w:szCs w:val="21"/>
              </w:rPr>
              <w:t xml:space="preserve"> Не обнаружен указанный в </w:t>
            </w:r>
            <w:r>
              <w:rPr>
                <w:rStyle w:val="affff6"/>
                <w:rFonts w:cs="Arial"/>
                <w:color w:val="333300"/>
                <w:sz w:val="21"/>
                <w:szCs w:val="21"/>
              </w:rPr>
              <w:t>documents</w:t>
            </w:r>
            <w:r>
              <w:rPr>
                <w:rFonts w:cs="Arial"/>
                <w:color w:val="333300"/>
                <w:sz w:val="21"/>
                <w:szCs w:val="21"/>
              </w:rPr>
              <w:t>:</w:t>
            </w:r>
            <w:r>
              <w:rPr>
                <w:rFonts w:cs="Arial"/>
                <w:color w:val="000000"/>
                <w:sz w:val="21"/>
                <w:szCs w:val="21"/>
              </w:rPr>
              <w:t> scannedDocumentId</w:t>
            </w:r>
          </w:p>
          <w:p w14:paraId="1BA79C19" w14:textId="77777777" w:rsidR="00AF6C29" w:rsidRDefault="00AF6C29" w:rsidP="00AF6C29">
            <w:pPr>
              <w:numPr>
                <w:ilvl w:val="5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404 </w:t>
            </w:r>
          </w:p>
          <w:p w14:paraId="081C3929" w14:textId="77777777" w:rsidR="00AF6C29" w:rsidRPr="00AF6C29" w:rsidRDefault="00AF6C29" w:rsidP="00AF6C29">
            <w:pPr>
              <w:numPr>
                <w:ilvl w:val="5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 "eapi-frontend/001.00/xecm/scannedDocuments"</w:t>
            </w:r>
          </w:p>
          <w:p w14:paraId="3DC997B6" w14:textId="77777777" w:rsidR="00AF6C29" w:rsidRDefault="00AF6C29" w:rsidP="00AF6C29">
            <w:pPr>
              <w:numPr>
                <w:ilvl w:val="5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errorCode = ScannedDocumentIdNotFound</w:t>
            </w:r>
          </w:p>
          <w:p w14:paraId="79CDF555" w14:textId="77777777" w:rsidR="00AF6C29" w:rsidRDefault="00AF6C29" w:rsidP="00AF6C29">
            <w:pPr>
              <w:numPr>
                <w:ilvl w:val="5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00"/>
                <w:sz w:val="21"/>
                <w:szCs w:val="21"/>
              </w:rPr>
              <w:t>userMessage = 'Не найден клиент с идентификатором: ' + &lt;customerId&gt;</w:t>
            </w:r>
          </w:p>
          <w:p w14:paraId="6D49C45F" w14:textId="77777777" w:rsidR="00AF6C29" w:rsidRDefault="00AF6C29" w:rsidP="00AF6C29">
            <w:pPr>
              <w:spacing w:beforeAutospacing="1" w:afterAutospacing="1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br/>
            </w:r>
            <w:r>
              <w:rPr>
                <w:rFonts w:cs="Arial"/>
                <w:color w:val="333300"/>
                <w:sz w:val="21"/>
                <w:szCs w:val="21"/>
              </w:rPr>
              <w:t xml:space="preserve">указанный в </w:t>
            </w:r>
            <w:r>
              <w:rPr>
                <w:rStyle w:val="affff6"/>
                <w:rFonts w:cs="Arial"/>
                <w:color w:val="333300"/>
                <w:sz w:val="21"/>
                <w:szCs w:val="21"/>
              </w:rPr>
              <w:t>documents</w:t>
            </w:r>
            <w:r>
              <w:rPr>
                <w:rFonts w:cs="Arial"/>
                <w:color w:val="333300"/>
                <w:sz w:val="21"/>
                <w:szCs w:val="21"/>
              </w:rPr>
              <w:t>:</w:t>
            </w:r>
            <w:r>
              <w:rPr>
                <w:rFonts w:cs="Arial"/>
                <w:color w:val="000000"/>
                <w:sz w:val="21"/>
                <w:szCs w:val="21"/>
              </w:rPr>
              <w:t> scannedDocumentId уже связан</w:t>
            </w:r>
          </w:p>
          <w:p w14:paraId="41FF7283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http status 422</w:t>
            </w:r>
          </w:p>
          <w:p w14:paraId="7FD8EB1F" w14:textId="77777777" w:rsidR="00AF6C29" w:rsidRP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  <w:lang w:val="en-US"/>
              </w:rPr>
            </w:pPr>
            <w:r w:rsidRPr="00AF6C29">
              <w:rPr>
                <w:rFonts w:cs="Arial"/>
                <w:color w:val="333300"/>
                <w:sz w:val="21"/>
                <w:szCs w:val="21"/>
                <w:lang w:val="en-US"/>
              </w:rPr>
              <w:t>serviceName ="eapi-frontend/001.00/xecm/scannedDocuments"</w:t>
            </w:r>
          </w:p>
          <w:p w14:paraId="3FC0F4CE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100" w:afterAutospacing="1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errorCode = "</w:t>
            </w:r>
            <w:r>
              <w:rPr>
                <w:rFonts w:cs="Arial"/>
                <w:color w:val="333300"/>
                <w:sz w:val="21"/>
                <w:szCs w:val="21"/>
              </w:rPr>
              <w:t>ScannedDocumentIdHasAlreadyLinked</w:t>
            </w:r>
            <w:r>
              <w:rPr>
                <w:rFonts w:cs="Arial"/>
                <w:color w:val="003366"/>
                <w:sz w:val="21"/>
                <w:szCs w:val="21"/>
              </w:rPr>
              <w:t>"</w:t>
            </w:r>
          </w:p>
          <w:p w14:paraId="687C5614" w14:textId="77777777" w:rsidR="00AF6C29" w:rsidRDefault="00AF6C29" w:rsidP="00AF6C29">
            <w:pPr>
              <w:numPr>
                <w:ilvl w:val="4"/>
                <w:numId w:val="32"/>
              </w:numPr>
              <w:spacing w:before="100" w:beforeAutospacing="1" w:after="240"/>
              <w:ind w:left="0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cs="Arial"/>
                <w:color w:val="003366"/>
                <w:sz w:val="21"/>
                <w:szCs w:val="21"/>
              </w:rPr>
              <w:t>userMessage = 'У</w:t>
            </w:r>
            <w:r>
              <w:rPr>
                <w:rFonts w:cs="Arial"/>
                <w:color w:val="333300"/>
                <w:sz w:val="21"/>
                <w:szCs w:val="21"/>
              </w:rPr>
              <w:t xml:space="preserve">казанный в </w:t>
            </w:r>
            <w:r>
              <w:rPr>
                <w:rStyle w:val="affff6"/>
                <w:rFonts w:cs="Arial"/>
                <w:color w:val="333300"/>
                <w:sz w:val="21"/>
                <w:szCs w:val="21"/>
              </w:rPr>
              <w:t>document</w:t>
            </w:r>
            <w:r>
              <w:rPr>
                <w:rStyle w:val="affff6"/>
                <w:rFonts w:cs="Arial"/>
                <w:color w:val="000000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sz w:val="21"/>
                <w:szCs w:val="21"/>
              </w:rPr>
              <w:t>: scannedDocumentId &lt;значение&gt; уже связан'</w:t>
            </w:r>
          </w:p>
        </w:tc>
      </w:tr>
    </w:tbl>
    <w:p w14:paraId="4DC3A354" w14:textId="77777777" w:rsidR="00AF6C29" w:rsidRDefault="00AF6C29" w:rsidP="00AF6C29">
      <w:pPr>
        <w:pStyle w:val="afd"/>
        <w:rPr>
          <w:rFonts w:ascii="Arial" w:hAnsi="Arial" w:cs="Arial"/>
          <w:color w:val="333333"/>
          <w:sz w:val="21"/>
          <w:szCs w:val="21"/>
        </w:rPr>
      </w:pPr>
    </w:p>
    <w:p w14:paraId="1EF79281" w14:textId="77777777" w:rsidR="00AF6C29" w:rsidRDefault="00AF6C29" w:rsidP="00AF6C29">
      <w:pPr>
        <w:pStyle w:val="afd"/>
        <w:rPr>
          <w:rFonts w:ascii="Arial" w:hAnsi="Arial" w:cs="Arial"/>
          <w:color w:val="333333"/>
          <w:sz w:val="21"/>
          <w:szCs w:val="21"/>
        </w:rPr>
      </w:pPr>
    </w:p>
    <w:p w14:paraId="75D81467" w14:textId="644916AA" w:rsidR="00106AF9" w:rsidRDefault="00106AF9" w:rsidP="0046738F">
      <w:pPr>
        <w:pStyle w:val="TZSect1"/>
        <w:pageBreakBefore/>
        <w:rPr>
          <w:lang w:val="en-US"/>
        </w:rPr>
      </w:pPr>
      <w:bookmarkStart w:id="101" w:name="_Toc516155544"/>
      <w:r w:rsidRPr="00606CB7">
        <w:lastRenderedPageBreak/>
        <w:t>Описание сценари</w:t>
      </w:r>
      <w:r w:rsidR="002564B3">
        <w:t>ев</w:t>
      </w:r>
      <w:r w:rsidRPr="00606CB7">
        <w:t xml:space="preserve"> взаимодействия</w:t>
      </w:r>
      <w:r>
        <w:rPr>
          <w:lang w:val="en-US"/>
        </w:rPr>
        <w:t>.</w:t>
      </w:r>
      <w:bookmarkEnd w:id="101"/>
    </w:p>
    <w:p w14:paraId="507DD55F" w14:textId="4F8C73D1" w:rsidR="00106AF9" w:rsidRDefault="00106AF9" w:rsidP="00BF2A4B">
      <w:pPr>
        <w:pStyle w:val="TZSect2"/>
        <w:rPr>
          <w:lang w:val="en-US"/>
        </w:rPr>
      </w:pPr>
      <w:bookmarkStart w:id="102" w:name="_Toc516155545"/>
      <w:r>
        <w:t xml:space="preserve">Дилеры </w:t>
      </w:r>
      <w:r>
        <w:rPr>
          <w:lang w:val="en-US"/>
        </w:rPr>
        <w:t>OAPI</w:t>
      </w:r>
      <w:bookmarkEnd w:id="102"/>
    </w:p>
    <w:p w14:paraId="03CCA9EE" w14:textId="687A4ADE" w:rsidR="00606CB7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Р</w:t>
      </w:r>
      <w:r w:rsidR="00710E29" w:rsidRPr="00710E29">
        <w:t>егистрации физического лица с одним</w:t>
      </w:r>
      <w:r w:rsidR="00710E29">
        <w:t>/несколькими абонентом(ами).</w:t>
      </w:r>
    </w:p>
    <w:p w14:paraId="33977D3A" w14:textId="7E3A78DB" w:rsidR="003320FA" w:rsidRDefault="00FA542F" w:rsidP="00BF2A4B">
      <w:pPr>
        <w:pStyle w:val="TZStyle4"/>
      </w:pPr>
      <w:r>
        <w:t xml:space="preserve">Операция продажи. 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53503A" w:rsidRPr="00951B86" w14:paraId="238C2484" w14:textId="08529A81" w:rsidTr="00030000">
        <w:tc>
          <w:tcPr>
            <w:tcW w:w="562" w:type="dxa"/>
            <w:shd w:val="pct10" w:color="auto" w:fill="auto"/>
          </w:tcPr>
          <w:p w14:paraId="0BCDFDA8" w14:textId="1344BD1B" w:rsidR="0053503A" w:rsidRPr="00FC72D2" w:rsidRDefault="0053503A" w:rsidP="009E41AA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7888D0C6" w14:textId="408BC9C6" w:rsidR="0053503A" w:rsidRPr="00951B86" w:rsidRDefault="0053503A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63FDEA27" w14:textId="1A7E8F06" w:rsidR="0053503A" w:rsidRPr="00951B86" w:rsidRDefault="0053503A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3503A" w14:paraId="726C3974" w14:textId="1F0CC937" w:rsidTr="00030000">
        <w:tc>
          <w:tcPr>
            <w:tcW w:w="562" w:type="dxa"/>
          </w:tcPr>
          <w:p w14:paraId="5261A48F" w14:textId="4A4B7BCE" w:rsidR="0053503A" w:rsidRDefault="0053503A" w:rsidP="00BF2A4B">
            <w:r>
              <w:t>1</w:t>
            </w:r>
          </w:p>
        </w:tc>
        <w:tc>
          <w:tcPr>
            <w:tcW w:w="2552" w:type="dxa"/>
          </w:tcPr>
          <w:p w14:paraId="06F2DC2B" w14:textId="4F9E50B1" w:rsidR="0053503A" w:rsidRPr="00FC72D2" w:rsidRDefault="0053503A" w:rsidP="00BF2A4B">
            <w:r>
              <w:t>Получение токена</w:t>
            </w:r>
          </w:p>
        </w:tc>
        <w:tc>
          <w:tcPr>
            <w:tcW w:w="6520" w:type="dxa"/>
          </w:tcPr>
          <w:p w14:paraId="18314631" w14:textId="03CF27F4" w:rsidR="00B20D70" w:rsidRDefault="00B20D70" w:rsidP="00BF2A4B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23" w:history="1">
              <w:r w:rsidR="00B936A5" w:rsidRPr="004D3FDC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B936A5" w:rsidRPr="004D3FDC">
                <w:rPr>
                  <w:rStyle w:val="affff2"/>
                  <w:lang w:val="en-US"/>
                </w:rPr>
                <w:t>ps/auth/api/token</w:t>
              </w:r>
            </w:hyperlink>
          </w:p>
          <w:p w14:paraId="7D9CEB16" w14:textId="77777777" w:rsidR="00A0009C" w:rsidRPr="00F73EE7" w:rsidRDefault="00A0009C" w:rsidP="00BF2A4B">
            <w:pPr>
              <w:rPr>
                <w:lang w:val="en-US"/>
              </w:rPr>
            </w:pPr>
          </w:p>
          <w:p w14:paraId="2C927D75" w14:textId="5486A827" w:rsidR="00B20D70" w:rsidRPr="00F73EE7" w:rsidRDefault="00A0009C" w:rsidP="00BF2A4B">
            <w:pPr>
              <w:rPr>
                <w:b/>
              </w:rPr>
            </w:pPr>
            <w:r w:rsidRPr="00222364">
              <w:rPr>
                <w:b/>
              </w:rPr>
              <w:t>П</w:t>
            </w:r>
            <w:r w:rsidR="002B4A87" w:rsidRPr="00222364">
              <w:rPr>
                <w:b/>
              </w:rPr>
              <w:t xml:space="preserve">ример вызова </w:t>
            </w:r>
            <w:r w:rsidR="00C52221" w:rsidRPr="00222364">
              <w:rPr>
                <w:b/>
              </w:rPr>
              <w:t>и ответа</w:t>
            </w:r>
            <w:r w:rsidR="00222364" w:rsidRPr="00222364">
              <w:rPr>
                <w:b/>
              </w:rPr>
              <w:t>:</w:t>
            </w:r>
            <w:r w:rsidR="009E41AA">
              <w:rPr>
                <w:b/>
              </w:rPr>
              <w:t xml:space="preserve"> </w:t>
            </w:r>
            <w:r w:rsidR="004910FD">
              <w:rPr>
                <w:b/>
              </w:rPr>
              <w:object w:dxaOrig="1140" w:dyaOrig="810" w14:anchorId="4CEDBA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43.2pt" o:ole="">
                  <v:imagedata r:id="rId24" o:title=""/>
                </v:shape>
                <o:OLEObject Type="Embed" ProgID="Package" ShapeID="_x0000_i1025" DrawAspect="Content" ObjectID="_1589897656" r:id="rId25"/>
              </w:object>
            </w:r>
          </w:p>
          <w:p w14:paraId="4D7C6F5C" w14:textId="77777777" w:rsidR="00A0009C" w:rsidRPr="00F73EE7" w:rsidRDefault="00A0009C" w:rsidP="00BF2A4B">
            <w:pPr>
              <w:rPr>
                <w:b/>
              </w:rPr>
            </w:pPr>
          </w:p>
          <w:p w14:paraId="4BFD45DC" w14:textId="10295F4D" w:rsidR="00030000" w:rsidRDefault="0053503A" w:rsidP="00A0009C">
            <w:r>
              <w:t>Используется для всех последующих операций.</w:t>
            </w:r>
            <w:r w:rsidR="00030000">
              <w:t xml:space="preserve"> </w:t>
            </w:r>
            <w:r>
              <w:t>Токен нужно</w:t>
            </w:r>
            <w:r w:rsidR="00A0009C">
              <w:t xml:space="preserve"> передавать в заголовок запроса в виде</w:t>
            </w:r>
            <w:r w:rsidR="00A0009C" w:rsidRPr="00A0009C">
              <w:t xml:space="preserve"> параметра</w:t>
            </w:r>
            <w:r w:rsidR="00A0009C">
              <w:t>:</w:t>
            </w:r>
          </w:p>
          <w:p w14:paraId="488FFDCD" w14:textId="62F08B4D" w:rsidR="00A0009C" w:rsidRPr="00A0009C" w:rsidRDefault="00A0009C" w:rsidP="00B8056D">
            <w:pPr>
              <w:pStyle w:val="a5"/>
              <w:numPr>
                <w:ilvl w:val="0"/>
                <w:numId w:val="21"/>
              </w:numPr>
              <w:rPr>
                <w:lang w:val="en-US"/>
              </w:r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A0009C">
              <w:rPr>
                <w:lang w:val="en-US"/>
              </w:rPr>
              <w:t>token</w:t>
            </w:r>
            <w:r>
              <w:t>}}</w:t>
            </w:r>
          </w:p>
        </w:tc>
      </w:tr>
      <w:tr w:rsidR="00F45D3A" w:rsidRPr="0053503A" w14:paraId="704A0A3E" w14:textId="77777777" w:rsidTr="00030000">
        <w:tc>
          <w:tcPr>
            <w:tcW w:w="562" w:type="dxa"/>
          </w:tcPr>
          <w:p w14:paraId="420A7DD0" w14:textId="2B27DB23" w:rsidR="00F45D3A" w:rsidRPr="006664D8" w:rsidRDefault="00CE6EB6" w:rsidP="00BF2A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27896C01" w14:textId="0737F5FC" w:rsidR="00F45D3A" w:rsidRPr="00F45D3A" w:rsidRDefault="00F45D3A" w:rsidP="00BF2A4B">
            <w:r>
              <w:t>Получение информации о комплекте</w:t>
            </w:r>
          </w:p>
        </w:tc>
        <w:tc>
          <w:tcPr>
            <w:tcW w:w="6520" w:type="dxa"/>
          </w:tcPr>
          <w:p w14:paraId="247517B3" w14:textId="5D960899" w:rsidR="00222364" w:rsidRPr="00E33D4A" w:rsidRDefault="00222364" w:rsidP="00BF2A4B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>URL</w:t>
            </w:r>
            <w:r w:rsidRPr="00E33D4A">
              <w:rPr>
                <w:b/>
                <w:lang w:val="en-US"/>
              </w:rPr>
              <w:t xml:space="preserve">: </w:t>
            </w:r>
            <w:hyperlink r:id="rId26" w:history="1">
              <w:r w:rsidR="00B936A5" w:rsidRPr="004D3FDC">
                <w:rPr>
                  <w:rStyle w:val="affff2"/>
                  <w:lang w:val="en-US"/>
                </w:rPr>
                <w:t>https://alldealers.megafon.ru:9443/openapi/v1/subscribers/mobile/kits/search</w:t>
              </w:r>
            </w:hyperlink>
            <w:r w:rsidR="00E33D4A" w:rsidRPr="00E33D4A">
              <w:rPr>
                <w:rStyle w:val="affff2"/>
                <w:lang w:val="en-US"/>
              </w:rPr>
              <w:t>?</w:t>
            </w:r>
            <w:r w:rsidR="00E33D4A">
              <w:rPr>
                <w:rStyle w:val="affff2"/>
                <w:lang w:val="en-US"/>
              </w:rPr>
              <w:t>limit</w:t>
            </w:r>
            <w:r w:rsidR="00E33D4A" w:rsidRPr="00E33D4A">
              <w:rPr>
                <w:rStyle w:val="affff2"/>
                <w:lang w:val="en-US"/>
              </w:rPr>
              <w:t>=0</w:t>
            </w:r>
          </w:p>
          <w:p w14:paraId="157A134D" w14:textId="4C6B4125" w:rsidR="00222364" w:rsidRPr="00E33D4A" w:rsidRDefault="00222364" w:rsidP="00BF2A4B">
            <w:pPr>
              <w:rPr>
                <w:b/>
                <w:lang w:val="en-US"/>
              </w:rPr>
            </w:pPr>
          </w:p>
          <w:p w14:paraId="5E013B3A" w14:textId="5C59BD1D" w:rsidR="0046746A" w:rsidRDefault="00222364" w:rsidP="00E33D4A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D87E9F">
              <w:rPr>
                <w:b/>
              </w:rPr>
              <w:object w:dxaOrig="2141" w:dyaOrig="1080" w14:anchorId="79B8EAA8">
                <v:shape id="_x0000_i1027" type="#_x0000_t75" style="width:108pt;height:57.6pt" o:ole="">
                  <v:imagedata r:id="rId27" o:title=""/>
                </v:shape>
                <o:OLEObject Type="Embed" ProgID="Package" ShapeID="_x0000_i1027" DrawAspect="Content" ObjectID="_1589897657" r:id="rId28"/>
              </w:object>
            </w:r>
          </w:p>
        </w:tc>
      </w:tr>
      <w:tr w:rsidR="00E33D4A" w:rsidRPr="0053503A" w14:paraId="38F671DE" w14:textId="77777777" w:rsidTr="00030000">
        <w:tc>
          <w:tcPr>
            <w:tcW w:w="562" w:type="dxa"/>
          </w:tcPr>
          <w:p w14:paraId="01EF7E34" w14:textId="549DB6FE" w:rsidR="00E33D4A" w:rsidRDefault="00CE6EB6" w:rsidP="00BF2A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5BC942DE" w14:textId="75716402" w:rsidR="00E33D4A" w:rsidRPr="00E33D4A" w:rsidRDefault="00353BA1" w:rsidP="00BF2A4B">
            <w:r>
              <w:t>Получение шаблонных данных для регистрации клиента по kitId</w:t>
            </w:r>
          </w:p>
        </w:tc>
        <w:tc>
          <w:tcPr>
            <w:tcW w:w="6520" w:type="dxa"/>
          </w:tcPr>
          <w:p w14:paraId="53D36C38" w14:textId="222F9DE9" w:rsidR="00353BA1" w:rsidRPr="00B3780C" w:rsidRDefault="00353BA1" w:rsidP="00353BA1">
            <w:r>
              <w:rPr>
                <w:b/>
                <w:lang w:val="en-US"/>
              </w:rPr>
              <w:t>URL</w:t>
            </w:r>
            <w:r w:rsidRPr="00B3780C">
              <w:rPr>
                <w:b/>
              </w:rPr>
              <w:t xml:space="preserve">: </w:t>
            </w:r>
            <w:r w:rsidR="00943E9A">
              <w:t>KitId брать из п.2</w:t>
            </w:r>
          </w:p>
          <w:p w14:paraId="2F780FCC" w14:textId="77777777" w:rsidR="00B936A5" w:rsidRPr="00E33D4A" w:rsidRDefault="00353BA1" w:rsidP="00AF6C29">
            <w:pPr>
              <w:pStyle w:val="a5"/>
              <w:numPr>
                <w:ilvl w:val="0"/>
                <w:numId w:val="23"/>
              </w:numPr>
              <w:ind w:left="317" w:hanging="283"/>
              <w:rPr>
                <w:b/>
                <w:lang w:val="en-US"/>
              </w:rPr>
            </w:pPr>
            <w:r w:rsidRPr="00B3780C">
              <w:rPr>
                <w:b/>
              </w:rPr>
              <w:t>ЮЛ</w:t>
            </w:r>
            <w:r w:rsidRPr="00E33D4A">
              <w:rPr>
                <w:b/>
                <w:lang w:val="en-US"/>
              </w:rPr>
              <w:t xml:space="preserve">. </w:t>
            </w:r>
            <w:r w:rsidR="00B936A5">
              <w:rPr>
                <w:b/>
                <w:lang w:val="en-US"/>
              </w:rPr>
              <w:fldChar w:fldCharType="begin"/>
            </w:r>
            <w:r w:rsidR="00B936A5">
              <w:rPr>
                <w:b/>
                <w:lang w:val="en-US"/>
              </w:rPr>
              <w:instrText xml:space="preserve"> HYPERLINK "</w:instrText>
            </w:r>
          </w:p>
          <w:p w14:paraId="2C02C819" w14:textId="77777777" w:rsidR="00B936A5" w:rsidRPr="004D3FDC" w:rsidRDefault="00B936A5" w:rsidP="00AF6C29">
            <w:pPr>
              <w:pStyle w:val="a5"/>
              <w:numPr>
                <w:ilvl w:val="0"/>
                <w:numId w:val="23"/>
              </w:numPr>
              <w:ind w:left="317" w:hanging="283"/>
              <w:rPr>
                <w:rStyle w:val="affff2"/>
                <w:b/>
                <w:lang w:val="en-US"/>
              </w:rPr>
            </w:pPr>
            <w:r w:rsidRPr="00B936A5">
              <w:rPr>
                <w:lang w:val="en-US"/>
              </w:rPr>
              <w:instrText>https://alldealers.megafon.ru:9443/openapi/v1/customers/templates/juralCustomer?kitId</w:instrText>
            </w:r>
            <w:r>
              <w:rPr>
                <w:b/>
                <w:lang w:val="en-US"/>
              </w:rPr>
              <w:instrText xml:space="preserve">" </w:instrText>
            </w:r>
            <w:r>
              <w:rPr>
                <w:b/>
                <w:lang w:val="en-US"/>
              </w:rPr>
              <w:fldChar w:fldCharType="separate"/>
            </w:r>
          </w:p>
          <w:p w14:paraId="169E1906" w14:textId="01C32966" w:rsidR="00353BA1" w:rsidRPr="00E33D4A" w:rsidRDefault="00B936A5" w:rsidP="00353BA1">
            <w:pPr>
              <w:pStyle w:val="a5"/>
              <w:ind w:left="317"/>
              <w:rPr>
                <w:b/>
                <w:lang w:val="en-US"/>
              </w:rPr>
            </w:pPr>
            <w:r w:rsidRPr="004D3FDC">
              <w:rPr>
                <w:rStyle w:val="affff2"/>
                <w:lang w:val="en-US"/>
              </w:rPr>
              <w:t>https://alldealers.megafon.ru:9443/openapi/v1/customers/templates/juralCustomer?kitId</w:t>
            </w:r>
            <w:r>
              <w:rPr>
                <w:b/>
                <w:lang w:val="en-US"/>
              </w:rPr>
              <w:fldChar w:fldCharType="end"/>
            </w:r>
            <w:r w:rsidR="00353BA1" w:rsidRPr="00E33D4A">
              <w:rPr>
                <w:lang w:val="en-US"/>
              </w:rPr>
              <w:t>=</w:t>
            </w:r>
          </w:p>
          <w:p w14:paraId="4A32AC8F" w14:textId="7D557C6A" w:rsidR="00353BA1" w:rsidRPr="00E33D4A" w:rsidRDefault="00353BA1" w:rsidP="00AF6C29">
            <w:pPr>
              <w:pStyle w:val="a5"/>
              <w:numPr>
                <w:ilvl w:val="0"/>
                <w:numId w:val="23"/>
              </w:numPr>
              <w:ind w:left="317" w:hanging="283"/>
              <w:rPr>
                <w:b/>
              </w:rPr>
            </w:pPr>
            <w:r w:rsidRPr="00E33D4A">
              <w:rPr>
                <w:b/>
              </w:rPr>
              <w:t>ФЛ.</w:t>
            </w:r>
            <w:hyperlink r:id="rId29" w:history="1">
              <w:r w:rsidR="00B936A5" w:rsidRPr="004D3FDC">
                <w:rPr>
                  <w:rStyle w:val="affff2"/>
                </w:rPr>
                <w:t xml:space="preserve"> </w:t>
              </w:r>
              <w:r w:rsidR="00B936A5" w:rsidRPr="004D3FDC">
                <w:rPr>
                  <w:rStyle w:val="affff2"/>
                  <w:lang w:val="en-US"/>
                </w:rPr>
                <w:t>https</w:t>
              </w:r>
              <w:r w:rsidR="00B936A5" w:rsidRPr="004D3FDC">
                <w:rPr>
                  <w:rStyle w:val="affff2"/>
                </w:rPr>
                <w:t>:</w:t>
              </w:r>
              <w:r w:rsidR="00B936A5" w:rsidRPr="00B936A5">
                <w:rPr>
                  <w:rStyle w:val="affff2"/>
                </w:rPr>
                <w:t>//</w:t>
              </w:r>
              <w:r w:rsidR="00B936A5" w:rsidRPr="004D3FDC">
                <w:rPr>
                  <w:rStyle w:val="affff2"/>
                  <w:lang w:val="en-US"/>
                </w:rPr>
                <w:t>alldealers</w:t>
              </w:r>
              <w:r w:rsidR="00B936A5" w:rsidRPr="004D3FDC">
                <w:rPr>
                  <w:rStyle w:val="affff2"/>
                </w:rPr>
                <w:t>.</w:t>
              </w:r>
              <w:r w:rsidR="00B936A5" w:rsidRPr="004D3FDC">
                <w:rPr>
                  <w:rStyle w:val="affff2"/>
                  <w:lang w:val="en-US"/>
                </w:rPr>
                <w:t>megafon</w:t>
              </w:r>
              <w:r w:rsidR="00B936A5" w:rsidRPr="004D3FDC">
                <w:rPr>
                  <w:rStyle w:val="affff2"/>
                </w:rPr>
                <w:t>.</w:t>
              </w:r>
              <w:r w:rsidR="00B936A5" w:rsidRPr="004D3FDC">
                <w:rPr>
                  <w:rStyle w:val="affff2"/>
                  <w:lang w:val="en-US"/>
                </w:rPr>
                <w:t>ru</w:t>
              </w:r>
              <w:r w:rsidR="00B936A5" w:rsidRPr="004D3FDC">
                <w:rPr>
                  <w:rStyle w:val="affff2"/>
                </w:rPr>
                <w:t>:9443/</w:t>
              </w:r>
              <w:r w:rsidR="00B936A5" w:rsidRPr="004D3FDC">
                <w:rPr>
                  <w:rStyle w:val="affff2"/>
                  <w:lang w:val="en-US"/>
                </w:rPr>
                <w:t>openapi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v</w:t>
              </w:r>
              <w:r w:rsidR="00B936A5" w:rsidRPr="004D3FDC">
                <w:rPr>
                  <w:rStyle w:val="affff2"/>
                </w:rPr>
                <w:t>1/</w:t>
              </w:r>
              <w:r w:rsidR="00B936A5" w:rsidRPr="004D3FDC">
                <w:rPr>
                  <w:rStyle w:val="affff2"/>
                  <w:lang w:val="en-US"/>
                </w:rPr>
                <w:t>customers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templates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individualCustomer</w:t>
              </w:r>
              <w:r w:rsidR="00B936A5" w:rsidRPr="004D3FDC">
                <w:rPr>
                  <w:rStyle w:val="affff2"/>
                </w:rPr>
                <w:t>?</w:t>
              </w:r>
              <w:r w:rsidR="00B936A5" w:rsidRPr="004D3FDC">
                <w:rPr>
                  <w:rStyle w:val="affff2"/>
                  <w:lang w:val="en-US"/>
                </w:rPr>
                <w:t>kitId</w:t>
              </w:r>
            </w:hyperlink>
            <w:r w:rsidRPr="00E33D4A">
              <w:t>=</w:t>
            </w:r>
          </w:p>
          <w:p w14:paraId="1512B854" w14:textId="5CC19E97" w:rsidR="00353BA1" w:rsidRPr="00811DE2" w:rsidRDefault="00353BA1" w:rsidP="00AF6C29">
            <w:pPr>
              <w:pStyle w:val="a5"/>
              <w:numPr>
                <w:ilvl w:val="0"/>
                <w:numId w:val="23"/>
              </w:numPr>
              <w:ind w:left="317" w:hanging="283"/>
              <w:rPr>
                <w:b/>
              </w:rPr>
            </w:pPr>
            <w:r>
              <w:rPr>
                <w:b/>
              </w:rPr>
              <w:t>ИП.</w:t>
            </w:r>
            <w:hyperlink r:id="rId30" w:history="1">
              <w:r w:rsidR="00B936A5" w:rsidRPr="004D3FDC">
                <w:rPr>
                  <w:rStyle w:val="affff2"/>
                </w:rPr>
                <w:t xml:space="preserve"> </w:t>
              </w:r>
              <w:r w:rsidR="00B936A5" w:rsidRPr="004D3FDC">
                <w:rPr>
                  <w:rStyle w:val="affff2"/>
                  <w:lang w:val="en-US"/>
                </w:rPr>
                <w:t>https</w:t>
              </w:r>
              <w:r w:rsidR="00B936A5" w:rsidRPr="004D3FDC">
                <w:rPr>
                  <w:rStyle w:val="affff2"/>
                </w:rPr>
                <w:t>://</w:t>
              </w:r>
              <w:r w:rsidR="00B936A5" w:rsidRPr="004D3FDC">
                <w:rPr>
                  <w:rStyle w:val="affff2"/>
                  <w:lang w:val="en-US"/>
                </w:rPr>
                <w:t>alldealers</w:t>
              </w:r>
              <w:r w:rsidR="00B936A5" w:rsidRPr="004D3FDC">
                <w:rPr>
                  <w:rStyle w:val="affff2"/>
                </w:rPr>
                <w:t>.</w:t>
              </w:r>
              <w:r w:rsidR="00B936A5" w:rsidRPr="004D3FDC">
                <w:rPr>
                  <w:rStyle w:val="affff2"/>
                  <w:lang w:val="en-US"/>
                </w:rPr>
                <w:t>megafon</w:t>
              </w:r>
              <w:r w:rsidR="00B936A5" w:rsidRPr="004D3FDC">
                <w:rPr>
                  <w:rStyle w:val="affff2"/>
                </w:rPr>
                <w:t>.</w:t>
              </w:r>
              <w:r w:rsidR="00B936A5" w:rsidRPr="004D3FDC">
                <w:rPr>
                  <w:rStyle w:val="affff2"/>
                  <w:lang w:val="en-US"/>
                </w:rPr>
                <w:t>ru</w:t>
              </w:r>
              <w:r w:rsidR="00B936A5" w:rsidRPr="004D3FDC">
                <w:rPr>
                  <w:rStyle w:val="affff2"/>
                </w:rPr>
                <w:t>:9443/</w:t>
              </w:r>
              <w:r w:rsidR="00B936A5" w:rsidRPr="004D3FDC">
                <w:rPr>
                  <w:rStyle w:val="affff2"/>
                  <w:lang w:val="en-US"/>
                </w:rPr>
                <w:t>openapiI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v</w:t>
              </w:r>
              <w:r w:rsidR="00B936A5" w:rsidRPr="004D3FDC">
                <w:rPr>
                  <w:rStyle w:val="affff2"/>
                </w:rPr>
                <w:t>1/</w:t>
              </w:r>
              <w:r w:rsidR="00B936A5" w:rsidRPr="004D3FDC">
                <w:rPr>
                  <w:rStyle w:val="affff2"/>
                  <w:lang w:val="en-US"/>
                </w:rPr>
                <w:t>customers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templates</w:t>
              </w:r>
              <w:r w:rsidR="00B936A5" w:rsidRPr="004D3FDC">
                <w:rPr>
                  <w:rStyle w:val="affff2"/>
                </w:rPr>
                <w:t>/</w:t>
              </w:r>
              <w:r w:rsidR="00B936A5" w:rsidRPr="004D3FDC">
                <w:rPr>
                  <w:rStyle w:val="affff2"/>
                  <w:lang w:val="en-US"/>
                </w:rPr>
                <w:t>individualEntrepreneur</w:t>
              </w:r>
              <w:r w:rsidR="00B936A5" w:rsidRPr="004D3FDC">
                <w:rPr>
                  <w:rStyle w:val="affff2"/>
                </w:rPr>
                <w:t>?</w:t>
              </w:r>
              <w:r w:rsidR="00B936A5" w:rsidRPr="004D3FDC">
                <w:rPr>
                  <w:rStyle w:val="affff2"/>
                  <w:lang w:val="en-US"/>
                </w:rPr>
                <w:t>kitId</w:t>
              </w:r>
            </w:hyperlink>
            <w:r w:rsidRPr="00E33D4A">
              <w:t>=</w:t>
            </w:r>
          </w:p>
          <w:p w14:paraId="0A3621D8" w14:textId="77777777" w:rsidR="00353BA1" w:rsidRDefault="00353BA1" w:rsidP="00353BA1">
            <w:pPr>
              <w:ind w:left="34"/>
              <w:rPr>
                <w:b/>
              </w:rPr>
            </w:pPr>
          </w:p>
          <w:p w14:paraId="53171E69" w14:textId="6CFCED79" w:rsidR="00E33D4A" w:rsidRPr="00E33D4A" w:rsidRDefault="00353BA1" w:rsidP="00353BA1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79036E">
              <w:rPr>
                <w:b/>
              </w:rPr>
              <w:object w:dxaOrig="4725" w:dyaOrig="765" w14:anchorId="690A8669">
                <v:shape id="_x0000_i1028" type="#_x0000_t75" style="width:3in;height:36pt" o:ole="">
                  <v:imagedata r:id="rId31" o:title=""/>
                </v:shape>
                <o:OLEObject Type="Embed" ProgID="Package" ShapeID="_x0000_i1028" DrawAspect="Content" ObjectID="_1589897658" r:id="rId32"/>
              </w:object>
            </w:r>
          </w:p>
        </w:tc>
      </w:tr>
      <w:tr w:rsidR="001B06A7" w:rsidRPr="0053503A" w14:paraId="10F11547" w14:textId="77777777" w:rsidTr="00030000">
        <w:tc>
          <w:tcPr>
            <w:tcW w:w="562" w:type="dxa"/>
          </w:tcPr>
          <w:p w14:paraId="44C7EEE3" w14:textId="35AEC480" w:rsidR="001B06A7" w:rsidRDefault="00CE6EB6" w:rsidP="00BF2A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B06A7">
              <w:rPr>
                <w:lang w:val="en-US"/>
              </w:rPr>
              <w:t>.1</w:t>
            </w:r>
          </w:p>
        </w:tc>
        <w:tc>
          <w:tcPr>
            <w:tcW w:w="2552" w:type="dxa"/>
          </w:tcPr>
          <w:p w14:paraId="45245641" w14:textId="034E14C9" w:rsidR="001B06A7" w:rsidRDefault="001B06A7" w:rsidP="00BF2A4B">
            <w:r>
              <w:t xml:space="preserve">Получение шаблонных данных по клиенту/контракту/абоненту по </w:t>
            </w:r>
            <w:r>
              <w:rPr>
                <w:lang w:val="en-US"/>
              </w:rPr>
              <w:t>kitId</w:t>
            </w:r>
          </w:p>
        </w:tc>
        <w:tc>
          <w:tcPr>
            <w:tcW w:w="6520" w:type="dxa"/>
          </w:tcPr>
          <w:p w14:paraId="3E87FAE3" w14:textId="204769B4" w:rsidR="001B06A7" w:rsidRDefault="001B06A7" w:rsidP="001B06A7">
            <w:pPr>
              <w:rPr>
                <w:rStyle w:val="affff2"/>
                <w:lang w:val="en-US"/>
              </w:rPr>
            </w:pPr>
            <w:r>
              <w:rPr>
                <w:b/>
                <w:lang w:val="en-US"/>
              </w:rPr>
              <w:t xml:space="preserve">URL: </w:t>
            </w:r>
            <w:hyperlink r:id="rId33" w:history="1">
              <w:r w:rsidR="00066949" w:rsidRPr="00953170">
                <w:rPr>
                  <w:rStyle w:val="affff2"/>
                  <w:lang w:val="en-US"/>
                </w:rPr>
                <w:t xml:space="preserve"> https://alldealers.megafon.ru:9443/openapi/v1/common/batchExecute</w:t>
              </w:r>
            </w:hyperlink>
          </w:p>
          <w:p w14:paraId="01B0A957" w14:textId="77777777" w:rsidR="001B06A7" w:rsidRDefault="001B06A7" w:rsidP="001B06A7">
            <w:pPr>
              <w:rPr>
                <w:rStyle w:val="affff2"/>
                <w:lang w:val="en-US"/>
              </w:rPr>
            </w:pPr>
          </w:p>
          <w:p w14:paraId="1E0DC2A6" w14:textId="715D1E08" w:rsidR="001B06A7" w:rsidRPr="001B06A7" w:rsidRDefault="001B06A7" w:rsidP="001B06A7">
            <w:pPr>
              <w:rPr>
                <w:b/>
              </w:rPr>
            </w:pPr>
            <w:r w:rsidRPr="00A937B2">
              <w:rPr>
                <w:b/>
              </w:rPr>
              <w:t>Пример вызова и ответа:</w:t>
            </w:r>
            <w:r w:rsidR="00783A38">
              <w:rPr>
                <w:b/>
              </w:rPr>
              <w:object w:dxaOrig="7980" w:dyaOrig="810" w14:anchorId="240AA220">
                <v:shape id="_x0000_i1029" type="#_x0000_t75" style="width:396pt;height:43.2pt" o:ole="">
                  <v:imagedata r:id="rId34" o:title=""/>
                </v:shape>
                <o:OLEObject Type="Embed" ProgID="Package" ShapeID="_x0000_i1029" DrawAspect="Content" ObjectID="_1589897659" r:id="rId35"/>
              </w:object>
            </w:r>
          </w:p>
        </w:tc>
      </w:tr>
      <w:tr w:rsidR="00353BA1" w:rsidRPr="0053503A" w14:paraId="2FFD850D" w14:textId="77777777" w:rsidTr="00030000">
        <w:tc>
          <w:tcPr>
            <w:tcW w:w="562" w:type="dxa"/>
          </w:tcPr>
          <w:p w14:paraId="02F2C84B" w14:textId="1D8E41AA" w:rsidR="00353BA1" w:rsidRPr="00353BA1" w:rsidRDefault="00CE6EB6" w:rsidP="00BF2A4B">
            <w:r>
              <w:lastRenderedPageBreak/>
              <w:t>4</w:t>
            </w:r>
          </w:p>
        </w:tc>
        <w:tc>
          <w:tcPr>
            <w:tcW w:w="2552" w:type="dxa"/>
          </w:tcPr>
          <w:p w14:paraId="36FA955A" w14:textId="4CCB9FBC" w:rsidR="00353BA1" w:rsidRDefault="00353BA1" w:rsidP="00BF2A4B">
            <w:r>
              <w:t>Получение списка доступных тарифных планов</w:t>
            </w:r>
          </w:p>
        </w:tc>
        <w:tc>
          <w:tcPr>
            <w:tcW w:w="6520" w:type="dxa"/>
          </w:tcPr>
          <w:p w14:paraId="75BDE785" w14:textId="77777777" w:rsidR="00353BA1" w:rsidRPr="00F13DF8" w:rsidRDefault="00353BA1" w:rsidP="00353BA1">
            <w:pPr>
              <w:rPr>
                <w:b/>
              </w:rPr>
            </w:pPr>
            <w:r w:rsidRPr="00B154FB">
              <w:rPr>
                <w:b/>
                <w:lang w:val="en-US"/>
              </w:rPr>
              <w:t>URL</w:t>
            </w:r>
            <w:r w:rsidRPr="00F13DF8">
              <w:rPr>
                <w:b/>
              </w:rPr>
              <w:t>:</w:t>
            </w:r>
          </w:p>
          <w:p w14:paraId="1167DD1E" w14:textId="523BA872" w:rsidR="00353BA1" w:rsidRPr="00E33D4A" w:rsidRDefault="0056072C" w:rsidP="00353BA1">
            <w:hyperlink r:id="rId36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mobile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ratePlans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availableForAssign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search</w:t>
              </w:r>
            </w:hyperlink>
            <w:r w:rsidR="00353BA1" w:rsidRPr="00E33D4A">
              <w:rPr>
                <w:rStyle w:val="affff2"/>
              </w:rPr>
              <w:t>?</w:t>
            </w:r>
            <w:r w:rsidR="00353BA1">
              <w:rPr>
                <w:rStyle w:val="affff2"/>
                <w:lang w:val="en-US"/>
              </w:rPr>
              <w:t>limit</w:t>
            </w:r>
            <w:r w:rsidR="00353BA1" w:rsidRPr="00E33D4A">
              <w:rPr>
                <w:rStyle w:val="affff2"/>
              </w:rPr>
              <w:t>=0</w:t>
            </w:r>
          </w:p>
          <w:p w14:paraId="589A8EDB" w14:textId="77777777" w:rsidR="00353BA1" w:rsidRPr="00F13DF8" w:rsidRDefault="00353BA1" w:rsidP="00353BA1"/>
          <w:p w14:paraId="31D88883" w14:textId="64C5CEEA" w:rsidR="009625A7" w:rsidRDefault="009625A7" w:rsidP="009625A7"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  <w:r w:rsidRPr="009625A7">
              <w:rPr>
                <w:highlight w:val="yellow"/>
              </w:rPr>
              <w:t>Если требуется зарегистрировать клиента с типом (</w:t>
            </w:r>
            <w:r w:rsidRPr="009625A7">
              <w:rPr>
                <w:b/>
                <w:highlight w:val="yellow"/>
              </w:rPr>
              <w:t>customerTypeId</w:t>
            </w:r>
            <w:r w:rsidRPr="009625A7">
              <w:rPr>
                <w:highlight w:val="yellow"/>
              </w:rPr>
              <w:t>) отличным от шаблонного</w:t>
            </w:r>
            <w:r w:rsidR="007F44B2">
              <w:rPr>
                <w:highlight w:val="yellow"/>
              </w:rPr>
              <w:t xml:space="preserve"> клиента</w:t>
            </w:r>
            <w:r w:rsidRPr="009625A7">
              <w:rPr>
                <w:highlight w:val="yellow"/>
              </w:rPr>
              <w:t xml:space="preserve"> из п.4, то для получения корректного списка ТП нужно передавать параметр </w:t>
            </w:r>
            <w:r w:rsidRPr="009625A7">
              <w:rPr>
                <w:b/>
                <w:highlight w:val="yellow"/>
              </w:rPr>
              <w:t>customerTypeId</w:t>
            </w:r>
            <w:r w:rsidRPr="009625A7">
              <w:rPr>
                <w:highlight w:val="yellow"/>
              </w:rPr>
              <w:t xml:space="preserve"> в тело операции.</w:t>
            </w:r>
          </w:p>
          <w:p w14:paraId="464068B3" w14:textId="767EC9FA" w:rsidR="009625A7" w:rsidRPr="00353BA1" w:rsidRDefault="009625A7" w:rsidP="007F44B2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 w:rsidR="007F44B2">
              <w:rPr>
                <w:b/>
              </w:rPr>
              <w:object w:dxaOrig="3900" w:dyaOrig="765" w14:anchorId="54FBC6A9">
                <v:shape id="_x0000_i1030" type="#_x0000_t75" style="width:187.2pt;height:36pt" o:ole="">
                  <v:imagedata r:id="rId37" o:title=""/>
                </v:shape>
                <o:OLEObject Type="Embed" ProgID="Package" ShapeID="_x0000_i1030" DrawAspect="Content" ObjectID="_1589897660" r:id="rId38"/>
              </w:object>
            </w:r>
            <w:r w:rsidR="007F44B2" w:rsidRPr="00353BA1">
              <w:rPr>
                <w:b/>
              </w:rPr>
              <w:t xml:space="preserve"> </w:t>
            </w:r>
          </w:p>
        </w:tc>
      </w:tr>
      <w:tr w:rsidR="0079036E" w:rsidRPr="0053503A" w14:paraId="0244779E" w14:textId="77777777" w:rsidTr="00030000">
        <w:tc>
          <w:tcPr>
            <w:tcW w:w="562" w:type="dxa"/>
          </w:tcPr>
          <w:p w14:paraId="27D63125" w14:textId="5BC077EF" w:rsidR="0079036E" w:rsidRPr="0079036E" w:rsidRDefault="00CE6EB6" w:rsidP="00BF2A4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5F281EF3" w14:textId="2AA28F8E" w:rsidR="0079036E" w:rsidRPr="0079036E" w:rsidRDefault="0079036E" w:rsidP="00BF2A4B">
            <w:pPr>
              <w:rPr>
                <w:lang w:val="en-US"/>
              </w:rPr>
            </w:pPr>
            <w:r>
              <w:t xml:space="preserve">Определение </w:t>
            </w:r>
            <w:r>
              <w:rPr>
                <w:lang w:val="en-US"/>
              </w:rPr>
              <w:t>branchId</w:t>
            </w:r>
          </w:p>
        </w:tc>
        <w:tc>
          <w:tcPr>
            <w:tcW w:w="6520" w:type="dxa"/>
          </w:tcPr>
          <w:p w14:paraId="779A7E47" w14:textId="3E0C1A22" w:rsidR="0079036E" w:rsidRDefault="0079036E" w:rsidP="0079036E">
            <w:pPr>
              <w:rPr>
                <w:rStyle w:val="affff2"/>
                <w:lang w:val="en-US"/>
              </w:rPr>
            </w:pPr>
            <w:r>
              <w:rPr>
                <w:b/>
                <w:lang w:val="en-US"/>
              </w:rPr>
              <w:t xml:space="preserve">URL: </w:t>
            </w:r>
            <w:hyperlink r:id="rId39" w:history="1">
              <w:r w:rsidR="00066949" w:rsidRPr="00953170">
                <w:rPr>
                  <w:rStyle w:val="affff2"/>
                  <w:lang w:val="en-US"/>
                </w:rPr>
                <w:t xml:space="preserve"> https://alldealers.megafon.ru:9443/openapi/v1/common/batchExecute</w:t>
              </w:r>
            </w:hyperlink>
          </w:p>
          <w:p w14:paraId="7CEB6B44" w14:textId="77777777" w:rsidR="0079036E" w:rsidRDefault="0079036E" w:rsidP="0079036E">
            <w:pPr>
              <w:rPr>
                <w:rStyle w:val="affff2"/>
                <w:lang w:val="en-US"/>
              </w:rPr>
            </w:pPr>
          </w:p>
          <w:p w14:paraId="21382732" w14:textId="6E7F0B1C" w:rsidR="0079036E" w:rsidRPr="00B154FB" w:rsidRDefault="0079036E" w:rsidP="0079036E">
            <w:pPr>
              <w:rPr>
                <w:b/>
                <w:lang w:val="en-US"/>
              </w:rPr>
            </w:pPr>
            <w:r w:rsidRPr="00A937B2">
              <w:rPr>
                <w:b/>
              </w:rPr>
              <w:t>Пример вызова и ответа:</w:t>
            </w:r>
            <w:r w:rsidR="00783A38">
              <w:rPr>
                <w:b/>
              </w:rPr>
              <w:object w:dxaOrig="3825" w:dyaOrig="810" w14:anchorId="6FD38594">
                <v:shape id="_x0000_i1031" type="#_x0000_t75" style="width:187.2pt;height:36pt" o:ole="">
                  <v:imagedata r:id="rId40" o:title=""/>
                </v:shape>
                <o:OLEObject Type="Embed" ProgID="Package" ShapeID="_x0000_i1031" DrawAspect="Content" ObjectID="_1589897661" r:id="rId41"/>
              </w:object>
            </w:r>
          </w:p>
        </w:tc>
      </w:tr>
      <w:tr w:rsidR="0053503A" w:rsidRPr="004F75F0" w14:paraId="1828F5C2" w14:textId="77777777" w:rsidTr="00030000">
        <w:tc>
          <w:tcPr>
            <w:tcW w:w="562" w:type="dxa"/>
          </w:tcPr>
          <w:p w14:paraId="4A9D7B86" w14:textId="221964A3" w:rsidR="0053503A" w:rsidRPr="006664D8" w:rsidRDefault="00CE6EB6" w:rsidP="00BF2A4B">
            <w:r>
              <w:t>6</w:t>
            </w:r>
          </w:p>
        </w:tc>
        <w:tc>
          <w:tcPr>
            <w:tcW w:w="2552" w:type="dxa"/>
          </w:tcPr>
          <w:p w14:paraId="1698A2B1" w14:textId="65947946" w:rsidR="0053503A" w:rsidRPr="006C6379" w:rsidRDefault="006C6379" w:rsidP="00BF2A4B">
            <w:r w:rsidRPr="0000009C">
              <w:t>Проверка</w:t>
            </w:r>
            <w:r w:rsidR="0000009C">
              <w:t xml:space="preserve"> в</w:t>
            </w:r>
            <w:r w:rsidR="00D022CC">
              <w:t>озможности регистрации клиента</w:t>
            </w:r>
          </w:p>
        </w:tc>
        <w:tc>
          <w:tcPr>
            <w:tcW w:w="6520" w:type="dxa"/>
          </w:tcPr>
          <w:p w14:paraId="57660420" w14:textId="755506BF" w:rsidR="0053503A" w:rsidRDefault="00222364" w:rsidP="00BF2A4B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>URL</w:t>
            </w:r>
            <w:r w:rsidRPr="001B06A7">
              <w:rPr>
                <w:b/>
                <w:lang w:val="en-US"/>
              </w:rPr>
              <w:t>:</w:t>
            </w:r>
            <w:r w:rsidR="004F75F0" w:rsidRPr="001B06A7">
              <w:rPr>
                <w:b/>
                <w:lang w:val="en-US"/>
              </w:rPr>
              <w:t xml:space="preserve"> </w:t>
            </w:r>
            <w:hyperlink r:id="rId42" w:history="1">
              <w:r w:rsidR="00066949" w:rsidRPr="00953170">
                <w:rPr>
                  <w:rStyle w:val="affff2"/>
                  <w:lang w:val="en-US"/>
                </w:rPr>
                <w:t>https://alldealers.megafon.ru:9443/openapi/v1/customers/fromKit/add/check</w:t>
              </w:r>
            </w:hyperlink>
          </w:p>
          <w:p w14:paraId="6BD1FA3F" w14:textId="77777777" w:rsidR="004F75F0" w:rsidRDefault="004F75F0" w:rsidP="00BF2A4B">
            <w:pPr>
              <w:rPr>
                <w:b/>
                <w:lang w:val="en-US"/>
              </w:rPr>
            </w:pPr>
          </w:p>
          <w:p w14:paraId="18D06F29" w14:textId="77777777" w:rsidR="00EB5376" w:rsidRDefault="009625A7" w:rsidP="00BF2A4B">
            <w:pPr>
              <w:rPr>
                <w:highlight w:val="yellow"/>
              </w:rPr>
            </w:pPr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</w:p>
          <w:p w14:paraId="3CBC8FC8" w14:textId="5733A792" w:rsidR="00EB5376" w:rsidRPr="00EB5376" w:rsidRDefault="00EB5376" w:rsidP="00AF6C29">
            <w:pPr>
              <w:pStyle w:val="a5"/>
              <w:numPr>
                <w:ilvl w:val="0"/>
                <w:numId w:val="24"/>
              </w:numPr>
              <w:rPr>
                <w:b/>
              </w:rPr>
            </w:pPr>
            <w:r w:rsidRPr="00EB5376">
              <w:rPr>
                <w:b/>
                <w:highlight w:val="yellow"/>
              </w:rPr>
              <w:t>Филиал (</w:t>
            </w:r>
            <w:r w:rsidRPr="00EB5376">
              <w:rPr>
                <w:b/>
                <w:highlight w:val="yellow"/>
                <w:lang w:val="en-US"/>
              </w:rPr>
              <w:t>branchId</w:t>
            </w:r>
            <w:r w:rsidRPr="00EB5376">
              <w:rPr>
                <w:b/>
                <w:highlight w:val="yellow"/>
              </w:rPr>
              <w:t xml:space="preserve">) </w:t>
            </w:r>
            <w:r w:rsidRPr="00EB5376">
              <w:rPr>
                <w:highlight w:val="yellow"/>
              </w:rPr>
              <w:t xml:space="preserve">необходимо передавать полученный из операции п.6 «Определение </w:t>
            </w:r>
            <w:r w:rsidRPr="00EB5376">
              <w:rPr>
                <w:highlight w:val="yellow"/>
                <w:lang w:val="en-US"/>
              </w:rPr>
              <w:t>branchId</w:t>
            </w:r>
            <w:r w:rsidRPr="00EB5376">
              <w:rPr>
                <w:highlight w:val="yellow"/>
              </w:rPr>
              <w:t>»;</w:t>
            </w:r>
          </w:p>
          <w:p w14:paraId="20179B48" w14:textId="36358D4D" w:rsidR="009625A7" w:rsidRPr="004B7AA3" w:rsidRDefault="009625A7" w:rsidP="00AF6C29">
            <w:pPr>
              <w:pStyle w:val="a5"/>
              <w:numPr>
                <w:ilvl w:val="0"/>
                <w:numId w:val="24"/>
              </w:numPr>
              <w:rPr>
                <w:b/>
              </w:rPr>
            </w:pPr>
            <w:r w:rsidRPr="00EB5376">
              <w:rPr>
                <w:highlight w:val="yellow"/>
              </w:rPr>
              <w:t>Справочную информацию о клиенте (</w:t>
            </w:r>
            <w:r w:rsidRPr="00EB5376">
              <w:rPr>
                <w:b/>
                <w:highlight w:val="yellow"/>
              </w:rPr>
              <w:t>customerTypeId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categoryId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customerClassId</w:t>
            </w:r>
            <w:r w:rsidRPr="00EB5376">
              <w:rPr>
                <w:highlight w:val="yellow"/>
              </w:rPr>
              <w:t xml:space="preserve"> и т.п.) </w:t>
            </w:r>
            <w:r w:rsidR="00EB5376">
              <w:rPr>
                <w:highlight w:val="yellow"/>
              </w:rPr>
              <w:t>можно</w:t>
            </w:r>
            <w:r w:rsidRPr="00EB5376">
              <w:rPr>
                <w:highlight w:val="yellow"/>
              </w:rPr>
              <w:t xml:space="preserve"> брать из данных шаблонного клиента, см. п.4.</w:t>
            </w:r>
          </w:p>
          <w:p w14:paraId="1CF9D13F" w14:textId="41375298" w:rsidR="004B7AA3" w:rsidRPr="004B7AA3" w:rsidRDefault="004B7AA3" w:rsidP="00AF6C29">
            <w:pPr>
              <w:pStyle w:val="a5"/>
              <w:numPr>
                <w:ilvl w:val="0"/>
                <w:numId w:val="24"/>
              </w:numPr>
              <w:rPr>
                <w:highlight w:val="yellow"/>
              </w:rPr>
            </w:pPr>
            <w:r w:rsidRPr="004B7AA3">
              <w:rPr>
                <w:highlight w:val="yellow"/>
              </w:rPr>
              <w:t>Кодовое слово может содержать буквенные и/или цифровые символы (русские или латинские). Регистр значения не имеет.Минимальная длина Кодового слова – 3 символа, максимальная - 10. Цифры «0» (в любом количестве). Слова «</w:t>
            </w:r>
            <w:proofErr w:type="gramStart"/>
            <w:r w:rsidRPr="004B7AA3">
              <w:rPr>
                <w:highlight w:val="yellow"/>
              </w:rPr>
              <w:t>да»/</w:t>
            </w:r>
            <w:proofErr w:type="gramEnd"/>
            <w:r w:rsidRPr="004B7AA3">
              <w:rPr>
                <w:highlight w:val="yellow"/>
              </w:rPr>
              <w:t>«нет», символы «, », «№», « « », «_», «?», «!» и подобные не являются Кодовым словом.Кодовое слово не может содержать слова нецензурной лексики.</w:t>
            </w:r>
          </w:p>
          <w:p w14:paraId="78A62010" w14:textId="13C28E91" w:rsidR="00811DE2" w:rsidRPr="00811DE2" w:rsidRDefault="004F75F0" w:rsidP="007F44B2">
            <w:r w:rsidRPr="00222364">
              <w:rPr>
                <w:b/>
              </w:rPr>
              <w:t>Пример вызова и ответа:</w:t>
            </w:r>
            <w:r w:rsidR="00A811EE">
              <w:rPr>
                <w:b/>
              </w:rPr>
              <w:object w:dxaOrig="3570" w:dyaOrig="810" w14:anchorId="5B2EC05B">
                <v:shape id="_x0000_i1032" type="#_x0000_t75" style="width:180pt;height:43.2pt" o:ole="">
                  <v:imagedata r:id="rId43" o:title=""/>
                </v:shape>
                <o:OLEObject Type="Embed" ProgID="Package" ShapeID="_x0000_i1032" DrawAspect="Content" ObjectID="_1589897662" r:id="rId44"/>
              </w:object>
            </w:r>
          </w:p>
        </w:tc>
      </w:tr>
      <w:tr w:rsidR="002C641E" w:rsidRPr="004F75F0" w14:paraId="7DA29FAB" w14:textId="77777777" w:rsidTr="00030000">
        <w:tc>
          <w:tcPr>
            <w:tcW w:w="562" w:type="dxa"/>
          </w:tcPr>
          <w:p w14:paraId="029FE293" w14:textId="1C6F443C" w:rsidR="002C641E" w:rsidRPr="002C641E" w:rsidRDefault="00CE6EB6" w:rsidP="00BF2A4B">
            <w:r>
              <w:t>7</w:t>
            </w:r>
          </w:p>
        </w:tc>
        <w:tc>
          <w:tcPr>
            <w:tcW w:w="2552" w:type="dxa"/>
          </w:tcPr>
          <w:p w14:paraId="4AC3E3DD" w14:textId="15B4A043" w:rsidR="002C641E" w:rsidRPr="0000009C" w:rsidRDefault="002C641E" w:rsidP="00BF2A4B">
            <w:r>
              <w:t>Регистрация клиента</w:t>
            </w:r>
            <w:r w:rsidR="00E33D4A">
              <w:t xml:space="preserve"> с абонентом</w:t>
            </w:r>
          </w:p>
        </w:tc>
        <w:tc>
          <w:tcPr>
            <w:tcW w:w="6520" w:type="dxa"/>
          </w:tcPr>
          <w:p w14:paraId="0864AF37" w14:textId="77777777" w:rsidR="00D022CC" w:rsidRPr="00F73EE7" w:rsidRDefault="004F75F0" w:rsidP="00BF2A4B">
            <w:pPr>
              <w:rPr>
                <w:b/>
              </w:rPr>
            </w:pPr>
            <w:r w:rsidRPr="00A0009C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1882D67D" w14:textId="36A984B5" w:rsidR="004F75F0" w:rsidRPr="00F73EE7" w:rsidRDefault="0056072C" w:rsidP="00BF2A4B">
            <w:hyperlink r:id="rId45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oapi</w:t>
              </w:r>
              <w:r w:rsidR="00066949" w:rsidRPr="00953170">
                <w:rPr>
                  <w:rStyle w:val="affff2"/>
                </w:rPr>
                <w:t>-</w:t>
              </w:r>
              <w:r w:rsidR="00066949" w:rsidRPr="00953170">
                <w:rPr>
                  <w:rStyle w:val="affff2"/>
                  <w:lang w:val="en-US"/>
                </w:rPr>
                <w:t>bis</w:t>
              </w:r>
              <w:r w:rsidR="00066949" w:rsidRPr="00953170">
                <w:rPr>
                  <w:rStyle w:val="affff2"/>
                </w:rPr>
                <w:t>-</w:t>
              </w:r>
              <w:r w:rsidR="00066949" w:rsidRPr="00953170">
                <w:rPr>
                  <w:rStyle w:val="affff2"/>
                  <w:lang w:val="en-US"/>
                </w:rPr>
                <w:t>service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batchExecute</w:t>
              </w:r>
            </w:hyperlink>
          </w:p>
          <w:p w14:paraId="74D9203D" w14:textId="77777777" w:rsidR="004F75F0" w:rsidRDefault="004F75F0" w:rsidP="00BF2A4B"/>
          <w:p w14:paraId="304F120F" w14:textId="77777777" w:rsidR="00EB5376" w:rsidRDefault="00EB5376" w:rsidP="00EB5376">
            <w:pPr>
              <w:rPr>
                <w:highlight w:val="yellow"/>
              </w:rPr>
            </w:pPr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</w:p>
          <w:p w14:paraId="6474A190" w14:textId="77777777" w:rsidR="00EB5376" w:rsidRPr="00EB5376" w:rsidRDefault="00EB5376" w:rsidP="00AF6C29">
            <w:pPr>
              <w:pStyle w:val="a5"/>
              <w:numPr>
                <w:ilvl w:val="0"/>
                <w:numId w:val="25"/>
              </w:numPr>
              <w:rPr>
                <w:b/>
              </w:rPr>
            </w:pPr>
            <w:r w:rsidRPr="00EB5376">
              <w:rPr>
                <w:b/>
                <w:highlight w:val="yellow"/>
              </w:rPr>
              <w:t>Филиал (</w:t>
            </w:r>
            <w:r w:rsidRPr="00EB5376">
              <w:rPr>
                <w:b/>
                <w:highlight w:val="yellow"/>
                <w:lang w:val="en-US"/>
              </w:rPr>
              <w:t>branchId</w:t>
            </w:r>
            <w:r w:rsidRPr="00EB5376">
              <w:rPr>
                <w:b/>
                <w:highlight w:val="yellow"/>
              </w:rPr>
              <w:t xml:space="preserve">) </w:t>
            </w:r>
            <w:r w:rsidRPr="00EB5376">
              <w:rPr>
                <w:highlight w:val="yellow"/>
              </w:rPr>
              <w:t xml:space="preserve">необходимо передавать полученный из операции п.6 «Определение </w:t>
            </w:r>
            <w:r w:rsidRPr="00EB5376">
              <w:rPr>
                <w:highlight w:val="yellow"/>
                <w:lang w:val="en-US"/>
              </w:rPr>
              <w:t>branchId</w:t>
            </w:r>
            <w:r w:rsidRPr="00EB5376">
              <w:rPr>
                <w:highlight w:val="yellow"/>
              </w:rPr>
              <w:t>»;</w:t>
            </w:r>
          </w:p>
          <w:p w14:paraId="69670287" w14:textId="7E77D6FE" w:rsidR="00EB5376" w:rsidRPr="004B7AA3" w:rsidRDefault="00EB5376" w:rsidP="00AF6C29">
            <w:pPr>
              <w:pStyle w:val="a5"/>
              <w:numPr>
                <w:ilvl w:val="0"/>
                <w:numId w:val="25"/>
              </w:numPr>
              <w:rPr>
                <w:b/>
              </w:rPr>
            </w:pPr>
            <w:r w:rsidRPr="00EB5376">
              <w:rPr>
                <w:highlight w:val="yellow"/>
              </w:rPr>
              <w:t>Справочную информацию о клиенте (</w:t>
            </w:r>
            <w:r w:rsidRPr="00EB5376">
              <w:rPr>
                <w:b/>
                <w:highlight w:val="yellow"/>
              </w:rPr>
              <w:t>customerTypeId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categoryId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customerClassId</w:t>
            </w:r>
            <w:r w:rsidRPr="00EB5376">
              <w:rPr>
                <w:highlight w:val="yellow"/>
              </w:rPr>
              <w:t xml:space="preserve"> и т.п.) </w:t>
            </w:r>
            <w:r>
              <w:rPr>
                <w:highlight w:val="yellow"/>
              </w:rPr>
              <w:t>можно</w:t>
            </w:r>
            <w:r w:rsidRPr="00EB5376">
              <w:rPr>
                <w:highlight w:val="yellow"/>
              </w:rPr>
              <w:t xml:space="preserve"> брать из данных шаблонного клиента, см. п.4</w:t>
            </w:r>
            <w:r>
              <w:rPr>
                <w:highlight w:val="yellow"/>
              </w:rPr>
              <w:t>-4.1</w:t>
            </w:r>
            <w:r w:rsidRPr="00EB5376">
              <w:rPr>
                <w:highlight w:val="yellow"/>
              </w:rPr>
              <w:t>.</w:t>
            </w:r>
          </w:p>
          <w:p w14:paraId="648C0999" w14:textId="77777777" w:rsidR="004B7AA3" w:rsidRDefault="004B7AA3" w:rsidP="00AF6C29">
            <w:pPr>
              <w:pStyle w:val="a5"/>
              <w:numPr>
                <w:ilvl w:val="0"/>
                <w:numId w:val="25"/>
              </w:numPr>
              <w:rPr>
                <w:highlight w:val="yellow"/>
              </w:rPr>
            </w:pPr>
            <w:r w:rsidRPr="004B7AA3">
              <w:rPr>
                <w:highlight w:val="yellow"/>
              </w:rPr>
              <w:t xml:space="preserve">Кодовое слово может содержать буквенные и/или цифровые символы (русские или латинские). Регистр значения не имеет.Минимальная длина Кодового слова – 3 символа, максимальная - 10. Цифры «0» (в любом </w:t>
            </w:r>
            <w:r w:rsidRPr="004B7AA3">
              <w:rPr>
                <w:highlight w:val="yellow"/>
              </w:rPr>
              <w:lastRenderedPageBreak/>
              <w:t>количестве). Слова «</w:t>
            </w:r>
            <w:proofErr w:type="gramStart"/>
            <w:r w:rsidRPr="004B7AA3">
              <w:rPr>
                <w:highlight w:val="yellow"/>
              </w:rPr>
              <w:t>да»/</w:t>
            </w:r>
            <w:proofErr w:type="gramEnd"/>
            <w:r w:rsidRPr="004B7AA3">
              <w:rPr>
                <w:highlight w:val="yellow"/>
              </w:rPr>
              <w:t>«нет», символы «, », «№», « « », «_», «?», «!» и подобные не являются Кодовым словом.Кодовое слово не может содержать слова нецензурной лексики.</w:t>
            </w:r>
          </w:p>
          <w:p w14:paraId="2D922FF0" w14:textId="70F75F8D" w:rsidR="00F222C6" w:rsidRPr="004B7AA3" w:rsidRDefault="00F222C6" w:rsidP="00AF6C29">
            <w:pPr>
              <w:pStyle w:val="a5"/>
              <w:numPr>
                <w:ilvl w:val="0"/>
                <w:numId w:val="25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Код </w:t>
            </w:r>
            <w:proofErr w:type="gramStart"/>
            <w:r>
              <w:rPr>
                <w:highlight w:val="yellow"/>
              </w:rPr>
              <w:t>подразделения</w:t>
            </w:r>
            <w:proofErr w:type="gramEnd"/>
            <w:r>
              <w:rPr>
                <w:highlight w:val="yellow"/>
              </w:rPr>
              <w:t xml:space="preserve"> выдавшего паспорт поле </w:t>
            </w:r>
            <w:r w:rsidRPr="00F222C6">
              <w:t>i</w:t>
            </w:r>
            <w:r w:rsidRPr="00F222C6">
              <w:rPr>
                <w:highlight w:val="yellow"/>
              </w:rPr>
              <w:t xml:space="preserve">ssuedByDepartment </w:t>
            </w:r>
            <w:r>
              <w:rPr>
                <w:highlight w:val="yellow"/>
              </w:rPr>
              <w:t>передается в формате 123456</w:t>
            </w:r>
          </w:p>
          <w:p w14:paraId="5A7F667F" w14:textId="77777777" w:rsidR="004B7AA3" w:rsidRPr="00EB5376" w:rsidRDefault="004B7AA3" w:rsidP="004B7AA3">
            <w:pPr>
              <w:pStyle w:val="a5"/>
              <w:rPr>
                <w:b/>
              </w:rPr>
            </w:pPr>
          </w:p>
          <w:p w14:paraId="5809738C" w14:textId="3C723D14" w:rsidR="00353BA1" w:rsidRPr="00353BA1" w:rsidRDefault="004F75F0" w:rsidP="00EC03CD">
            <w:r w:rsidRPr="00222364">
              <w:rPr>
                <w:b/>
              </w:rPr>
              <w:t>Пример вызова и ответа:</w:t>
            </w:r>
            <w:r w:rsidR="00EC03CD" w:rsidRPr="00353BA1">
              <w:t xml:space="preserve"> </w:t>
            </w:r>
            <w:r w:rsidR="009334A7">
              <w:object w:dxaOrig="4170" w:dyaOrig="810" w14:anchorId="015EEA09">
                <v:shape id="_x0000_i1089" type="#_x0000_t75" style="width:208.8pt;height:43.2pt" o:ole="">
                  <v:imagedata r:id="rId46" o:title=""/>
                </v:shape>
                <o:OLEObject Type="Embed" ProgID="Package" ShapeID="_x0000_i1089" DrawAspect="Content" ObjectID="_1589897663" r:id="rId47"/>
              </w:object>
            </w:r>
          </w:p>
        </w:tc>
      </w:tr>
    </w:tbl>
    <w:p w14:paraId="52A962EC" w14:textId="0CC3327C" w:rsidR="00710E29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lastRenderedPageBreak/>
        <w:t>Д</w:t>
      </w:r>
      <w:r w:rsidR="00710E29">
        <w:t>обавление абонента на лицевой счет.</w:t>
      </w:r>
    </w:p>
    <w:p w14:paraId="580EFDB3" w14:textId="26D33170" w:rsidR="003320FA" w:rsidRDefault="00FA542F" w:rsidP="00BF2A4B">
      <w:pPr>
        <w:pStyle w:val="TZStyle4"/>
      </w:pPr>
      <w:r>
        <w:t xml:space="preserve">Операция продажи. </w:t>
      </w:r>
      <w:r w:rsidR="003320FA">
        <w:t>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D022CC" w:rsidRPr="00951B86" w14:paraId="3E2EE1F6" w14:textId="77777777" w:rsidTr="0001784A">
        <w:tc>
          <w:tcPr>
            <w:tcW w:w="562" w:type="dxa"/>
            <w:shd w:val="pct10" w:color="auto" w:fill="auto"/>
          </w:tcPr>
          <w:p w14:paraId="5602918B" w14:textId="77777777" w:rsidR="00D022CC" w:rsidRPr="00FC72D2" w:rsidRDefault="00D022CC" w:rsidP="009E41AA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3B96606E" w14:textId="77777777" w:rsidR="00D022CC" w:rsidRPr="00951B86" w:rsidRDefault="00D022CC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12FE3B1F" w14:textId="77777777" w:rsidR="00D022CC" w:rsidRPr="00951B86" w:rsidRDefault="00D022CC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022CC" w14:paraId="683DCFC3" w14:textId="77777777" w:rsidTr="0001784A">
        <w:tc>
          <w:tcPr>
            <w:tcW w:w="562" w:type="dxa"/>
          </w:tcPr>
          <w:p w14:paraId="279F8212" w14:textId="77777777" w:rsidR="00D022CC" w:rsidRDefault="00D022CC" w:rsidP="00BF2A4B">
            <w:r>
              <w:t>1</w:t>
            </w:r>
          </w:p>
        </w:tc>
        <w:tc>
          <w:tcPr>
            <w:tcW w:w="2552" w:type="dxa"/>
          </w:tcPr>
          <w:p w14:paraId="2D4DAF00" w14:textId="77777777" w:rsidR="00D022CC" w:rsidRPr="00FC72D2" w:rsidRDefault="00D022CC" w:rsidP="00BF2A4B">
            <w:r>
              <w:t>Получение токена</w:t>
            </w:r>
          </w:p>
        </w:tc>
        <w:tc>
          <w:tcPr>
            <w:tcW w:w="6520" w:type="dxa"/>
          </w:tcPr>
          <w:p w14:paraId="024775A1" w14:textId="5C5C742E" w:rsidR="0019101F" w:rsidRDefault="0019101F" w:rsidP="0019101F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48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0A784C93" w14:textId="77777777" w:rsidR="0019101F" w:rsidRPr="0019101F" w:rsidRDefault="0019101F" w:rsidP="0019101F">
            <w:pPr>
              <w:rPr>
                <w:lang w:val="en-US"/>
              </w:rPr>
            </w:pPr>
          </w:p>
          <w:p w14:paraId="441E67E4" w14:textId="7AFE12BF" w:rsidR="0019101F" w:rsidRPr="0019101F" w:rsidRDefault="0019101F" w:rsidP="0019101F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 w:rsidR="009E41AA">
              <w:rPr>
                <w:b/>
              </w:rPr>
              <w:t xml:space="preserve"> </w:t>
            </w:r>
            <w:r w:rsidR="009E41AA">
              <w:rPr>
                <w:b/>
              </w:rPr>
              <w:object w:dxaOrig="1141" w:dyaOrig="811" w14:anchorId="3B9042A4">
                <v:shape id="_x0000_i1034" type="#_x0000_t75" style="width:57.6pt;height:43.2pt" o:ole="">
                  <v:imagedata r:id="rId49" o:title=""/>
                </v:shape>
                <o:OLEObject Type="Embed" ProgID="Package" ShapeID="_x0000_i1034" DrawAspect="Content" ObjectID="_1589897664" r:id="rId50"/>
              </w:object>
            </w:r>
            <w:r w:rsidRPr="0019101F">
              <w:rPr>
                <w:b/>
              </w:rPr>
              <w:t xml:space="preserve"> </w:t>
            </w:r>
          </w:p>
          <w:p w14:paraId="5D84610C" w14:textId="77777777" w:rsidR="0019101F" w:rsidRPr="0019101F" w:rsidRDefault="0019101F" w:rsidP="0019101F">
            <w:pPr>
              <w:rPr>
                <w:b/>
              </w:rPr>
            </w:pPr>
          </w:p>
          <w:p w14:paraId="3A8BE200" w14:textId="77777777" w:rsidR="0019101F" w:rsidRDefault="0019101F" w:rsidP="0019101F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049F243C" w14:textId="2369EF45" w:rsidR="00D022CC" w:rsidRPr="00030000" w:rsidRDefault="0019101F" w:rsidP="0019101F">
            <w:proofErr w:type="gramStart"/>
            <w:r>
              <w:t>authToken:{</w:t>
            </w:r>
            <w:proofErr w:type="gramEnd"/>
            <w:r>
              <w:t>{</w:t>
            </w:r>
            <w:r w:rsidRPr="00A0009C">
              <w:rPr>
                <w:lang w:val="en-US"/>
              </w:rPr>
              <w:t>token</w:t>
            </w:r>
            <w:r>
              <w:t>}}</w:t>
            </w:r>
          </w:p>
        </w:tc>
      </w:tr>
      <w:tr w:rsidR="009E41AA" w:rsidRPr="0053503A" w14:paraId="2A196EAE" w14:textId="77777777" w:rsidTr="0001784A">
        <w:tc>
          <w:tcPr>
            <w:tcW w:w="562" w:type="dxa"/>
          </w:tcPr>
          <w:p w14:paraId="2483140A" w14:textId="735BE5E2" w:rsidR="009E41AA" w:rsidRDefault="00CE6EB6" w:rsidP="00BF2A4B">
            <w:r>
              <w:t>2</w:t>
            </w:r>
          </w:p>
        </w:tc>
        <w:tc>
          <w:tcPr>
            <w:tcW w:w="2552" w:type="dxa"/>
          </w:tcPr>
          <w:p w14:paraId="53A486FE" w14:textId="2A2ACA67" w:rsidR="009E41AA" w:rsidRDefault="009E41AA" w:rsidP="00BF2A4B">
            <w:r>
              <w:t>Получение информации о комплекте</w:t>
            </w:r>
          </w:p>
        </w:tc>
        <w:tc>
          <w:tcPr>
            <w:tcW w:w="6520" w:type="dxa"/>
          </w:tcPr>
          <w:p w14:paraId="0E977A6A" w14:textId="394F17FD" w:rsidR="009E41AA" w:rsidRDefault="009E41AA" w:rsidP="009E41AA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 xml:space="preserve">URL: </w:t>
            </w:r>
            <w:hyperlink r:id="rId51" w:history="1">
              <w:r w:rsidR="00066949" w:rsidRPr="00953170">
                <w:rPr>
                  <w:rStyle w:val="affff2"/>
                  <w:b/>
                  <w:lang w:val="en-US"/>
                </w:rPr>
                <w:t>https://alldealers.megafon.ru:9443/openapi/v1/subscribers/mobile/kits/search</w:t>
              </w:r>
            </w:hyperlink>
          </w:p>
          <w:p w14:paraId="643FFB03" w14:textId="77777777" w:rsidR="009E41AA" w:rsidRDefault="009E41AA" w:rsidP="009E41AA">
            <w:pPr>
              <w:rPr>
                <w:b/>
                <w:lang w:val="en-US"/>
              </w:rPr>
            </w:pPr>
          </w:p>
          <w:p w14:paraId="69DBA36D" w14:textId="058D9F60" w:rsidR="009E41AA" w:rsidRDefault="009E41AA" w:rsidP="009E41AA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606" w:dyaOrig="811" w14:anchorId="6FEA67A8">
                <v:shape id="_x0000_i1036" type="#_x0000_t75" style="width:79.2pt;height:43.2pt" o:ole="">
                  <v:imagedata r:id="rId52" o:title=""/>
                </v:shape>
                <o:OLEObject Type="Embed" ProgID="Package" ShapeID="_x0000_i1036" DrawAspect="Content" ObjectID="_1589897665" r:id="rId53"/>
              </w:object>
            </w:r>
          </w:p>
        </w:tc>
      </w:tr>
      <w:tr w:rsidR="00D022CC" w:rsidRPr="009E41AA" w14:paraId="746806DE" w14:textId="77777777" w:rsidTr="0001784A">
        <w:tc>
          <w:tcPr>
            <w:tcW w:w="562" w:type="dxa"/>
          </w:tcPr>
          <w:p w14:paraId="219560A1" w14:textId="3356F706" w:rsidR="00D022CC" w:rsidRPr="009E41AA" w:rsidRDefault="00CE6EB6" w:rsidP="00BF2A4B">
            <w:r>
              <w:t>3</w:t>
            </w:r>
          </w:p>
        </w:tc>
        <w:tc>
          <w:tcPr>
            <w:tcW w:w="2552" w:type="dxa"/>
          </w:tcPr>
          <w:p w14:paraId="7AA8C57E" w14:textId="72043F47" w:rsidR="00D022CC" w:rsidRPr="006C6379" w:rsidRDefault="00D022CC" w:rsidP="00BF2A4B">
            <w:r w:rsidRPr="0000009C">
              <w:t>Проверка</w:t>
            </w:r>
            <w:r>
              <w:t xml:space="preserve"> возможности добавления абонента</w:t>
            </w:r>
          </w:p>
        </w:tc>
        <w:tc>
          <w:tcPr>
            <w:tcW w:w="6520" w:type="dxa"/>
          </w:tcPr>
          <w:p w14:paraId="57102E17" w14:textId="5D361310" w:rsidR="00D022CC" w:rsidRDefault="009E41AA" w:rsidP="00BF2A4B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>URL:</w:t>
            </w:r>
            <w:r w:rsidRPr="009E41AA">
              <w:rPr>
                <w:b/>
                <w:lang w:val="en-US"/>
              </w:rPr>
              <w:t xml:space="preserve"> </w:t>
            </w:r>
            <w:hyperlink r:id="rId54" w:history="1">
              <w:r w:rsidR="00066949" w:rsidRPr="00953170">
                <w:rPr>
                  <w:rStyle w:val="affff2"/>
                  <w:b/>
                  <w:lang w:val="en-US"/>
                </w:rPr>
                <w:t>https://alldealers.megafon.ru:9443/openapi/v1/customers/16646/subscribers/mobile/fromKit/add/check</w:t>
              </w:r>
            </w:hyperlink>
          </w:p>
          <w:p w14:paraId="68229981" w14:textId="77777777" w:rsidR="009E41AA" w:rsidRPr="009E41AA" w:rsidRDefault="009E41AA" w:rsidP="00BF2A4B">
            <w:pPr>
              <w:rPr>
                <w:b/>
                <w:lang w:val="en-US"/>
              </w:rPr>
            </w:pPr>
          </w:p>
          <w:p w14:paraId="15CCFF3A" w14:textId="523FABE9" w:rsidR="009E41AA" w:rsidRPr="009E41AA" w:rsidRDefault="009E41AA" w:rsidP="00BF2A4B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3615" w:dyaOrig="811" w14:anchorId="6FB2FA7C">
                <v:shape id="_x0000_i1037" type="#_x0000_t75" style="width:180pt;height:43.2pt" o:ole="">
                  <v:imagedata r:id="rId55" o:title=""/>
                </v:shape>
                <o:OLEObject Type="Embed" ProgID="Package" ShapeID="_x0000_i1037" DrawAspect="Content" ObjectID="_1589897666" r:id="rId56"/>
              </w:object>
            </w:r>
          </w:p>
        </w:tc>
      </w:tr>
      <w:tr w:rsidR="00D022CC" w:rsidRPr="0053503A" w14:paraId="2C11B7A9" w14:textId="77777777" w:rsidTr="0001784A">
        <w:tc>
          <w:tcPr>
            <w:tcW w:w="562" w:type="dxa"/>
          </w:tcPr>
          <w:p w14:paraId="55DC78B2" w14:textId="41D112CC" w:rsidR="00D022CC" w:rsidRPr="002C641E" w:rsidRDefault="00CE6EB6" w:rsidP="00BF2A4B">
            <w:r>
              <w:t>4</w:t>
            </w:r>
          </w:p>
        </w:tc>
        <w:tc>
          <w:tcPr>
            <w:tcW w:w="2552" w:type="dxa"/>
          </w:tcPr>
          <w:p w14:paraId="060F1CDC" w14:textId="1BF3ABE9" w:rsidR="00D022CC" w:rsidRPr="0000009C" w:rsidRDefault="00D022CC" w:rsidP="00BF2A4B">
            <w:r>
              <w:t>Добавление абонента</w:t>
            </w:r>
          </w:p>
        </w:tc>
        <w:tc>
          <w:tcPr>
            <w:tcW w:w="6520" w:type="dxa"/>
          </w:tcPr>
          <w:p w14:paraId="1E087C9F" w14:textId="77777777" w:rsidR="009E41AA" w:rsidRPr="009E41AA" w:rsidRDefault="009E41AA" w:rsidP="009E41AA">
            <w:pPr>
              <w:rPr>
                <w:b/>
              </w:rPr>
            </w:pPr>
            <w:r w:rsidRPr="00A0009C">
              <w:rPr>
                <w:b/>
                <w:lang w:val="en-US"/>
              </w:rPr>
              <w:t>URL</w:t>
            </w:r>
            <w:r w:rsidRPr="009E41AA">
              <w:rPr>
                <w:b/>
              </w:rPr>
              <w:t>:</w:t>
            </w:r>
          </w:p>
          <w:p w14:paraId="46A19D47" w14:textId="1BACF80C" w:rsidR="009E41AA" w:rsidRPr="009E41AA" w:rsidRDefault="0056072C" w:rsidP="009E41AA">
            <w:hyperlink r:id="rId57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oapi</w:t>
              </w:r>
              <w:r w:rsidR="00066949" w:rsidRPr="00953170">
                <w:rPr>
                  <w:rStyle w:val="affff2"/>
                </w:rPr>
                <w:t>-</w:t>
              </w:r>
              <w:r w:rsidR="00066949" w:rsidRPr="00953170">
                <w:rPr>
                  <w:rStyle w:val="affff2"/>
                  <w:lang w:val="en-US"/>
                </w:rPr>
                <w:t>bis</w:t>
              </w:r>
              <w:r w:rsidR="00066949" w:rsidRPr="00953170">
                <w:rPr>
                  <w:rStyle w:val="affff2"/>
                </w:rPr>
                <w:t>-</w:t>
              </w:r>
              <w:r w:rsidR="00066949" w:rsidRPr="00953170">
                <w:rPr>
                  <w:rStyle w:val="affff2"/>
                  <w:lang w:val="en-US"/>
                </w:rPr>
                <w:t>service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batchExecute</w:t>
              </w:r>
            </w:hyperlink>
          </w:p>
          <w:p w14:paraId="411B8B81" w14:textId="77777777" w:rsidR="009E41AA" w:rsidRPr="009E41AA" w:rsidRDefault="009E41AA" w:rsidP="009E41AA"/>
          <w:p w14:paraId="0E6AA391" w14:textId="6395BEF6" w:rsidR="00D022CC" w:rsidRDefault="009E41AA" w:rsidP="009E41AA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2820" w:dyaOrig="811" w14:anchorId="02CBC9F3">
                <v:shape id="_x0000_i1038" type="#_x0000_t75" style="width:2in;height:43.2pt" o:ole="">
                  <v:imagedata r:id="rId58" o:title=""/>
                </v:shape>
                <o:OLEObject Type="Embed" ProgID="Package" ShapeID="_x0000_i1038" DrawAspect="Content" ObjectID="_1589897667" r:id="rId59"/>
              </w:object>
            </w:r>
          </w:p>
        </w:tc>
      </w:tr>
    </w:tbl>
    <w:p w14:paraId="3CDBF1B7" w14:textId="4B900459" w:rsidR="00710E29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Фо</w:t>
      </w:r>
      <w:r w:rsidR="00710E29">
        <w:t>рмирования отчетности.</w:t>
      </w:r>
    </w:p>
    <w:p w14:paraId="52B6733D" w14:textId="2BC41107" w:rsidR="003320FA" w:rsidRDefault="00FA542F" w:rsidP="00BF2A4B">
      <w:pPr>
        <w:pStyle w:val="TZStyle4"/>
      </w:pPr>
      <w:r>
        <w:t>Отчетность</w:t>
      </w:r>
      <w:r w:rsidR="003320FA" w:rsidRPr="00FC25B7">
        <w:t xml:space="preserve">. </w:t>
      </w:r>
      <w:r w:rsidR="003320FA">
        <w:t>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881839" w:rsidRPr="00951B86" w14:paraId="2B1663D9" w14:textId="77777777" w:rsidTr="003731E6">
        <w:tc>
          <w:tcPr>
            <w:tcW w:w="562" w:type="dxa"/>
            <w:shd w:val="pct10" w:color="auto" w:fill="auto"/>
          </w:tcPr>
          <w:p w14:paraId="2A8C9DA7" w14:textId="77777777" w:rsidR="00881839" w:rsidRPr="00FC72D2" w:rsidRDefault="00881839" w:rsidP="009E41AA">
            <w:pPr>
              <w:ind w:right="-108"/>
              <w:rPr>
                <w:b/>
              </w:rPr>
            </w:pPr>
            <w:r>
              <w:rPr>
                <w:b/>
              </w:rPr>
              <w:lastRenderedPageBreak/>
              <w:t>Шаг</w:t>
            </w:r>
          </w:p>
        </w:tc>
        <w:tc>
          <w:tcPr>
            <w:tcW w:w="2552" w:type="dxa"/>
            <w:shd w:val="pct10" w:color="auto" w:fill="auto"/>
          </w:tcPr>
          <w:p w14:paraId="6F88E6E2" w14:textId="77777777" w:rsidR="00881839" w:rsidRPr="00951B86" w:rsidRDefault="00881839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720E566C" w14:textId="77777777" w:rsidR="00881839" w:rsidRPr="00951B86" w:rsidRDefault="00881839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81839" w14:paraId="616E3127" w14:textId="77777777" w:rsidTr="003731E6">
        <w:tc>
          <w:tcPr>
            <w:tcW w:w="562" w:type="dxa"/>
          </w:tcPr>
          <w:p w14:paraId="150143FE" w14:textId="77777777" w:rsidR="00881839" w:rsidRDefault="00881839" w:rsidP="00BF2A4B">
            <w:r>
              <w:t>1</w:t>
            </w:r>
          </w:p>
        </w:tc>
        <w:tc>
          <w:tcPr>
            <w:tcW w:w="2552" w:type="dxa"/>
          </w:tcPr>
          <w:p w14:paraId="6C9A17AD" w14:textId="77777777" w:rsidR="00881839" w:rsidRPr="00FC72D2" w:rsidRDefault="00881839" w:rsidP="00BF2A4B">
            <w:r>
              <w:t>Получение токена</w:t>
            </w:r>
          </w:p>
        </w:tc>
        <w:tc>
          <w:tcPr>
            <w:tcW w:w="6520" w:type="dxa"/>
          </w:tcPr>
          <w:p w14:paraId="5F76EF80" w14:textId="291751FF" w:rsidR="009E41AA" w:rsidRDefault="009E41AA" w:rsidP="009E41AA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60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70CEF077" w14:textId="77777777" w:rsidR="009E41AA" w:rsidRPr="0019101F" w:rsidRDefault="009E41AA" w:rsidP="009E41AA">
            <w:pPr>
              <w:rPr>
                <w:lang w:val="en-US"/>
              </w:rPr>
            </w:pPr>
          </w:p>
          <w:p w14:paraId="4DEC05CF" w14:textId="77777777" w:rsidR="009E41AA" w:rsidRPr="0019101F" w:rsidRDefault="009E41AA" w:rsidP="009E41AA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74A7ABCE">
                <v:shape id="_x0000_i1039" type="#_x0000_t75" style="width:57.6pt;height:43.2pt" o:ole="">
                  <v:imagedata r:id="rId49" o:title=""/>
                </v:shape>
                <o:OLEObject Type="Embed" ProgID="Package" ShapeID="_x0000_i1039" DrawAspect="Content" ObjectID="_1589897668" r:id="rId61"/>
              </w:object>
            </w:r>
            <w:r w:rsidRPr="0019101F">
              <w:rPr>
                <w:b/>
              </w:rPr>
              <w:t xml:space="preserve"> </w:t>
            </w:r>
          </w:p>
          <w:p w14:paraId="72A7A459" w14:textId="77777777" w:rsidR="009E41AA" w:rsidRPr="0019101F" w:rsidRDefault="009E41AA" w:rsidP="009E41AA">
            <w:pPr>
              <w:rPr>
                <w:b/>
              </w:rPr>
            </w:pPr>
          </w:p>
          <w:p w14:paraId="2458D57B" w14:textId="77777777" w:rsidR="009E41AA" w:rsidRDefault="009E41AA" w:rsidP="009E41AA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5F1FC8FB" w14:textId="7F029FEE" w:rsidR="00881839" w:rsidRPr="00030000" w:rsidRDefault="009E41AA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112D62">
              <w:rPr>
                <w:lang w:val="en-US"/>
              </w:rPr>
              <w:t>token</w:t>
            </w:r>
            <w:r>
              <w:t>}}</w:t>
            </w:r>
          </w:p>
        </w:tc>
      </w:tr>
      <w:tr w:rsidR="00881839" w:rsidRPr="0053503A" w14:paraId="5FA505B6" w14:textId="77777777" w:rsidTr="003731E6">
        <w:tc>
          <w:tcPr>
            <w:tcW w:w="562" w:type="dxa"/>
          </w:tcPr>
          <w:p w14:paraId="2502975E" w14:textId="09582A9C" w:rsidR="00881839" w:rsidRPr="00881839" w:rsidRDefault="00881839" w:rsidP="00BF2A4B">
            <w:r>
              <w:t>2</w:t>
            </w:r>
          </w:p>
        </w:tc>
        <w:tc>
          <w:tcPr>
            <w:tcW w:w="2552" w:type="dxa"/>
          </w:tcPr>
          <w:p w14:paraId="6F75BD6C" w14:textId="47EAB4E4" w:rsidR="00881839" w:rsidRPr="00FA542F" w:rsidRDefault="00881839" w:rsidP="00BF2A4B">
            <w:r>
              <w:t>Отчет по подключениям</w:t>
            </w:r>
            <w:r w:rsidR="00FA542F">
              <w:t xml:space="preserve"> в </w:t>
            </w:r>
            <w:r w:rsidR="00FA542F">
              <w:rPr>
                <w:lang w:val="en-US"/>
              </w:rPr>
              <w:t>GF</w:t>
            </w:r>
          </w:p>
        </w:tc>
        <w:tc>
          <w:tcPr>
            <w:tcW w:w="6520" w:type="dxa"/>
          </w:tcPr>
          <w:p w14:paraId="2D439A76" w14:textId="4A7B6D18" w:rsidR="00881839" w:rsidRDefault="00112D62" w:rsidP="00BF2A4B">
            <w:r w:rsidRPr="00B20D70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7C150B8E" w14:textId="227FC634" w:rsidR="00112D62" w:rsidRDefault="0056072C" w:rsidP="00BF2A4B">
            <w:hyperlink r:id="rId62" w:history="1">
              <w:r w:rsidR="00066949" w:rsidRPr="00953170">
                <w:rPr>
                  <w:rStyle w:val="affff2"/>
                </w:rPr>
                <w:t>https://alldealers.megafon.ru:9443/CLIR_API_R_REPORT?pstart_date=08.08.2016&amp;pend_date=09.08.2016&amp;prtype=1</w:t>
              </w:r>
            </w:hyperlink>
          </w:p>
          <w:p w14:paraId="4E693E9F" w14:textId="77777777" w:rsidR="00112D62" w:rsidRDefault="00112D62" w:rsidP="00BF2A4B"/>
          <w:p w14:paraId="40511E7D" w14:textId="3424209C" w:rsidR="00A06D5A" w:rsidRPr="00A06D5A" w:rsidRDefault="00A06D5A" w:rsidP="00BF2A4B">
            <w:pPr>
              <w:rPr>
                <w:b/>
              </w:rPr>
            </w:pPr>
            <w:r>
              <w:rPr>
                <w:b/>
              </w:rPr>
              <w:t xml:space="preserve">Описание </w:t>
            </w:r>
            <w:r>
              <w:rPr>
                <w:b/>
                <w:lang w:val="en-US"/>
              </w:rPr>
              <w:t>HAS</w:t>
            </w:r>
            <w:r w:rsidRPr="00A06D5A">
              <w:rPr>
                <w:b/>
              </w:rPr>
              <w:t>-</w:t>
            </w:r>
            <w:r>
              <w:rPr>
                <w:b/>
              </w:rPr>
              <w:t xml:space="preserve">операции </w:t>
            </w:r>
            <w:r w:rsidRPr="00A06D5A">
              <w:rPr>
                <w:b/>
              </w:rPr>
              <w:t>CLIR_API_R_REPORT</w:t>
            </w:r>
            <w:r>
              <w:rPr>
                <w:b/>
              </w:rPr>
              <w:t xml:space="preserve"> приведено в п. </w:t>
            </w:r>
            <w:r w:rsidRPr="00A06D5A">
              <w:rPr>
                <w:b/>
                <w:highlight w:val="yellow"/>
              </w:rPr>
              <w:fldChar w:fldCharType="begin"/>
            </w:r>
            <w:r w:rsidRPr="00A06D5A">
              <w:rPr>
                <w:b/>
                <w:highlight w:val="yellow"/>
              </w:rPr>
              <w:instrText xml:space="preserve"> REF _Ref430956456 \r \h </w:instrText>
            </w:r>
            <w:r>
              <w:rPr>
                <w:b/>
                <w:highlight w:val="yellow"/>
              </w:rPr>
              <w:instrText xml:space="preserve"> \* MERGEFORMAT </w:instrText>
            </w:r>
            <w:r w:rsidRPr="00A06D5A">
              <w:rPr>
                <w:b/>
                <w:highlight w:val="yellow"/>
              </w:rPr>
            </w:r>
            <w:r w:rsidRPr="00A06D5A">
              <w:rPr>
                <w:b/>
                <w:highlight w:val="yellow"/>
              </w:rPr>
              <w:fldChar w:fldCharType="separate"/>
            </w:r>
            <w:r w:rsidR="00943E9A">
              <w:rPr>
                <w:b/>
                <w:highlight w:val="yellow"/>
              </w:rPr>
              <w:t>4.2</w:t>
            </w:r>
            <w:r w:rsidR="00BF0BEB">
              <w:rPr>
                <w:b/>
                <w:highlight w:val="yellow"/>
              </w:rPr>
              <w:t>.1</w:t>
            </w:r>
            <w:r w:rsidRPr="00A06D5A">
              <w:rPr>
                <w:b/>
                <w:highlight w:val="yellow"/>
              </w:rPr>
              <w:fldChar w:fldCharType="end"/>
            </w:r>
          </w:p>
          <w:p w14:paraId="3C27D862" w14:textId="33CE30D7" w:rsidR="00112D62" w:rsidRDefault="00112D62" w:rsidP="00BF2A4B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AE275D">
              <w:rPr>
                <w:b/>
              </w:rPr>
              <w:object w:dxaOrig="3165" w:dyaOrig="810" w14:anchorId="083481E0">
                <v:shape id="_x0000_i1040" type="#_x0000_t75" style="width:158.4pt;height:43.2pt" o:ole="">
                  <v:imagedata r:id="rId63" o:title=""/>
                </v:shape>
                <o:OLEObject Type="Embed" ProgID="Package" ShapeID="_x0000_i1040" DrawAspect="Content" ObjectID="_1589897669" r:id="rId64"/>
              </w:object>
            </w:r>
          </w:p>
        </w:tc>
      </w:tr>
    </w:tbl>
    <w:p w14:paraId="6BABD5E4" w14:textId="7C645F22" w:rsidR="00710E29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П</w:t>
      </w:r>
      <w:r w:rsidR="00710E29">
        <w:t>олучения нормативно-справочной информации</w:t>
      </w:r>
      <w:r>
        <w:t>.</w:t>
      </w:r>
    </w:p>
    <w:p w14:paraId="753C4A9C" w14:textId="00461690" w:rsidR="003320FA" w:rsidRDefault="00FA542F" w:rsidP="00BF2A4B">
      <w:pPr>
        <w:pStyle w:val="TZStyle4"/>
      </w:pPr>
      <w:r>
        <w:t>НСИ</w:t>
      </w:r>
      <w:r w:rsidR="003320FA" w:rsidRPr="00412060">
        <w:t xml:space="preserve">. </w:t>
      </w:r>
      <w:r w:rsidR="003320FA">
        <w:t>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881839" w:rsidRPr="00951B86" w14:paraId="69D96D15" w14:textId="77777777" w:rsidTr="003731E6">
        <w:tc>
          <w:tcPr>
            <w:tcW w:w="562" w:type="dxa"/>
            <w:shd w:val="pct10" w:color="auto" w:fill="auto"/>
          </w:tcPr>
          <w:p w14:paraId="29DB3A19" w14:textId="77777777" w:rsidR="00881839" w:rsidRPr="00FC72D2" w:rsidRDefault="00881839" w:rsidP="00BF2A4B">
            <w:pPr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5A509DF5" w14:textId="77777777" w:rsidR="00881839" w:rsidRPr="00951B86" w:rsidRDefault="00881839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61C8A7C7" w14:textId="77777777" w:rsidR="00881839" w:rsidRPr="00951B86" w:rsidRDefault="00881839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81839" w14:paraId="544217D2" w14:textId="77777777" w:rsidTr="003731E6">
        <w:tc>
          <w:tcPr>
            <w:tcW w:w="562" w:type="dxa"/>
          </w:tcPr>
          <w:p w14:paraId="553ABF21" w14:textId="77777777" w:rsidR="00881839" w:rsidRDefault="00881839" w:rsidP="00BF2A4B">
            <w:r>
              <w:t>1</w:t>
            </w:r>
          </w:p>
        </w:tc>
        <w:tc>
          <w:tcPr>
            <w:tcW w:w="2552" w:type="dxa"/>
          </w:tcPr>
          <w:p w14:paraId="49C34288" w14:textId="77777777" w:rsidR="00881839" w:rsidRPr="00FC72D2" w:rsidRDefault="00881839" w:rsidP="00BF2A4B">
            <w:r>
              <w:t>Получение токена</w:t>
            </w:r>
          </w:p>
        </w:tc>
        <w:tc>
          <w:tcPr>
            <w:tcW w:w="6520" w:type="dxa"/>
          </w:tcPr>
          <w:p w14:paraId="4534A74C" w14:textId="2A96BBAC" w:rsidR="00112D62" w:rsidRDefault="00112D62" w:rsidP="00112D62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65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1002EA1A" w14:textId="77777777" w:rsidR="00112D62" w:rsidRPr="0019101F" w:rsidRDefault="00112D62" w:rsidP="00112D62">
            <w:pPr>
              <w:rPr>
                <w:lang w:val="en-US"/>
              </w:rPr>
            </w:pPr>
          </w:p>
          <w:p w14:paraId="5ADB929A" w14:textId="77777777" w:rsidR="00112D62" w:rsidRPr="0019101F" w:rsidRDefault="00112D62" w:rsidP="00112D62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35C0EC43">
                <v:shape id="_x0000_i1041" type="#_x0000_t75" style="width:57.6pt;height:43.2pt" o:ole="">
                  <v:imagedata r:id="rId49" o:title=""/>
                </v:shape>
                <o:OLEObject Type="Embed" ProgID="Package" ShapeID="_x0000_i1041" DrawAspect="Content" ObjectID="_1589897670" r:id="rId66"/>
              </w:object>
            </w:r>
            <w:r w:rsidRPr="0019101F">
              <w:rPr>
                <w:b/>
              </w:rPr>
              <w:t xml:space="preserve"> </w:t>
            </w:r>
          </w:p>
          <w:p w14:paraId="34940FC3" w14:textId="77777777" w:rsidR="00112D62" w:rsidRPr="0019101F" w:rsidRDefault="00112D62" w:rsidP="00112D62">
            <w:pPr>
              <w:rPr>
                <w:b/>
              </w:rPr>
            </w:pPr>
          </w:p>
          <w:p w14:paraId="2F2D824F" w14:textId="77777777" w:rsidR="00112D62" w:rsidRDefault="00112D62" w:rsidP="00112D62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2FB52B12" w14:textId="7FECDBB3" w:rsidR="00881839" w:rsidRPr="00030000" w:rsidRDefault="00112D62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112D62">
              <w:rPr>
                <w:lang w:val="en-US"/>
              </w:rPr>
              <w:t>token</w:t>
            </w:r>
            <w:r>
              <w:t>}}</w:t>
            </w:r>
          </w:p>
        </w:tc>
      </w:tr>
      <w:tr w:rsidR="00881839" w:rsidRPr="003C74E4" w14:paraId="02C52C7C" w14:textId="77777777" w:rsidTr="003731E6">
        <w:tc>
          <w:tcPr>
            <w:tcW w:w="562" w:type="dxa"/>
          </w:tcPr>
          <w:p w14:paraId="0698BBAB" w14:textId="5D800F6F" w:rsidR="00881839" w:rsidRDefault="009314FA" w:rsidP="00BF2A4B">
            <w:r>
              <w:t>2</w:t>
            </w:r>
          </w:p>
        </w:tc>
        <w:tc>
          <w:tcPr>
            <w:tcW w:w="2552" w:type="dxa"/>
          </w:tcPr>
          <w:p w14:paraId="2C644393" w14:textId="1BC9E5F0" w:rsidR="00881839" w:rsidRPr="009314FA" w:rsidRDefault="009314FA" w:rsidP="00BF2A4B">
            <w:r>
              <w:t>Получение НСИ</w:t>
            </w:r>
          </w:p>
        </w:tc>
        <w:tc>
          <w:tcPr>
            <w:tcW w:w="6520" w:type="dxa"/>
          </w:tcPr>
          <w:p w14:paraId="020ABBE6" w14:textId="676EC5A1" w:rsidR="00881839" w:rsidRPr="006579D2" w:rsidRDefault="003C74E4" w:rsidP="00BF2A4B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 w:rsidRPr="003C74E4">
              <w:rPr>
                <w:lang w:val="en-US"/>
              </w:rPr>
              <w:t xml:space="preserve"> </w:t>
            </w:r>
            <w:hyperlink r:id="rId67" w:history="1">
              <w:r w:rsidR="00066949" w:rsidRPr="00953170">
                <w:rPr>
                  <w:rStyle w:val="affff2"/>
                  <w:lang w:val="en-US"/>
                </w:rPr>
                <w:t>https://alldealers.megafon.ru:9443/openapi/v1/dictionaries/common/branches</w:t>
              </w:r>
            </w:hyperlink>
            <w:r w:rsidR="006579D2">
              <w:rPr>
                <w:rStyle w:val="affff2"/>
                <w:lang w:val="en-US"/>
              </w:rPr>
              <w:t>?limit=0</w:t>
            </w:r>
          </w:p>
          <w:p w14:paraId="5F227DDF" w14:textId="77777777" w:rsidR="003C74E4" w:rsidRDefault="003C74E4" w:rsidP="00BF2A4B">
            <w:pPr>
              <w:rPr>
                <w:b/>
                <w:lang w:val="en-US"/>
              </w:rPr>
            </w:pPr>
          </w:p>
          <w:p w14:paraId="43252339" w14:textId="50F90DC8" w:rsidR="003C74E4" w:rsidRPr="003C74E4" w:rsidRDefault="003C74E4" w:rsidP="006579D2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6579D2">
              <w:rPr>
                <w:b/>
              </w:rPr>
              <w:object w:dxaOrig="2700" w:dyaOrig="765" w14:anchorId="7D9291C9">
                <v:shape id="_x0000_i1042" type="#_x0000_t75" style="width:136.8pt;height:36pt" o:ole="">
                  <v:imagedata r:id="rId68" o:title=""/>
                </v:shape>
                <o:OLEObject Type="Embed" ProgID="Package" ShapeID="_x0000_i1042" DrawAspect="Content" ObjectID="_1589897671" r:id="rId69"/>
              </w:object>
            </w:r>
          </w:p>
        </w:tc>
      </w:tr>
    </w:tbl>
    <w:p w14:paraId="777FA666" w14:textId="5AB2F5BD" w:rsidR="00951B86" w:rsidRPr="00EC741A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EC741A">
        <w:rPr>
          <w:b/>
        </w:rPr>
        <w:t>Подключение услуги.</w:t>
      </w:r>
    </w:p>
    <w:p w14:paraId="3793B452" w14:textId="1C8EA1D5" w:rsidR="003320FA" w:rsidRDefault="00FA542F" w:rsidP="00BF2A4B">
      <w:pPr>
        <w:pStyle w:val="TZStyle4"/>
      </w:pPr>
      <w:r>
        <w:t>Операция обслуживания.</w:t>
      </w:r>
      <w:r w:rsidR="003320FA">
        <w:t xml:space="preserve"> Зонтик реализуется </w:t>
      </w:r>
      <w:r w:rsidR="009772CA">
        <w:t>на внешней платформе</w:t>
      </w:r>
      <w:r w:rsidR="003320FA">
        <w:t xml:space="preserve">. 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9314FA" w:rsidRPr="00951B86" w14:paraId="63FE91C8" w14:textId="77777777" w:rsidTr="003731E6">
        <w:tc>
          <w:tcPr>
            <w:tcW w:w="562" w:type="dxa"/>
            <w:shd w:val="pct10" w:color="auto" w:fill="auto"/>
          </w:tcPr>
          <w:p w14:paraId="6C4FC1AB" w14:textId="77777777" w:rsidR="009314FA" w:rsidRPr="00FC72D2" w:rsidRDefault="009314FA" w:rsidP="00E55ABF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4AC5B7EE" w14:textId="77777777" w:rsidR="009314FA" w:rsidRPr="00951B86" w:rsidRDefault="009314FA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1E2DF437" w14:textId="77777777" w:rsidR="009314FA" w:rsidRPr="00951B86" w:rsidRDefault="009314FA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C74E4" w14:paraId="0A3552FF" w14:textId="77777777" w:rsidTr="003731E6">
        <w:tc>
          <w:tcPr>
            <w:tcW w:w="562" w:type="dxa"/>
          </w:tcPr>
          <w:p w14:paraId="382BA183" w14:textId="77777777" w:rsidR="003C74E4" w:rsidRDefault="003C74E4" w:rsidP="003C74E4">
            <w:r>
              <w:t>1</w:t>
            </w:r>
          </w:p>
        </w:tc>
        <w:tc>
          <w:tcPr>
            <w:tcW w:w="2552" w:type="dxa"/>
          </w:tcPr>
          <w:p w14:paraId="7CE00217" w14:textId="1AB1E0AC" w:rsidR="003C74E4" w:rsidRPr="00FC72D2" w:rsidRDefault="003C74E4" w:rsidP="003C74E4">
            <w:r>
              <w:t>Получение токена</w:t>
            </w:r>
          </w:p>
        </w:tc>
        <w:tc>
          <w:tcPr>
            <w:tcW w:w="6520" w:type="dxa"/>
          </w:tcPr>
          <w:p w14:paraId="4A0AA686" w14:textId="01C95D3E" w:rsidR="003C74E4" w:rsidRDefault="003C74E4" w:rsidP="003C74E4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70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15A32FEF" w14:textId="77777777" w:rsidR="003C74E4" w:rsidRPr="0019101F" w:rsidRDefault="003C74E4" w:rsidP="003C74E4">
            <w:pPr>
              <w:rPr>
                <w:lang w:val="en-US"/>
              </w:rPr>
            </w:pPr>
          </w:p>
          <w:p w14:paraId="3072A1B7" w14:textId="77777777" w:rsidR="003C74E4" w:rsidRPr="0019101F" w:rsidRDefault="003C74E4" w:rsidP="003C74E4">
            <w:pPr>
              <w:rPr>
                <w:b/>
              </w:rPr>
            </w:pPr>
            <w:r w:rsidRPr="00222364">
              <w:rPr>
                <w:b/>
              </w:rPr>
              <w:lastRenderedPageBreak/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1ABC6F68">
                <v:shape id="_x0000_i1043" type="#_x0000_t75" style="width:57.6pt;height:43.2pt" o:ole="">
                  <v:imagedata r:id="rId49" o:title=""/>
                </v:shape>
                <o:OLEObject Type="Embed" ProgID="Package" ShapeID="_x0000_i1043" DrawAspect="Content" ObjectID="_1589897672" r:id="rId71"/>
              </w:object>
            </w:r>
            <w:r w:rsidRPr="0019101F">
              <w:rPr>
                <w:b/>
              </w:rPr>
              <w:t xml:space="preserve"> </w:t>
            </w:r>
          </w:p>
          <w:p w14:paraId="38B2C4AB" w14:textId="77777777" w:rsidR="003C74E4" w:rsidRPr="0019101F" w:rsidRDefault="003C74E4" w:rsidP="003C74E4">
            <w:pPr>
              <w:rPr>
                <w:b/>
              </w:rPr>
            </w:pPr>
          </w:p>
          <w:p w14:paraId="3D2FB022" w14:textId="77777777" w:rsidR="003C74E4" w:rsidRDefault="003C74E4" w:rsidP="003C74E4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54C44FC6" w14:textId="6984E449" w:rsidR="003C74E4" w:rsidRPr="00030000" w:rsidRDefault="003C74E4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3C74E4">
              <w:rPr>
                <w:lang w:val="en-US"/>
              </w:rPr>
              <w:t>token</w:t>
            </w:r>
            <w:r>
              <w:t>}}</w:t>
            </w:r>
          </w:p>
        </w:tc>
      </w:tr>
      <w:tr w:rsidR="009772CA" w14:paraId="3FBFEC05" w14:textId="77777777" w:rsidTr="003731E6">
        <w:tc>
          <w:tcPr>
            <w:tcW w:w="562" w:type="dxa"/>
          </w:tcPr>
          <w:p w14:paraId="7AA04EEA" w14:textId="40CE4060" w:rsidR="009772CA" w:rsidRDefault="009772CA" w:rsidP="00BF2A4B">
            <w:r>
              <w:lastRenderedPageBreak/>
              <w:t>2</w:t>
            </w:r>
          </w:p>
        </w:tc>
        <w:tc>
          <w:tcPr>
            <w:tcW w:w="2552" w:type="dxa"/>
          </w:tcPr>
          <w:p w14:paraId="73004D82" w14:textId="7BCFE80E" w:rsidR="009772CA" w:rsidRDefault="009772CA" w:rsidP="00BF2A4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11B0443F" w14:textId="274CDC47" w:rsidR="003C74E4" w:rsidRPr="003C74E4" w:rsidRDefault="003C74E4" w:rsidP="00BF2A4B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3236DE35" w14:textId="19DA02C6" w:rsidR="003C74E4" w:rsidRDefault="0056072C" w:rsidP="00BF2A4B">
            <w:hyperlink r:id="rId72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5E1C2767" w14:textId="77777777" w:rsidR="003C74E4" w:rsidRDefault="003C74E4" w:rsidP="00BF2A4B"/>
          <w:p w14:paraId="6DAA77B9" w14:textId="2B72D4AF" w:rsidR="009772CA" w:rsidRDefault="009772CA" w:rsidP="00BF2A4B"/>
        </w:tc>
      </w:tr>
      <w:tr w:rsidR="009314FA" w:rsidRPr="0053503A" w14:paraId="62A55DAD" w14:textId="77777777" w:rsidTr="003731E6">
        <w:tc>
          <w:tcPr>
            <w:tcW w:w="562" w:type="dxa"/>
          </w:tcPr>
          <w:p w14:paraId="3ABDC1FA" w14:textId="3F46562D" w:rsidR="009314FA" w:rsidRPr="004551F9" w:rsidRDefault="004551F9" w:rsidP="00BF2A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1CC75649" w14:textId="5390E0A0" w:rsidR="009314FA" w:rsidRPr="009772CA" w:rsidRDefault="002564B3" w:rsidP="00BF2A4B">
            <w:r>
              <w:t>Подключение услуги</w:t>
            </w:r>
            <w:r w:rsidR="009772CA">
              <w:rPr>
                <w:lang w:val="en-US"/>
              </w:rPr>
              <w:t xml:space="preserve"> в GF</w:t>
            </w:r>
          </w:p>
        </w:tc>
        <w:tc>
          <w:tcPr>
            <w:tcW w:w="6520" w:type="dxa"/>
          </w:tcPr>
          <w:p w14:paraId="5D8A4AC3" w14:textId="77777777" w:rsidR="009314FA" w:rsidRPr="004551F9" w:rsidRDefault="004551F9" w:rsidP="00BF2A4B">
            <w:pPr>
              <w:rPr>
                <w:b/>
              </w:rPr>
            </w:pPr>
            <w:r w:rsidRPr="004551F9">
              <w:rPr>
                <w:b/>
                <w:lang w:val="en-US"/>
              </w:rPr>
              <w:t>URL</w:t>
            </w:r>
            <w:r w:rsidRPr="004551F9">
              <w:rPr>
                <w:b/>
              </w:rPr>
              <w:t>:</w:t>
            </w:r>
          </w:p>
          <w:p w14:paraId="4E828FBA" w14:textId="5DF595D0" w:rsidR="004551F9" w:rsidRPr="00F73EE7" w:rsidRDefault="0056072C" w:rsidP="00BF2A4B">
            <w:hyperlink r:id="rId73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/7787/</w:t>
              </w:r>
              <w:r w:rsidR="00066949" w:rsidRPr="00953170">
                <w:rPr>
                  <w:rStyle w:val="affff2"/>
                  <w:lang w:val="en-US"/>
                </w:rPr>
                <w:t>services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activate</w:t>
              </w:r>
            </w:hyperlink>
          </w:p>
          <w:p w14:paraId="4097E59B" w14:textId="77777777" w:rsidR="004551F9" w:rsidRPr="00F73EE7" w:rsidRDefault="004551F9" w:rsidP="00BF2A4B"/>
          <w:p w14:paraId="2645E66B" w14:textId="4F3A0C38" w:rsidR="004551F9" w:rsidRPr="004551F9" w:rsidRDefault="004551F9" w:rsidP="00F13DF8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1D1A6F">
              <w:rPr>
                <w:b/>
                <w:lang w:val="en-US"/>
              </w:rPr>
              <w:object w:dxaOrig="2880" w:dyaOrig="810" w14:anchorId="00F3A4DD">
                <v:shape id="_x0000_i1044" type="#_x0000_t75" style="width:2in;height:43.2pt" o:ole="">
                  <v:imagedata r:id="rId74" o:title=""/>
                </v:shape>
                <o:OLEObject Type="Embed" ProgID="Package" ShapeID="_x0000_i1044" DrawAspect="Content" ObjectID="_1589897673" r:id="rId75"/>
              </w:object>
            </w:r>
          </w:p>
        </w:tc>
      </w:tr>
    </w:tbl>
    <w:p w14:paraId="680EB772" w14:textId="1D62FC06" w:rsidR="00951B86" w:rsidRPr="00EC741A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EC741A">
        <w:rPr>
          <w:b/>
        </w:rPr>
        <w:t>Отключение услуги.</w:t>
      </w:r>
    </w:p>
    <w:p w14:paraId="5B4A1CFE" w14:textId="4A9EA500" w:rsidR="003320FA" w:rsidRDefault="00FA542F" w:rsidP="00BF2A4B">
      <w:pPr>
        <w:pStyle w:val="TZStyle4"/>
      </w:pPr>
      <w:r>
        <w:t>Операция обслуживания.</w:t>
      </w:r>
      <w:r w:rsidR="003320FA">
        <w:t xml:space="preserve"> Зонтик реализуется на </w:t>
      </w:r>
      <w:r w:rsidR="009772CA">
        <w:t>внешней платформе</w:t>
      </w:r>
      <w:r w:rsidR="003320FA">
        <w:t xml:space="preserve">. 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2564B3" w:rsidRPr="00951B86" w14:paraId="60CD7FD9" w14:textId="77777777" w:rsidTr="003731E6">
        <w:tc>
          <w:tcPr>
            <w:tcW w:w="562" w:type="dxa"/>
            <w:shd w:val="pct10" w:color="auto" w:fill="auto"/>
          </w:tcPr>
          <w:p w14:paraId="01EDBDCE" w14:textId="77777777" w:rsidR="002564B3" w:rsidRPr="00FC72D2" w:rsidRDefault="002564B3" w:rsidP="00E55ABF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1897420F" w14:textId="77777777" w:rsidR="002564B3" w:rsidRPr="00951B86" w:rsidRDefault="002564B3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7DCDF218" w14:textId="77777777" w:rsidR="002564B3" w:rsidRPr="00951B86" w:rsidRDefault="002564B3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564B3" w14:paraId="095A50C7" w14:textId="77777777" w:rsidTr="003731E6">
        <w:tc>
          <w:tcPr>
            <w:tcW w:w="562" w:type="dxa"/>
          </w:tcPr>
          <w:p w14:paraId="46AE8EDC" w14:textId="77777777" w:rsidR="002564B3" w:rsidRDefault="002564B3" w:rsidP="00BF2A4B">
            <w:r>
              <w:t>1</w:t>
            </w:r>
          </w:p>
        </w:tc>
        <w:tc>
          <w:tcPr>
            <w:tcW w:w="2552" w:type="dxa"/>
          </w:tcPr>
          <w:p w14:paraId="31AB5E65" w14:textId="77777777" w:rsidR="002564B3" w:rsidRPr="00FC72D2" w:rsidRDefault="002564B3" w:rsidP="00BF2A4B">
            <w:r>
              <w:t>Получение токена</w:t>
            </w:r>
          </w:p>
        </w:tc>
        <w:tc>
          <w:tcPr>
            <w:tcW w:w="6520" w:type="dxa"/>
          </w:tcPr>
          <w:p w14:paraId="1BD334AC" w14:textId="4B83CE7D" w:rsidR="00E55ABF" w:rsidRDefault="00E55ABF" w:rsidP="00E55ABF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76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10985C3D" w14:textId="77777777" w:rsidR="00E55ABF" w:rsidRPr="0019101F" w:rsidRDefault="00E55ABF" w:rsidP="00E55ABF">
            <w:pPr>
              <w:rPr>
                <w:lang w:val="en-US"/>
              </w:rPr>
            </w:pPr>
          </w:p>
          <w:p w14:paraId="40175B04" w14:textId="77777777" w:rsidR="00E55ABF" w:rsidRPr="0019101F" w:rsidRDefault="00E55ABF" w:rsidP="00E55ABF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5AA8E12C">
                <v:shape id="_x0000_i1045" type="#_x0000_t75" style="width:57.6pt;height:43.2pt" o:ole="">
                  <v:imagedata r:id="rId49" o:title=""/>
                </v:shape>
                <o:OLEObject Type="Embed" ProgID="Package" ShapeID="_x0000_i1045" DrawAspect="Content" ObjectID="_1589897674" r:id="rId77"/>
              </w:object>
            </w:r>
            <w:r w:rsidRPr="0019101F">
              <w:rPr>
                <w:b/>
              </w:rPr>
              <w:t xml:space="preserve"> </w:t>
            </w:r>
          </w:p>
          <w:p w14:paraId="5B0B6D89" w14:textId="77777777" w:rsidR="00E55ABF" w:rsidRPr="0019101F" w:rsidRDefault="00E55ABF" w:rsidP="00E55ABF">
            <w:pPr>
              <w:rPr>
                <w:b/>
              </w:rPr>
            </w:pPr>
          </w:p>
          <w:p w14:paraId="60760CBD" w14:textId="77777777" w:rsidR="00E55ABF" w:rsidRDefault="00E55ABF" w:rsidP="00E55ABF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450C7110" w14:textId="2BD3A50C" w:rsidR="002564B3" w:rsidRPr="00030000" w:rsidRDefault="00E55ABF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E55ABF">
              <w:rPr>
                <w:lang w:val="en-US"/>
              </w:rPr>
              <w:t>token</w:t>
            </w:r>
            <w:r>
              <w:t>}}</w:t>
            </w:r>
          </w:p>
        </w:tc>
      </w:tr>
      <w:tr w:rsidR="009772CA" w14:paraId="3CC6EFBA" w14:textId="77777777" w:rsidTr="003731E6">
        <w:tc>
          <w:tcPr>
            <w:tcW w:w="562" w:type="dxa"/>
          </w:tcPr>
          <w:p w14:paraId="21848BC8" w14:textId="36E789F0" w:rsidR="009772CA" w:rsidRDefault="009772CA" w:rsidP="00BF2A4B">
            <w:r>
              <w:t>2</w:t>
            </w:r>
          </w:p>
        </w:tc>
        <w:tc>
          <w:tcPr>
            <w:tcW w:w="2552" w:type="dxa"/>
          </w:tcPr>
          <w:p w14:paraId="74F33984" w14:textId="6EB76ED6" w:rsidR="009772CA" w:rsidRDefault="009772CA" w:rsidP="00BF2A4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51668339" w14:textId="77777777" w:rsidR="00E55ABF" w:rsidRPr="003C74E4" w:rsidRDefault="00E55ABF" w:rsidP="00E55ABF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64C4FC25" w14:textId="78DCDA63" w:rsidR="00E55ABF" w:rsidRDefault="0056072C" w:rsidP="00E55ABF">
            <w:hyperlink r:id="rId78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7409FA7E" w14:textId="77777777" w:rsidR="00E55ABF" w:rsidRDefault="00E55ABF" w:rsidP="00E55ABF"/>
          <w:p w14:paraId="3DDBB8EC" w14:textId="77777777" w:rsidR="00E55ABF" w:rsidRDefault="00E55ABF" w:rsidP="00E55ABF">
            <w:r w:rsidRPr="00222364">
              <w:rPr>
                <w:b/>
              </w:rPr>
              <w:t>Пример вызова и ответа:</w:t>
            </w:r>
            <w:r w:rsidR="00943E9A">
              <w:rPr>
                <w:b/>
              </w:rPr>
              <w:object w:dxaOrig="2505" w:dyaOrig="810" w14:anchorId="7F2BE113">
                <v:shape id="_x0000_i1173" type="#_x0000_t75" style="width:122.4pt;height:43.2pt" o:ole="">
                  <v:imagedata r:id="rId79" o:title=""/>
                </v:shape>
                <o:OLEObject Type="Embed" ProgID="Package" ShapeID="_x0000_i1173" DrawAspect="Content" ObjectID="_1589897675" r:id="rId80"/>
              </w:object>
            </w:r>
          </w:p>
          <w:p w14:paraId="31520708" w14:textId="77777777" w:rsidR="00E55ABF" w:rsidRDefault="00E55ABF" w:rsidP="00E55ABF"/>
          <w:p w14:paraId="31F27032" w14:textId="547A0D82" w:rsidR="009772CA" w:rsidRDefault="009772CA" w:rsidP="00E55ABF"/>
        </w:tc>
      </w:tr>
      <w:tr w:rsidR="002564B3" w:rsidRPr="0053503A" w14:paraId="14D25969" w14:textId="77777777" w:rsidTr="003731E6">
        <w:tc>
          <w:tcPr>
            <w:tcW w:w="562" w:type="dxa"/>
          </w:tcPr>
          <w:p w14:paraId="68D98D3A" w14:textId="056A56E1" w:rsidR="002564B3" w:rsidRDefault="00943E9A" w:rsidP="00BF2A4B">
            <w:r>
              <w:t>3</w:t>
            </w:r>
          </w:p>
        </w:tc>
        <w:tc>
          <w:tcPr>
            <w:tcW w:w="2552" w:type="dxa"/>
          </w:tcPr>
          <w:p w14:paraId="7D0BC6FA" w14:textId="6983681F" w:rsidR="002564B3" w:rsidRPr="00412060" w:rsidRDefault="0091648D" w:rsidP="00BF2A4B">
            <w:pPr>
              <w:rPr>
                <w:lang w:val="en-US"/>
              </w:rPr>
            </w:pPr>
            <w:r w:rsidRPr="0091648D">
              <w:t>Отключение услуги</w:t>
            </w:r>
            <w:r w:rsidR="009772CA">
              <w:t xml:space="preserve"> в </w:t>
            </w:r>
            <w:r w:rsidR="009772CA">
              <w:rPr>
                <w:lang w:val="en-US"/>
              </w:rPr>
              <w:t>GF</w:t>
            </w:r>
          </w:p>
        </w:tc>
        <w:tc>
          <w:tcPr>
            <w:tcW w:w="6520" w:type="dxa"/>
          </w:tcPr>
          <w:p w14:paraId="5ECAE4A1" w14:textId="77777777" w:rsidR="00E55ABF" w:rsidRPr="00E55ABF" w:rsidRDefault="00E55ABF" w:rsidP="00E55ABF">
            <w:pPr>
              <w:rPr>
                <w:b/>
                <w:lang w:val="en-US"/>
              </w:rPr>
            </w:pPr>
            <w:r w:rsidRPr="004551F9">
              <w:rPr>
                <w:b/>
                <w:lang w:val="en-US"/>
              </w:rPr>
              <w:t>URL</w:t>
            </w:r>
            <w:r w:rsidRPr="00E55ABF">
              <w:rPr>
                <w:b/>
                <w:lang w:val="en-US"/>
              </w:rPr>
              <w:t>:</w:t>
            </w:r>
          </w:p>
          <w:p w14:paraId="28B1EDCD" w14:textId="0D66DFB3" w:rsidR="00E55ABF" w:rsidRDefault="0056072C" w:rsidP="00E55ABF">
            <w:pPr>
              <w:rPr>
                <w:lang w:val="en-US"/>
              </w:rPr>
            </w:pPr>
            <w:hyperlink r:id="rId81" w:history="1">
              <w:r w:rsidR="00066949" w:rsidRPr="00953170">
                <w:rPr>
                  <w:rStyle w:val="affff2"/>
                  <w:lang w:val="en-US"/>
                </w:rPr>
                <w:t>https://alldealers.megafon.ru:9443/openapi/v1/subscribers/7787/services/4/deactivate</w:t>
              </w:r>
            </w:hyperlink>
          </w:p>
          <w:p w14:paraId="4CFC87DF" w14:textId="77777777" w:rsidR="00E55ABF" w:rsidRDefault="00E55ABF" w:rsidP="00E55ABF">
            <w:pPr>
              <w:rPr>
                <w:lang w:val="en-US"/>
              </w:rPr>
            </w:pPr>
          </w:p>
          <w:p w14:paraId="47DD6E04" w14:textId="0EF54AE9" w:rsidR="002564B3" w:rsidRPr="006C48AA" w:rsidRDefault="00E55ABF" w:rsidP="00E55ABF">
            <w:r w:rsidRPr="00222364">
              <w:rPr>
                <w:b/>
              </w:rPr>
              <w:lastRenderedPageBreak/>
              <w:t>Пример вызова и ответа:</w:t>
            </w:r>
            <w:r w:rsidR="001D1A6F">
              <w:rPr>
                <w:b/>
              </w:rPr>
              <w:object w:dxaOrig="2730" w:dyaOrig="810" w14:anchorId="48DC5982">
                <v:shape id="_x0000_i1047" type="#_x0000_t75" style="width:136.8pt;height:43.2pt" o:ole="">
                  <v:imagedata r:id="rId82" o:title=""/>
                </v:shape>
                <o:OLEObject Type="Embed" ProgID="Package" ShapeID="_x0000_i1047" DrawAspect="Content" ObjectID="_1589897676" r:id="rId83"/>
              </w:object>
            </w:r>
          </w:p>
        </w:tc>
      </w:tr>
    </w:tbl>
    <w:p w14:paraId="79616FAD" w14:textId="4DC5799B" w:rsidR="00951B86" w:rsidRPr="00EC741A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EC741A">
        <w:rPr>
          <w:b/>
        </w:rPr>
        <w:lastRenderedPageBreak/>
        <w:t>Получение списка услуг абонента.</w:t>
      </w:r>
    </w:p>
    <w:p w14:paraId="7D22E9AB" w14:textId="33EA138E" w:rsidR="003320FA" w:rsidRDefault="00FA542F" w:rsidP="00BF2A4B">
      <w:pPr>
        <w:pStyle w:val="TZStyle4"/>
      </w:pPr>
      <w:r>
        <w:t xml:space="preserve">Операция обслуживания. </w:t>
      </w:r>
      <w:r w:rsidR="003320FA">
        <w:t xml:space="preserve">Зонтик реализуется на </w:t>
      </w:r>
      <w:r w:rsidR="009772CA">
        <w:t>внешней платформе</w:t>
      </w:r>
      <w:r w:rsidR="003320FA">
        <w:t xml:space="preserve">. 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2564B3" w:rsidRPr="00951B86" w14:paraId="50C51B46" w14:textId="77777777" w:rsidTr="003731E6">
        <w:tc>
          <w:tcPr>
            <w:tcW w:w="562" w:type="dxa"/>
            <w:shd w:val="pct10" w:color="auto" w:fill="auto"/>
          </w:tcPr>
          <w:p w14:paraId="3A6AE6F1" w14:textId="77777777" w:rsidR="002564B3" w:rsidRPr="00FC72D2" w:rsidRDefault="002564B3" w:rsidP="00BF2A4B">
            <w:pPr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322A7714" w14:textId="77777777" w:rsidR="002564B3" w:rsidRPr="00951B86" w:rsidRDefault="002564B3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222717B4" w14:textId="77777777" w:rsidR="002564B3" w:rsidRPr="00951B86" w:rsidRDefault="002564B3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564B3" w14:paraId="180FFED3" w14:textId="77777777" w:rsidTr="003731E6">
        <w:tc>
          <w:tcPr>
            <w:tcW w:w="562" w:type="dxa"/>
          </w:tcPr>
          <w:p w14:paraId="34B41FD3" w14:textId="77777777" w:rsidR="002564B3" w:rsidRDefault="002564B3" w:rsidP="00BF2A4B">
            <w:r>
              <w:t>1</w:t>
            </w:r>
          </w:p>
        </w:tc>
        <w:tc>
          <w:tcPr>
            <w:tcW w:w="2552" w:type="dxa"/>
          </w:tcPr>
          <w:p w14:paraId="7D35C1DB" w14:textId="77777777" w:rsidR="002564B3" w:rsidRPr="00FC72D2" w:rsidRDefault="002564B3" w:rsidP="00BF2A4B">
            <w:r>
              <w:t>Получение токена</w:t>
            </w:r>
          </w:p>
        </w:tc>
        <w:tc>
          <w:tcPr>
            <w:tcW w:w="6520" w:type="dxa"/>
          </w:tcPr>
          <w:p w14:paraId="50F8A260" w14:textId="6009A0F3" w:rsidR="00E55ABF" w:rsidRDefault="00E55ABF" w:rsidP="00E55ABF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84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6D7A1BCF" w14:textId="77777777" w:rsidR="00E55ABF" w:rsidRPr="0019101F" w:rsidRDefault="00E55ABF" w:rsidP="00E55ABF">
            <w:pPr>
              <w:rPr>
                <w:lang w:val="en-US"/>
              </w:rPr>
            </w:pPr>
          </w:p>
          <w:p w14:paraId="0089B35D" w14:textId="77777777" w:rsidR="00E55ABF" w:rsidRPr="0019101F" w:rsidRDefault="00E55ABF" w:rsidP="00E55ABF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7F03D468">
                <v:shape id="_x0000_i1048" type="#_x0000_t75" style="width:57.6pt;height:43.2pt" o:ole="">
                  <v:imagedata r:id="rId49" o:title=""/>
                </v:shape>
                <o:OLEObject Type="Embed" ProgID="Package" ShapeID="_x0000_i1048" DrawAspect="Content" ObjectID="_1589897677" r:id="rId85"/>
              </w:object>
            </w:r>
            <w:r w:rsidRPr="0019101F">
              <w:rPr>
                <w:b/>
              </w:rPr>
              <w:t xml:space="preserve"> </w:t>
            </w:r>
          </w:p>
          <w:p w14:paraId="3DB29E46" w14:textId="77777777" w:rsidR="00E55ABF" w:rsidRPr="0019101F" w:rsidRDefault="00E55ABF" w:rsidP="00E55ABF">
            <w:pPr>
              <w:rPr>
                <w:b/>
              </w:rPr>
            </w:pPr>
          </w:p>
          <w:p w14:paraId="086EB2B5" w14:textId="77777777" w:rsidR="00E55ABF" w:rsidRDefault="00E55ABF" w:rsidP="00E55ABF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4BE7D62B" w14:textId="19CA8F71" w:rsidR="002564B3" w:rsidRPr="00030000" w:rsidRDefault="00E55ABF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E55ABF">
              <w:rPr>
                <w:lang w:val="en-US"/>
              </w:rPr>
              <w:t>token</w:t>
            </w:r>
            <w:r>
              <w:t>}}</w:t>
            </w:r>
          </w:p>
        </w:tc>
      </w:tr>
      <w:tr w:rsidR="00FA542F" w14:paraId="3E69B20B" w14:textId="77777777" w:rsidTr="003731E6">
        <w:tc>
          <w:tcPr>
            <w:tcW w:w="562" w:type="dxa"/>
          </w:tcPr>
          <w:p w14:paraId="4768D2AB" w14:textId="77E02B2E" w:rsidR="00FA542F" w:rsidRDefault="00FA542F" w:rsidP="00BF2A4B">
            <w:r>
              <w:t>2</w:t>
            </w:r>
          </w:p>
        </w:tc>
        <w:tc>
          <w:tcPr>
            <w:tcW w:w="2552" w:type="dxa"/>
          </w:tcPr>
          <w:p w14:paraId="1B66CE3A" w14:textId="367CBC38" w:rsidR="00FA542F" w:rsidRDefault="00FA542F" w:rsidP="00BF2A4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09F07123" w14:textId="77777777" w:rsidR="00E55ABF" w:rsidRPr="003C74E4" w:rsidRDefault="00E55ABF" w:rsidP="00E55ABF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68310149" w14:textId="0A7E8AEC" w:rsidR="00E55ABF" w:rsidRDefault="0056072C" w:rsidP="00E55ABF">
            <w:hyperlink r:id="rId86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3B0B48DA" w14:textId="77777777" w:rsidR="00E55ABF" w:rsidRDefault="00E55ABF" w:rsidP="00E55ABF"/>
          <w:p w14:paraId="3AF6AC49" w14:textId="77777777" w:rsidR="00E55ABF" w:rsidRDefault="00E55ABF" w:rsidP="00E55ABF">
            <w:r w:rsidRPr="00222364">
              <w:rPr>
                <w:b/>
              </w:rPr>
              <w:t>Пример вызова и ответа:</w:t>
            </w:r>
            <w:r w:rsidR="001D1A6F">
              <w:rPr>
                <w:b/>
              </w:rPr>
              <w:object w:dxaOrig="2505" w:dyaOrig="810" w14:anchorId="34C879AB">
                <v:shape id="_x0000_i1049" type="#_x0000_t75" style="width:122.4pt;height:43.2pt" o:ole="">
                  <v:imagedata r:id="rId87" o:title=""/>
                </v:shape>
                <o:OLEObject Type="Embed" ProgID="Package" ShapeID="_x0000_i1049" DrawAspect="Content" ObjectID="_1589897678" r:id="rId88"/>
              </w:object>
            </w:r>
          </w:p>
          <w:p w14:paraId="243C453D" w14:textId="77777777" w:rsidR="00E55ABF" w:rsidRDefault="00E55ABF" w:rsidP="00E55ABF"/>
          <w:p w14:paraId="52025452" w14:textId="5B93B8A6" w:rsidR="00FA542F" w:rsidRDefault="00FA542F" w:rsidP="00E55ABF"/>
        </w:tc>
      </w:tr>
      <w:tr w:rsidR="002564B3" w:rsidRPr="00B154FB" w14:paraId="05C30BA4" w14:textId="77777777" w:rsidTr="003731E6">
        <w:tc>
          <w:tcPr>
            <w:tcW w:w="562" w:type="dxa"/>
          </w:tcPr>
          <w:p w14:paraId="38AF97E7" w14:textId="57B6D214" w:rsidR="002564B3" w:rsidRDefault="00FA542F" w:rsidP="00BF2A4B">
            <w:r>
              <w:t>3</w:t>
            </w:r>
          </w:p>
        </w:tc>
        <w:tc>
          <w:tcPr>
            <w:tcW w:w="2552" w:type="dxa"/>
          </w:tcPr>
          <w:p w14:paraId="43635C0C" w14:textId="3219EF5A" w:rsidR="002564B3" w:rsidRPr="00FA542F" w:rsidRDefault="0091648D" w:rsidP="00BF2A4B">
            <w:r>
              <w:t>Получение списка услуг абонента</w:t>
            </w:r>
            <w:r w:rsidR="00FA542F" w:rsidRPr="00412060">
              <w:t xml:space="preserve"> в </w:t>
            </w:r>
            <w:r w:rsidR="00FA542F">
              <w:rPr>
                <w:lang w:val="en-US"/>
              </w:rPr>
              <w:t>GF</w:t>
            </w:r>
          </w:p>
        </w:tc>
        <w:tc>
          <w:tcPr>
            <w:tcW w:w="6520" w:type="dxa"/>
          </w:tcPr>
          <w:p w14:paraId="66C5BA11" w14:textId="77777777" w:rsidR="002564B3" w:rsidRPr="00F73EE7" w:rsidRDefault="00B154FB" w:rsidP="00BF2A4B">
            <w:pPr>
              <w:rPr>
                <w:b/>
              </w:rPr>
            </w:pPr>
            <w:r w:rsidRPr="00B154FB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2399D5EE" w14:textId="27D6BA16" w:rsidR="00B154FB" w:rsidRPr="00F73EE7" w:rsidRDefault="0056072C" w:rsidP="00BF2A4B">
            <w:hyperlink r:id="rId89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/7787/</w:t>
              </w:r>
              <w:r w:rsidR="00066949" w:rsidRPr="00953170">
                <w:rPr>
                  <w:rStyle w:val="affff2"/>
                  <w:lang w:val="en-US"/>
                </w:rPr>
                <w:t>services</w:t>
              </w:r>
            </w:hyperlink>
            <w:r w:rsidR="006579D2" w:rsidRPr="006579D2">
              <w:rPr>
                <w:rStyle w:val="affff2"/>
              </w:rPr>
              <w:t>?</w:t>
            </w:r>
            <w:r w:rsidR="006579D2">
              <w:rPr>
                <w:rStyle w:val="affff2"/>
                <w:lang w:val="en-US"/>
              </w:rPr>
              <w:t>limit</w:t>
            </w:r>
            <w:r w:rsidR="006579D2" w:rsidRPr="006579D2">
              <w:rPr>
                <w:rStyle w:val="affff2"/>
              </w:rPr>
              <w:t>=0</w:t>
            </w:r>
          </w:p>
          <w:p w14:paraId="5FB0C647" w14:textId="77777777" w:rsidR="00B154FB" w:rsidRPr="00F73EE7" w:rsidRDefault="00B154FB" w:rsidP="00BF2A4B"/>
          <w:p w14:paraId="55CF1E1C" w14:textId="49C23DEE" w:rsidR="00B154FB" w:rsidRPr="00B154FB" w:rsidRDefault="00B154FB" w:rsidP="006579D2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6579D2">
              <w:rPr>
                <w:b/>
                <w:lang w:val="en-US"/>
              </w:rPr>
              <w:object w:dxaOrig="3015" w:dyaOrig="765" w14:anchorId="3BCEA908">
                <v:shape id="_x0000_i1050" type="#_x0000_t75" style="width:151.2pt;height:36pt" o:ole="">
                  <v:imagedata r:id="rId90" o:title=""/>
                </v:shape>
                <o:OLEObject Type="Embed" ProgID="Package" ShapeID="_x0000_i1050" DrawAspect="Content" ObjectID="_1589897679" r:id="rId91"/>
              </w:object>
            </w:r>
          </w:p>
        </w:tc>
      </w:tr>
    </w:tbl>
    <w:p w14:paraId="2A064658" w14:textId="2BD70EC5" w:rsidR="00951B86" w:rsidRPr="00EC741A" w:rsidRDefault="00951B86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EC741A">
        <w:rPr>
          <w:b/>
        </w:rPr>
        <w:t>Получение списка услуг доступных для подключения.</w:t>
      </w:r>
    </w:p>
    <w:p w14:paraId="180E0FF9" w14:textId="7639D087" w:rsidR="003320FA" w:rsidRDefault="00FA542F" w:rsidP="00BF2A4B">
      <w:pPr>
        <w:pStyle w:val="TZStyle4"/>
      </w:pPr>
      <w:r>
        <w:t xml:space="preserve">Операция обслуживания. </w:t>
      </w:r>
      <w:r w:rsidR="003320FA">
        <w:t xml:space="preserve">Зонтик реализуется на </w:t>
      </w:r>
      <w:r w:rsidR="009772CA">
        <w:t>внешней платформе</w:t>
      </w:r>
      <w:r w:rsidR="003320FA">
        <w:t xml:space="preserve">. 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2564B3" w:rsidRPr="00951B86" w14:paraId="34ECC66F" w14:textId="77777777" w:rsidTr="003731E6">
        <w:tc>
          <w:tcPr>
            <w:tcW w:w="562" w:type="dxa"/>
            <w:shd w:val="pct10" w:color="auto" w:fill="auto"/>
          </w:tcPr>
          <w:p w14:paraId="4A22D671" w14:textId="77777777" w:rsidR="002564B3" w:rsidRPr="00FC72D2" w:rsidRDefault="002564B3" w:rsidP="00B154FB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35897CED" w14:textId="77777777" w:rsidR="002564B3" w:rsidRPr="00951B86" w:rsidRDefault="002564B3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768A5BB3" w14:textId="77777777" w:rsidR="002564B3" w:rsidRPr="00951B86" w:rsidRDefault="002564B3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154FB" w14:paraId="02F23730" w14:textId="77777777" w:rsidTr="003731E6">
        <w:tc>
          <w:tcPr>
            <w:tcW w:w="562" w:type="dxa"/>
          </w:tcPr>
          <w:p w14:paraId="7A855315" w14:textId="77777777" w:rsidR="00B154FB" w:rsidRDefault="00B154FB" w:rsidP="00B154FB">
            <w:r>
              <w:t>1</w:t>
            </w:r>
          </w:p>
        </w:tc>
        <w:tc>
          <w:tcPr>
            <w:tcW w:w="2552" w:type="dxa"/>
          </w:tcPr>
          <w:p w14:paraId="67D146C3" w14:textId="680C26AB" w:rsidR="00B154FB" w:rsidRPr="00FC72D2" w:rsidRDefault="00B154FB" w:rsidP="00B154FB">
            <w:r>
              <w:t>Получение токена</w:t>
            </w:r>
          </w:p>
        </w:tc>
        <w:tc>
          <w:tcPr>
            <w:tcW w:w="6520" w:type="dxa"/>
          </w:tcPr>
          <w:p w14:paraId="56250B7E" w14:textId="25D87C73" w:rsidR="00B154FB" w:rsidRDefault="00B154FB" w:rsidP="00B154FB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92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6636BF42" w14:textId="77777777" w:rsidR="00B154FB" w:rsidRPr="0019101F" w:rsidRDefault="00B154FB" w:rsidP="00B154FB">
            <w:pPr>
              <w:rPr>
                <w:lang w:val="en-US"/>
              </w:rPr>
            </w:pPr>
          </w:p>
          <w:p w14:paraId="5D5422B0" w14:textId="77777777" w:rsidR="00B154FB" w:rsidRPr="0019101F" w:rsidRDefault="00B154FB" w:rsidP="00B154FB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36CF9F75">
                <v:shape id="_x0000_i1051" type="#_x0000_t75" style="width:57.6pt;height:43.2pt" o:ole="">
                  <v:imagedata r:id="rId49" o:title=""/>
                </v:shape>
                <o:OLEObject Type="Embed" ProgID="Package" ShapeID="_x0000_i1051" DrawAspect="Content" ObjectID="_1589897680" r:id="rId93"/>
              </w:object>
            </w:r>
            <w:r w:rsidRPr="0019101F">
              <w:rPr>
                <w:b/>
              </w:rPr>
              <w:t xml:space="preserve"> </w:t>
            </w:r>
          </w:p>
          <w:p w14:paraId="7FC3A05C" w14:textId="77777777" w:rsidR="00B154FB" w:rsidRPr="0019101F" w:rsidRDefault="00B154FB" w:rsidP="00B154FB">
            <w:pPr>
              <w:rPr>
                <w:b/>
              </w:rPr>
            </w:pPr>
          </w:p>
          <w:p w14:paraId="0EEBF53E" w14:textId="77777777" w:rsidR="00B154FB" w:rsidRDefault="00B154FB" w:rsidP="00B154FB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0240971F" w14:textId="0D2BFCE8" w:rsidR="00B154FB" w:rsidRPr="00030000" w:rsidRDefault="00B154FB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B154FB">
              <w:rPr>
                <w:lang w:val="en-US"/>
              </w:rPr>
              <w:t>token</w:t>
            </w:r>
            <w:r>
              <w:t>}}</w:t>
            </w:r>
          </w:p>
        </w:tc>
      </w:tr>
      <w:tr w:rsidR="00B154FB" w14:paraId="0F387C2F" w14:textId="77777777" w:rsidTr="003731E6">
        <w:tc>
          <w:tcPr>
            <w:tcW w:w="562" w:type="dxa"/>
          </w:tcPr>
          <w:p w14:paraId="2054CE5A" w14:textId="1E269D92" w:rsidR="00B154FB" w:rsidRDefault="00B154FB" w:rsidP="00B154FB">
            <w:r>
              <w:lastRenderedPageBreak/>
              <w:t>2</w:t>
            </w:r>
          </w:p>
        </w:tc>
        <w:tc>
          <w:tcPr>
            <w:tcW w:w="2552" w:type="dxa"/>
          </w:tcPr>
          <w:p w14:paraId="707D1E5F" w14:textId="4A779EB7" w:rsidR="00B154FB" w:rsidRDefault="00B154FB" w:rsidP="00B154F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66AA930C" w14:textId="77777777" w:rsidR="00B154FB" w:rsidRPr="003C74E4" w:rsidRDefault="00B154FB" w:rsidP="00B154FB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38D832BD" w14:textId="41EF17DC" w:rsidR="00B154FB" w:rsidRDefault="0056072C" w:rsidP="00B154FB">
            <w:hyperlink r:id="rId94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591F4E68" w14:textId="77777777" w:rsidR="00B154FB" w:rsidRDefault="00B154FB" w:rsidP="00B154FB"/>
          <w:p w14:paraId="210FCC24" w14:textId="77777777" w:rsidR="00B154FB" w:rsidRDefault="00B154FB" w:rsidP="00B154FB">
            <w:r w:rsidRPr="00222364">
              <w:rPr>
                <w:b/>
              </w:rPr>
              <w:t>Пример вызова и ответа:</w:t>
            </w:r>
            <w:r w:rsidR="001D1A6F">
              <w:rPr>
                <w:b/>
              </w:rPr>
              <w:object w:dxaOrig="2505" w:dyaOrig="810" w14:anchorId="475A1A2A">
                <v:shape id="_x0000_i1052" type="#_x0000_t75" style="width:122.4pt;height:43.2pt" o:ole="">
                  <v:imagedata r:id="rId95" o:title=""/>
                </v:shape>
                <o:OLEObject Type="Embed" ProgID="Package" ShapeID="_x0000_i1052" DrawAspect="Content" ObjectID="_1589897681" r:id="rId96"/>
              </w:object>
            </w:r>
          </w:p>
          <w:p w14:paraId="0B030DE3" w14:textId="51FFD7A6" w:rsidR="00B154FB" w:rsidRDefault="00B154FB" w:rsidP="00B154FB"/>
        </w:tc>
      </w:tr>
      <w:tr w:rsidR="00B154FB" w:rsidRPr="00B154FB" w14:paraId="717455CF" w14:textId="77777777" w:rsidTr="003731E6">
        <w:tc>
          <w:tcPr>
            <w:tcW w:w="562" w:type="dxa"/>
          </w:tcPr>
          <w:p w14:paraId="213BE563" w14:textId="6D607B17" w:rsidR="00B154FB" w:rsidRDefault="00B154FB" w:rsidP="00B154FB">
            <w:r>
              <w:t>3</w:t>
            </w:r>
          </w:p>
        </w:tc>
        <w:tc>
          <w:tcPr>
            <w:tcW w:w="2552" w:type="dxa"/>
          </w:tcPr>
          <w:p w14:paraId="11DBD33E" w14:textId="4FC5A3B2" w:rsidR="00B154FB" w:rsidRPr="009314FA" w:rsidRDefault="00B154FB" w:rsidP="00B154FB">
            <w:r>
              <w:t>Получение списка услуг доступных для подключения</w:t>
            </w:r>
          </w:p>
        </w:tc>
        <w:tc>
          <w:tcPr>
            <w:tcW w:w="6520" w:type="dxa"/>
          </w:tcPr>
          <w:p w14:paraId="20F4AD97" w14:textId="77777777" w:rsidR="00B154FB" w:rsidRPr="00F73EE7" w:rsidRDefault="00B154FB" w:rsidP="00B154FB">
            <w:pPr>
              <w:rPr>
                <w:b/>
              </w:rPr>
            </w:pPr>
            <w:r w:rsidRPr="00B154FB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3C839761" w14:textId="2DC3B94E" w:rsidR="00B154FB" w:rsidRPr="00F73EE7" w:rsidRDefault="0056072C" w:rsidP="00B154FB">
            <w:hyperlink r:id="rId97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/4455/</w:t>
              </w:r>
              <w:r w:rsidR="00066949" w:rsidRPr="00953170">
                <w:rPr>
                  <w:rStyle w:val="affff2"/>
                  <w:lang w:val="en-US"/>
                </w:rPr>
                <w:t>services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availableForActivate</w:t>
              </w:r>
            </w:hyperlink>
            <w:r w:rsidR="006579D2" w:rsidRPr="006579D2">
              <w:rPr>
                <w:rStyle w:val="affff2"/>
              </w:rPr>
              <w:t>?</w:t>
            </w:r>
            <w:r w:rsidR="006579D2">
              <w:rPr>
                <w:rStyle w:val="affff2"/>
                <w:lang w:val="en-US"/>
              </w:rPr>
              <w:t>limit</w:t>
            </w:r>
            <w:r w:rsidR="006579D2" w:rsidRPr="006579D2">
              <w:rPr>
                <w:rStyle w:val="affff2"/>
              </w:rPr>
              <w:t>=0</w:t>
            </w:r>
          </w:p>
          <w:p w14:paraId="1F5346EC" w14:textId="77777777" w:rsidR="00B154FB" w:rsidRPr="00F73EE7" w:rsidRDefault="00B154FB" w:rsidP="00B154FB"/>
          <w:p w14:paraId="394399E9" w14:textId="2F13EA8D" w:rsidR="00B154FB" w:rsidRPr="00B154FB" w:rsidRDefault="00B154FB" w:rsidP="006579D2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6579D2">
              <w:rPr>
                <w:b/>
                <w:lang w:val="en-US"/>
              </w:rPr>
              <w:object w:dxaOrig="5055" w:dyaOrig="765" w14:anchorId="2A19E888">
                <v:shape id="_x0000_i1053" type="#_x0000_t75" style="width:252pt;height:36pt" o:ole="">
                  <v:imagedata r:id="rId98" o:title=""/>
                </v:shape>
                <o:OLEObject Type="Embed" ProgID="Package" ShapeID="_x0000_i1053" DrawAspect="Content" ObjectID="_1589897682" r:id="rId99"/>
              </w:object>
            </w:r>
          </w:p>
        </w:tc>
      </w:tr>
    </w:tbl>
    <w:p w14:paraId="58D63A99" w14:textId="77777777" w:rsidR="00F13DF8" w:rsidRPr="00F13DF8" w:rsidRDefault="00F13DF8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</w:rPr>
      </w:pPr>
      <w:r w:rsidRPr="00F13DF8">
        <w:rPr>
          <w:b/>
        </w:rPr>
        <w:t>Список доступных тарифных планов абоненту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F13DF8" w:rsidRPr="00951B86" w14:paraId="47CA71A7" w14:textId="77777777" w:rsidTr="0044558B">
        <w:tc>
          <w:tcPr>
            <w:tcW w:w="562" w:type="dxa"/>
            <w:shd w:val="pct10" w:color="auto" w:fill="auto"/>
          </w:tcPr>
          <w:p w14:paraId="312801B8" w14:textId="77777777" w:rsidR="00F13DF8" w:rsidRPr="00FC72D2" w:rsidRDefault="00F13DF8" w:rsidP="0044558B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66D6AA96" w14:textId="77777777" w:rsidR="00F13DF8" w:rsidRPr="00951B86" w:rsidRDefault="00F13DF8" w:rsidP="0044558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545B25EA" w14:textId="77777777" w:rsidR="00F13DF8" w:rsidRPr="00951B86" w:rsidRDefault="00F13DF8" w:rsidP="0044558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13DF8" w14:paraId="5BF072EB" w14:textId="77777777" w:rsidTr="0044558B">
        <w:tc>
          <w:tcPr>
            <w:tcW w:w="562" w:type="dxa"/>
          </w:tcPr>
          <w:p w14:paraId="3C76DFDF" w14:textId="77777777" w:rsidR="00F13DF8" w:rsidRDefault="00F13DF8" w:rsidP="0044558B">
            <w:r>
              <w:t>1</w:t>
            </w:r>
          </w:p>
        </w:tc>
        <w:tc>
          <w:tcPr>
            <w:tcW w:w="2552" w:type="dxa"/>
          </w:tcPr>
          <w:p w14:paraId="37773D70" w14:textId="77777777" w:rsidR="00F13DF8" w:rsidRPr="00FC72D2" w:rsidRDefault="00F13DF8" w:rsidP="0044558B">
            <w:r>
              <w:t>Получение токена</w:t>
            </w:r>
          </w:p>
        </w:tc>
        <w:tc>
          <w:tcPr>
            <w:tcW w:w="6520" w:type="dxa"/>
          </w:tcPr>
          <w:p w14:paraId="747CB9D7" w14:textId="25EFF5C2" w:rsidR="00F13DF8" w:rsidRDefault="00F13DF8" w:rsidP="0044558B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100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6FF26A3C" w14:textId="77777777" w:rsidR="00F13DF8" w:rsidRPr="0019101F" w:rsidRDefault="00F13DF8" w:rsidP="0044558B">
            <w:pPr>
              <w:rPr>
                <w:lang w:val="en-US"/>
              </w:rPr>
            </w:pPr>
          </w:p>
          <w:p w14:paraId="41E266D3" w14:textId="77777777" w:rsidR="00F13DF8" w:rsidRPr="0019101F" w:rsidRDefault="00F13DF8" w:rsidP="0044558B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2D92E7CF">
                <v:shape id="_x0000_i1054" type="#_x0000_t75" style="width:57.6pt;height:43.2pt" o:ole="">
                  <v:imagedata r:id="rId49" o:title=""/>
                </v:shape>
                <o:OLEObject Type="Embed" ProgID="Package" ShapeID="_x0000_i1054" DrawAspect="Content" ObjectID="_1589897683" r:id="rId101"/>
              </w:object>
            </w:r>
            <w:r w:rsidRPr="0019101F">
              <w:rPr>
                <w:b/>
              </w:rPr>
              <w:t xml:space="preserve"> </w:t>
            </w:r>
          </w:p>
          <w:p w14:paraId="258F7D34" w14:textId="77777777" w:rsidR="00F13DF8" w:rsidRPr="0019101F" w:rsidRDefault="00F13DF8" w:rsidP="0044558B">
            <w:pPr>
              <w:rPr>
                <w:b/>
              </w:rPr>
            </w:pPr>
          </w:p>
          <w:p w14:paraId="0CC2F17C" w14:textId="77777777" w:rsidR="00F13DF8" w:rsidRDefault="00F13DF8" w:rsidP="0044558B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2DB6E15D" w14:textId="77777777" w:rsidR="00F13DF8" w:rsidRPr="00030000" w:rsidRDefault="00F13DF8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B154FB">
              <w:rPr>
                <w:lang w:val="en-US"/>
              </w:rPr>
              <w:t>token</w:t>
            </w:r>
            <w:r>
              <w:t>}}</w:t>
            </w:r>
          </w:p>
        </w:tc>
      </w:tr>
      <w:tr w:rsidR="00F13DF8" w14:paraId="0E71DE30" w14:textId="77777777" w:rsidTr="0044558B">
        <w:tc>
          <w:tcPr>
            <w:tcW w:w="562" w:type="dxa"/>
          </w:tcPr>
          <w:p w14:paraId="32757BD0" w14:textId="77777777" w:rsidR="00F13DF8" w:rsidRDefault="00F13DF8" w:rsidP="0044558B">
            <w:r>
              <w:t>2</w:t>
            </w:r>
          </w:p>
        </w:tc>
        <w:tc>
          <w:tcPr>
            <w:tcW w:w="2552" w:type="dxa"/>
          </w:tcPr>
          <w:p w14:paraId="601B9741" w14:textId="77777777" w:rsidR="00F13DF8" w:rsidRDefault="00F13DF8" w:rsidP="0044558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1D867766" w14:textId="77777777" w:rsidR="00F13DF8" w:rsidRPr="003C74E4" w:rsidRDefault="00F13DF8" w:rsidP="0044558B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4A9F5547" w14:textId="6E1D0273" w:rsidR="00F13DF8" w:rsidRDefault="0056072C" w:rsidP="0044558B">
            <w:hyperlink r:id="rId102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5D975ABC" w14:textId="77777777" w:rsidR="00F13DF8" w:rsidRDefault="00F13DF8" w:rsidP="0044558B"/>
          <w:p w14:paraId="1280C540" w14:textId="77777777" w:rsidR="00F13DF8" w:rsidRDefault="00F13DF8" w:rsidP="0044558B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object w:dxaOrig="2505" w:dyaOrig="811" w14:anchorId="77D3BD13">
                <v:shape id="_x0000_i1055" type="#_x0000_t75" style="width:122.4pt;height:43.2pt" o:ole="">
                  <v:imagedata r:id="rId103" o:title=""/>
                </v:shape>
                <o:OLEObject Type="Embed" ProgID="Package" ShapeID="_x0000_i1055" DrawAspect="Content" ObjectID="_1589897684" r:id="rId104"/>
              </w:object>
            </w:r>
          </w:p>
          <w:p w14:paraId="711BF1C1" w14:textId="77777777" w:rsidR="00F13DF8" w:rsidRDefault="00F13DF8" w:rsidP="0044558B"/>
          <w:p w14:paraId="6B53F1D8" w14:textId="6ACC86A8" w:rsidR="00F13DF8" w:rsidRDefault="00F13DF8" w:rsidP="0044558B"/>
        </w:tc>
      </w:tr>
      <w:tr w:rsidR="00F13DF8" w:rsidRPr="00B154FB" w14:paraId="77C5C007" w14:textId="77777777" w:rsidTr="0044558B">
        <w:tc>
          <w:tcPr>
            <w:tcW w:w="562" w:type="dxa"/>
          </w:tcPr>
          <w:p w14:paraId="5F8A1F51" w14:textId="77777777" w:rsidR="00F13DF8" w:rsidRDefault="00F13DF8" w:rsidP="0044558B">
            <w:r>
              <w:t>3</w:t>
            </w:r>
          </w:p>
        </w:tc>
        <w:tc>
          <w:tcPr>
            <w:tcW w:w="2552" w:type="dxa"/>
          </w:tcPr>
          <w:p w14:paraId="50E05D09" w14:textId="77777777" w:rsidR="00F13DF8" w:rsidRPr="009314FA" w:rsidRDefault="00F13DF8" w:rsidP="0044558B">
            <w:r>
              <w:t>Получение списка услуг доступных для подключения</w:t>
            </w:r>
          </w:p>
        </w:tc>
        <w:tc>
          <w:tcPr>
            <w:tcW w:w="6520" w:type="dxa"/>
          </w:tcPr>
          <w:p w14:paraId="4A5E10B7" w14:textId="77777777" w:rsidR="00F13DF8" w:rsidRPr="00F13DF8" w:rsidRDefault="00F13DF8" w:rsidP="0044558B">
            <w:pPr>
              <w:rPr>
                <w:b/>
              </w:rPr>
            </w:pPr>
            <w:r w:rsidRPr="00B154FB">
              <w:rPr>
                <w:b/>
                <w:lang w:val="en-US"/>
              </w:rPr>
              <w:t>URL</w:t>
            </w:r>
            <w:r w:rsidRPr="00F13DF8">
              <w:rPr>
                <w:b/>
              </w:rPr>
              <w:t>:</w:t>
            </w:r>
          </w:p>
          <w:p w14:paraId="3747EACB" w14:textId="0EDF7DF2" w:rsidR="00F13DF8" w:rsidRPr="00F13DF8" w:rsidRDefault="0056072C" w:rsidP="0044558B">
            <w:hyperlink r:id="rId105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mobile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ratePlans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availableForAssign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search</w:t>
              </w:r>
            </w:hyperlink>
            <w:r w:rsidR="006579D2" w:rsidRPr="006579D2">
              <w:rPr>
                <w:rStyle w:val="affff2"/>
              </w:rPr>
              <w:t>?</w:t>
            </w:r>
            <w:r w:rsidR="006579D2">
              <w:rPr>
                <w:rStyle w:val="affff2"/>
                <w:lang w:val="en-US"/>
              </w:rPr>
              <w:t>limit</w:t>
            </w:r>
            <w:r w:rsidR="006579D2" w:rsidRPr="006579D2">
              <w:rPr>
                <w:rStyle w:val="affff2"/>
              </w:rPr>
              <w:t>=0</w:t>
            </w:r>
          </w:p>
          <w:p w14:paraId="5A56A7FA" w14:textId="77777777" w:rsidR="00F13DF8" w:rsidRPr="00F13DF8" w:rsidRDefault="00F13DF8" w:rsidP="0044558B"/>
          <w:p w14:paraId="5D072FE8" w14:textId="0636D5A9" w:rsidR="00F13DF8" w:rsidRPr="00B154FB" w:rsidRDefault="00F13DF8" w:rsidP="006579D2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E303E0">
              <w:rPr>
                <w:b/>
                <w:lang w:val="en-US"/>
              </w:rPr>
              <w:object w:dxaOrig="4020" w:dyaOrig="810" w14:anchorId="00AF6075">
                <v:shape id="_x0000_i1056" type="#_x0000_t75" style="width:201.6pt;height:36pt" o:ole="">
                  <v:imagedata r:id="rId106" o:title=""/>
                </v:shape>
                <o:OLEObject Type="Embed" ProgID="Package" ShapeID="_x0000_i1056" DrawAspect="Content" ObjectID="_1589897685" r:id="rId107"/>
              </w:object>
            </w:r>
          </w:p>
        </w:tc>
      </w:tr>
    </w:tbl>
    <w:p w14:paraId="5A1DAC58" w14:textId="144A24CD" w:rsidR="00C35FEB" w:rsidRPr="00EC741A" w:rsidRDefault="00C35FEB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 w:rsidRPr="00EC741A">
        <w:rPr>
          <w:b/>
        </w:rPr>
        <w:t>Подключение пакета (опции</w:t>
      </w:r>
      <w:r w:rsidRPr="00EC741A">
        <w:rPr>
          <w:b/>
          <w:lang w:val="en-US"/>
        </w:rPr>
        <w:t>)</w:t>
      </w:r>
      <w:r w:rsidRPr="00EC741A">
        <w:rPr>
          <w:b/>
        </w:rPr>
        <w:t>.</w:t>
      </w:r>
    </w:p>
    <w:p w14:paraId="3975D3AF" w14:textId="77777777" w:rsidR="00C35FEB" w:rsidRDefault="00C35FEB" w:rsidP="00BF2A4B">
      <w:pPr>
        <w:pStyle w:val="TZStyle4"/>
      </w:pPr>
      <w:r>
        <w:t>Операция обслуживания. 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C35FEB" w:rsidRPr="00951B86" w14:paraId="23F86722" w14:textId="77777777" w:rsidTr="0039519A">
        <w:tc>
          <w:tcPr>
            <w:tcW w:w="562" w:type="dxa"/>
            <w:shd w:val="pct10" w:color="auto" w:fill="auto"/>
          </w:tcPr>
          <w:p w14:paraId="7846A6BE" w14:textId="77777777" w:rsidR="00C35FEB" w:rsidRPr="00FC72D2" w:rsidRDefault="00C35FEB" w:rsidP="00A06D5A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4977B82A" w14:textId="77777777" w:rsidR="00C35FEB" w:rsidRPr="00951B86" w:rsidRDefault="00C35FEB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10E107E4" w14:textId="77777777" w:rsidR="00C35FEB" w:rsidRPr="00951B86" w:rsidRDefault="00C35FEB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35FEB" w14:paraId="70D0EC61" w14:textId="77777777" w:rsidTr="0039519A">
        <w:tc>
          <w:tcPr>
            <w:tcW w:w="562" w:type="dxa"/>
          </w:tcPr>
          <w:p w14:paraId="0B994AC3" w14:textId="77777777" w:rsidR="00C35FEB" w:rsidRDefault="00C35FEB" w:rsidP="00BF2A4B">
            <w:r>
              <w:lastRenderedPageBreak/>
              <w:t>1</w:t>
            </w:r>
          </w:p>
        </w:tc>
        <w:tc>
          <w:tcPr>
            <w:tcW w:w="2552" w:type="dxa"/>
          </w:tcPr>
          <w:p w14:paraId="12D5D24A" w14:textId="77777777" w:rsidR="00C35FEB" w:rsidRPr="00FC72D2" w:rsidRDefault="00C35FEB" w:rsidP="00BF2A4B">
            <w:r>
              <w:t>Получение токена</w:t>
            </w:r>
          </w:p>
        </w:tc>
        <w:tc>
          <w:tcPr>
            <w:tcW w:w="6520" w:type="dxa"/>
          </w:tcPr>
          <w:p w14:paraId="53C0149A" w14:textId="4C14BBF3" w:rsidR="00B154FB" w:rsidRDefault="00B154FB" w:rsidP="00B154FB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108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0AE34292" w14:textId="77777777" w:rsidR="00B154FB" w:rsidRPr="0019101F" w:rsidRDefault="00B154FB" w:rsidP="00B154FB">
            <w:pPr>
              <w:rPr>
                <w:lang w:val="en-US"/>
              </w:rPr>
            </w:pPr>
          </w:p>
          <w:p w14:paraId="4B7DA0B9" w14:textId="77777777" w:rsidR="00B154FB" w:rsidRPr="0019101F" w:rsidRDefault="00B154FB" w:rsidP="00B154FB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7609098B">
                <v:shape id="_x0000_i1057" type="#_x0000_t75" style="width:57.6pt;height:43.2pt" o:ole="">
                  <v:imagedata r:id="rId49" o:title=""/>
                </v:shape>
                <o:OLEObject Type="Embed" ProgID="Package" ShapeID="_x0000_i1057" DrawAspect="Content" ObjectID="_1589897686" r:id="rId109"/>
              </w:object>
            </w:r>
            <w:r w:rsidRPr="0019101F">
              <w:rPr>
                <w:b/>
              </w:rPr>
              <w:t xml:space="preserve"> </w:t>
            </w:r>
          </w:p>
          <w:p w14:paraId="2D8BB033" w14:textId="77777777" w:rsidR="00B154FB" w:rsidRPr="0019101F" w:rsidRDefault="00B154FB" w:rsidP="00B154FB">
            <w:pPr>
              <w:rPr>
                <w:b/>
              </w:rPr>
            </w:pPr>
          </w:p>
          <w:p w14:paraId="62F369F2" w14:textId="77777777" w:rsidR="00B154FB" w:rsidRDefault="00B154FB" w:rsidP="00B154FB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451925EE" w14:textId="2F344574" w:rsidR="00C35FEB" w:rsidRPr="00030000" w:rsidRDefault="00B154FB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B154FB">
              <w:rPr>
                <w:lang w:val="en-US"/>
              </w:rPr>
              <w:t>token</w:t>
            </w:r>
            <w:r>
              <w:t>}}</w:t>
            </w:r>
          </w:p>
        </w:tc>
      </w:tr>
      <w:tr w:rsidR="00C35FEB" w14:paraId="7112E588" w14:textId="77777777" w:rsidTr="0039519A">
        <w:tc>
          <w:tcPr>
            <w:tcW w:w="562" w:type="dxa"/>
          </w:tcPr>
          <w:p w14:paraId="1A094C09" w14:textId="77777777" w:rsidR="00C35FEB" w:rsidRDefault="00C35FEB" w:rsidP="00BF2A4B">
            <w:r>
              <w:t>2</w:t>
            </w:r>
          </w:p>
        </w:tc>
        <w:tc>
          <w:tcPr>
            <w:tcW w:w="2552" w:type="dxa"/>
          </w:tcPr>
          <w:p w14:paraId="71B6C66A" w14:textId="77777777" w:rsidR="00C35FEB" w:rsidRDefault="00C35FEB" w:rsidP="00BF2A4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2BCEF0B0" w14:textId="77777777" w:rsidR="00F13DF8" w:rsidRPr="003C74E4" w:rsidRDefault="00F13DF8" w:rsidP="00F13DF8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3CF46030" w14:textId="33E4A48D" w:rsidR="00F13DF8" w:rsidRDefault="0056072C" w:rsidP="00F13DF8">
            <w:hyperlink r:id="rId110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061AD986" w14:textId="77777777" w:rsidR="00F13DF8" w:rsidRDefault="00F13DF8" w:rsidP="00F13DF8"/>
          <w:p w14:paraId="4F17931D" w14:textId="77777777" w:rsidR="00F13DF8" w:rsidRDefault="00F13DF8" w:rsidP="00F13DF8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object w:dxaOrig="2505" w:dyaOrig="811" w14:anchorId="6B1550F0">
                <v:shape id="_x0000_i1058" type="#_x0000_t75" style="width:122.4pt;height:43.2pt" o:ole="">
                  <v:imagedata r:id="rId103" o:title=""/>
                </v:shape>
                <o:OLEObject Type="Embed" ProgID="Package" ShapeID="_x0000_i1058" DrawAspect="Content" ObjectID="_1589897687" r:id="rId111"/>
              </w:object>
            </w:r>
          </w:p>
          <w:p w14:paraId="66128F5E" w14:textId="3680CAD7" w:rsidR="00C35FEB" w:rsidRDefault="00C35FEB" w:rsidP="00F13DF8"/>
        </w:tc>
      </w:tr>
      <w:tr w:rsidR="00CF3153" w:rsidRPr="00B8268D" w14:paraId="2BD9D3E1" w14:textId="77777777" w:rsidTr="0039519A">
        <w:tc>
          <w:tcPr>
            <w:tcW w:w="562" w:type="dxa"/>
          </w:tcPr>
          <w:p w14:paraId="5FAA3C36" w14:textId="5EA2265E" w:rsidR="00CF3153" w:rsidRPr="00412060" w:rsidRDefault="00CF3153" w:rsidP="00BF2A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0D4DAD5" w14:textId="37D4692B" w:rsidR="00CF3153" w:rsidRPr="00CF3153" w:rsidRDefault="00CF3153" w:rsidP="00BF2A4B">
            <w:r w:rsidRPr="00412060">
              <w:t>Подключение пакета (</w:t>
            </w:r>
            <w:r>
              <w:t>опции</w:t>
            </w:r>
            <w:r w:rsidRPr="00412060">
              <w:t>)</w:t>
            </w:r>
            <w:r>
              <w:t xml:space="preserve"> в </w:t>
            </w:r>
            <w:r>
              <w:rPr>
                <w:lang w:val="en-US"/>
              </w:rPr>
              <w:t>GF</w:t>
            </w:r>
          </w:p>
        </w:tc>
        <w:tc>
          <w:tcPr>
            <w:tcW w:w="6520" w:type="dxa"/>
          </w:tcPr>
          <w:p w14:paraId="6DA6DD82" w14:textId="77777777" w:rsidR="00CF3153" w:rsidRPr="00F73EE7" w:rsidRDefault="00B8268D" w:rsidP="00BF2A4B">
            <w:pPr>
              <w:rPr>
                <w:b/>
              </w:rPr>
            </w:pPr>
            <w:r w:rsidRPr="00B8268D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7B9B91F9" w14:textId="00F7512E" w:rsidR="00B8268D" w:rsidRPr="00F73EE7" w:rsidRDefault="0056072C" w:rsidP="00BF2A4B">
            <w:hyperlink r:id="rId112" w:history="1">
              <w:r w:rsidR="00066949" w:rsidRPr="00953170">
                <w:rPr>
                  <w:rStyle w:val="affff2"/>
                  <w:lang w:val="en-US"/>
                </w:rPr>
                <w:t>https</w:t>
              </w:r>
              <w:r w:rsidR="00066949" w:rsidRPr="00953170">
                <w:rPr>
                  <w:rStyle w:val="affff2"/>
                </w:rPr>
                <w:t>://</w:t>
              </w:r>
              <w:r w:rsidR="00066949" w:rsidRPr="00953170">
                <w:rPr>
                  <w:rStyle w:val="affff2"/>
                  <w:lang w:val="en-US"/>
                </w:rPr>
                <w:t>alldealers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megafon</w:t>
              </w:r>
              <w:r w:rsidR="00066949" w:rsidRPr="00953170">
                <w:rPr>
                  <w:rStyle w:val="affff2"/>
                </w:rPr>
                <w:t>.</w:t>
              </w:r>
              <w:r w:rsidR="00066949" w:rsidRPr="00953170">
                <w:rPr>
                  <w:rStyle w:val="affff2"/>
                  <w:lang w:val="en-US"/>
                </w:rPr>
                <w:t>ru</w:t>
              </w:r>
              <w:r w:rsidR="00066949" w:rsidRPr="00953170">
                <w:rPr>
                  <w:rStyle w:val="affff2"/>
                </w:rPr>
                <w:t>:9443/</w:t>
              </w:r>
              <w:r w:rsidR="00066949" w:rsidRPr="00953170">
                <w:rPr>
                  <w:rStyle w:val="affff2"/>
                  <w:lang w:val="en-US"/>
                </w:rPr>
                <w:t>openapi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v</w:t>
              </w:r>
              <w:r w:rsidR="00066949" w:rsidRPr="00953170">
                <w:rPr>
                  <w:rStyle w:val="affff2"/>
                </w:rPr>
                <w:t>1/</w:t>
              </w:r>
              <w:r w:rsidR="00066949" w:rsidRPr="00953170">
                <w:rPr>
                  <w:rStyle w:val="affff2"/>
                  <w:lang w:val="en-US"/>
                </w:rPr>
                <w:t>subscribers</w:t>
              </w:r>
              <w:r w:rsidR="00066949" w:rsidRPr="00953170">
                <w:rPr>
                  <w:rStyle w:val="affff2"/>
                </w:rPr>
                <w:t>/19344/</w:t>
              </w:r>
              <w:r w:rsidR="00066949" w:rsidRPr="00953170">
                <w:rPr>
                  <w:rStyle w:val="affff2"/>
                  <w:lang w:val="en-US"/>
                </w:rPr>
                <w:t>packs</w:t>
              </w:r>
              <w:r w:rsidR="00066949" w:rsidRPr="00953170">
                <w:rPr>
                  <w:rStyle w:val="affff2"/>
                </w:rPr>
                <w:t>/</w:t>
              </w:r>
              <w:r w:rsidR="00066949" w:rsidRPr="00953170">
                <w:rPr>
                  <w:rStyle w:val="affff2"/>
                  <w:lang w:val="en-US"/>
                </w:rPr>
                <w:t>activate</w:t>
              </w:r>
            </w:hyperlink>
          </w:p>
          <w:p w14:paraId="1A3C023C" w14:textId="77777777" w:rsidR="00B8268D" w:rsidRPr="00F73EE7" w:rsidRDefault="00B8268D" w:rsidP="00BF2A4B"/>
          <w:p w14:paraId="20DBD07B" w14:textId="2450B62E" w:rsidR="00B8268D" w:rsidRPr="00B8268D" w:rsidRDefault="00B8268D" w:rsidP="00BF2A4B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1D1A6F">
              <w:rPr>
                <w:b/>
                <w:lang w:val="en-US"/>
              </w:rPr>
              <w:object w:dxaOrig="2865" w:dyaOrig="810" w14:anchorId="4769D7C1">
                <v:shape id="_x0000_i1059" type="#_x0000_t75" style="width:136.8pt;height:36pt" o:ole="">
                  <v:imagedata r:id="rId113" o:title=""/>
                </v:shape>
                <o:OLEObject Type="Embed" ProgID="Package" ShapeID="_x0000_i1059" DrawAspect="Content" ObjectID="_1589897688" r:id="rId114"/>
              </w:object>
            </w:r>
          </w:p>
        </w:tc>
      </w:tr>
    </w:tbl>
    <w:p w14:paraId="2C45FEBB" w14:textId="0B5873E7" w:rsidR="00C35FEB" w:rsidRPr="00EC741A" w:rsidRDefault="00C35FEB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 w:rsidRPr="00EC741A">
        <w:rPr>
          <w:b/>
        </w:rPr>
        <w:t>Отключение пакета (опции)</w:t>
      </w:r>
      <w:r w:rsidR="00CF3153" w:rsidRPr="00EC741A">
        <w:rPr>
          <w:b/>
        </w:rPr>
        <w:t>.</w:t>
      </w:r>
    </w:p>
    <w:p w14:paraId="720C0177" w14:textId="77777777" w:rsidR="0039519A" w:rsidRDefault="001575AA" w:rsidP="00BF2A4B">
      <w:pPr>
        <w:pStyle w:val="TZStyle4"/>
      </w:pPr>
      <w:r>
        <w:t>Операция обслуживания. 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39519A" w:rsidRPr="00951B86" w14:paraId="15951A70" w14:textId="77777777" w:rsidTr="0039519A">
        <w:tc>
          <w:tcPr>
            <w:tcW w:w="562" w:type="dxa"/>
            <w:shd w:val="pct10" w:color="auto" w:fill="auto"/>
          </w:tcPr>
          <w:p w14:paraId="51A126E5" w14:textId="77777777" w:rsidR="0039519A" w:rsidRPr="00FC72D2" w:rsidRDefault="0039519A" w:rsidP="00A06D5A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2E5DF1FD" w14:textId="77777777" w:rsidR="0039519A" w:rsidRPr="00951B86" w:rsidRDefault="0039519A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651945BC" w14:textId="77777777" w:rsidR="0039519A" w:rsidRPr="00951B86" w:rsidRDefault="0039519A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9519A" w14:paraId="7AEED876" w14:textId="77777777" w:rsidTr="0039519A">
        <w:tc>
          <w:tcPr>
            <w:tcW w:w="562" w:type="dxa"/>
          </w:tcPr>
          <w:p w14:paraId="1423E5B3" w14:textId="77777777" w:rsidR="0039519A" w:rsidRDefault="0039519A" w:rsidP="00BF2A4B">
            <w:r>
              <w:t>1</w:t>
            </w:r>
          </w:p>
        </w:tc>
        <w:tc>
          <w:tcPr>
            <w:tcW w:w="2552" w:type="dxa"/>
          </w:tcPr>
          <w:p w14:paraId="402FC18B" w14:textId="77777777" w:rsidR="0039519A" w:rsidRPr="00FC72D2" w:rsidRDefault="0039519A" w:rsidP="00BF2A4B">
            <w:r>
              <w:t>Получение токена</w:t>
            </w:r>
          </w:p>
        </w:tc>
        <w:tc>
          <w:tcPr>
            <w:tcW w:w="6520" w:type="dxa"/>
          </w:tcPr>
          <w:p w14:paraId="5BCDAFE8" w14:textId="296A9708" w:rsidR="00B8268D" w:rsidRDefault="00B8268D" w:rsidP="00B8268D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115" w:history="1">
              <w:r w:rsidR="00066949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066949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7CE237EF" w14:textId="77777777" w:rsidR="00B8268D" w:rsidRPr="0019101F" w:rsidRDefault="00B8268D" w:rsidP="00B8268D">
            <w:pPr>
              <w:rPr>
                <w:lang w:val="en-US"/>
              </w:rPr>
            </w:pPr>
          </w:p>
          <w:p w14:paraId="0D88D82B" w14:textId="77777777" w:rsidR="00B8268D" w:rsidRPr="0019101F" w:rsidRDefault="00B8268D" w:rsidP="00B8268D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120EC5FA">
                <v:shape id="_x0000_i1060" type="#_x0000_t75" style="width:57.6pt;height:43.2pt" o:ole="">
                  <v:imagedata r:id="rId49" o:title=""/>
                </v:shape>
                <o:OLEObject Type="Embed" ProgID="Package" ShapeID="_x0000_i1060" DrawAspect="Content" ObjectID="_1589897689" r:id="rId116"/>
              </w:object>
            </w:r>
            <w:r w:rsidRPr="0019101F">
              <w:rPr>
                <w:b/>
              </w:rPr>
              <w:t xml:space="preserve"> </w:t>
            </w:r>
          </w:p>
          <w:p w14:paraId="55D9A557" w14:textId="77777777" w:rsidR="00B8268D" w:rsidRPr="0019101F" w:rsidRDefault="00B8268D" w:rsidP="00B8268D">
            <w:pPr>
              <w:rPr>
                <w:b/>
              </w:rPr>
            </w:pPr>
          </w:p>
          <w:p w14:paraId="19A8CB88" w14:textId="77777777" w:rsidR="00B8268D" w:rsidRDefault="00B8268D" w:rsidP="00B8268D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63BD944A" w14:textId="7B94DA79" w:rsidR="0039519A" w:rsidRPr="00030000" w:rsidRDefault="00B8268D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B8268D">
              <w:rPr>
                <w:lang w:val="en-US"/>
              </w:rPr>
              <w:t>token</w:t>
            </w:r>
            <w:r>
              <w:t>}}</w:t>
            </w:r>
          </w:p>
        </w:tc>
      </w:tr>
      <w:tr w:rsidR="0039519A" w14:paraId="4FD357A7" w14:textId="77777777" w:rsidTr="0039519A">
        <w:tc>
          <w:tcPr>
            <w:tcW w:w="562" w:type="dxa"/>
          </w:tcPr>
          <w:p w14:paraId="37F31131" w14:textId="77777777" w:rsidR="0039519A" w:rsidRDefault="0039519A" w:rsidP="00BF2A4B">
            <w:r>
              <w:t>2</w:t>
            </w:r>
          </w:p>
        </w:tc>
        <w:tc>
          <w:tcPr>
            <w:tcW w:w="2552" w:type="dxa"/>
          </w:tcPr>
          <w:p w14:paraId="02E7550E" w14:textId="77777777" w:rsidR="0039519A" w:rsidRDefault="0039519A" w:rsidP="00BF2A4B">
            <w:r>
              <w:t>Получение маршрутной информации о абоненте</w:t>
            </w:r>
          </w:p>
        </w:tc>
        <w:tc>
          <w:tcPr>
            <w:tcW w:w="6520" w:type="dxa"/>
          </w:tcPr>
          <w:p w14:paraId="2EF44312" w14:textId="77777777" w:rsidR="00B8268D" w:rsidRPr="003C74E4" w:rsidRDefault="00B8268D" w:rsidP="00B8268D">
            <w:pPr>
              <w:rPr>
                <w:b/>
              </w:rPr>
            </w:pPr>
            <w:r w:rsidRPr="003C74E4">
              <w:rPr>
                <w:b/>
                <w:lang w:val="en-US"/>
              </w:rPr>
              <w:t>URL</w:t>
            </w:r>
            <w:r w:rsidRPr="003C74E4">
              <w:rPr>
                <w:b/>
              </w:rPr>
              <w:t>:</w:t>
            </w:r>
          </w:p>
          <w:p w14:paraId="6BBDC2C8" w14:textId="08E40B4C" w:rsidR="00B8268D" w:rsidRDefault="0056072C" w:rsidP="00B8268D">
            <w:hyperlink r:id="rId117" w:history="1">
              <w:r w:rsidR="00066949" w:rsidRPr="00953170">
                <w:rPr>
                  <w:rStyle w:val="affff2"/>
                </w:rPr>
                <w:t>https://alldealers.megafon.ru:9443/openapi/v1/customers/msisdn:9371911652/location</w:t>
              </w:r>
            </w:hyperlink>
          </w:p>
          <w:p w14:paraId="69E66A2A" w14:textId="77777777" w:rsidR="00B8268D" w:rsidRDefault="00B8268D" w:rsidP="00B8268D"/>
          <w:p w14:paraId="4783C2AC" w14:textId="77777777" w:rsidR="00B8268D" w:rsidRDefault="00B8268D" w:rsidP="00B8268D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object w:dxaOrig="2505" w:dyaOrig="811" w14:anchorId="28C1D424">
                <v:shape id="_x0000_i1061" type="#_x0000_t75" style="width:122.4pt;height:43.2pt" o:ole="">
                  <v:imagedata r:id="rId103" o:title=""/>
                </v:shape>
                <o:OLEObject Type="Embed" ProgID="Package" ShapeID="_x0000_i1061" DrawAspect="Content" ObjectID="_1589897690" r:id="rId118"/>
              </w:object>
            </w:r>
          </w:p>
          <w:p w14:paraId="31A631DA" w14:textId="267A7A10" w:rsidR="0039519A" w:rsidRDefault="0039519A" w:rsidP="00B8268D"/>
        </w:tc>
      </w:tr>
      <w:tr w:rsidR="00CF3153" w:rsidRPr="0053503A" w14:paraId="44B014EB" w14:textId="77777777" w:rsidTr="0039519A">
        <w:tc>
          <w:tcPr>
            <w:tcW w:w="562" w:type="dxa"/>
          </w:tcPr>
          <w:p w14:paraId="1168FD4E" w14:textId="4943E287" w:rsidR="00CF3153" w:rsidRDefault="00B8268D" w:rsidP="00BF2A4B"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03CA4AF1" w14:textId="23571B59" w:rsidR="00CF3153" w:rsidRDefault="00CF3153" w:rsidP="00BF2A4B">
            <w:r>
              <w:t>Отключение</w:t>
            </w:r>
            <w:r w:rsidRPr="00F1147B">
              <w:t xml:space="preserve"> пакета (</w:t>
            </w:r>
            <w:r>
              <w:t>опции</w:t>
            </w:r>
            <w:r w:rsidRPr="00F1147B">
              <w:t>)</w:t>
            </w:r>
            <w:r>
              <w:t xml:space="preserve"> в </w:t>
            </w:r>
            <w:r>
              <w:rPr>
                <w:lang w:val="en-US"/>
              </w:rPr>
              <w:t>GF</w:t>
            </w:r>
          </w:p>
        </w:tc>
        <w:tc>
          <w:tcPr>
            <w:tcW w:w="6520" w:type="dxa"/>
          </w:tcPr>
          <w:p w14:paraId="0AE1F8C4" w14:textId="77777777" w:rsidR="00B8268D" w:rsidRPr="00B8268D" w:rsidRDefault="00B8268D" w:rsidP="00B8268D">
            <w:pPr>
              <w:rPr>
                <w:b/>
              </w:rPr>
            </w:pPr>
            <w:r w:rsidRPr="00B8268D">
              <w:rPr>
                <w:b/>
                <w:lang w:val="en-US"/>
              </w:rPr>
              <w:t>URL</w:t>
            </w:r>
            <w:r w:rsidRPr="00B8268D">
              <w:rPr>
                <w:b/>
              </w:rPr>
              <w:t>:</w:t>
            </w:r>
          </w:p>
          <w:p w14:paraId="22064B36" w14:textId="24455A01" w:rsidR="00B8268D" w:rsidRDefault="0056072C" w:rsidP="00B8268D">
            <w:hyperlink r:id="rId119" w:history="1">
              <w:r w:rsidR="003F4FF0" w:rsidRPr="00953170">
                <w:rPr>
                  <w:rStyle w:val="affff2"/>
                </w:rPr>
                <w:t>https:</w:t>
              </w:r>
              <w:r w:rsidR="003F4FF0" w:rsidRPr="003F4FF0">
                <w:rPr>
                  <w:rStyle w:val="affff2"/>
                </w:rPr>
                <w:t>//</w:t>
              </w:r>
              <w:r w:rsidR="003F4FF0" w:rsidRPr="00953170">
                <w:rPr>
                  <w:rStyle w:val="affff2"/>
                </w:rPr>
                <w:t>alldealers.megafon.ru:9443/openapi/v1/subscribers/19344/packs/27/deactivate</w:t>
              </w:r>
            </w:hyperlink>
          </w:p>
          <w:p w14:paraId="61EC344A" w14:textId="77777777" w:rsidR="00B8268D" w:rsidRPr="00B8268D" w:rsidRDefault="00B8268D" w:rsidP="00B8268D"/>
          <w:p w14:paraId="02A9BC79" w14:textId="406F3A78" w:rsidR="00CF3153" w:rsidRPr="00B8268D" w:rsidRDefault="00B8268D" w:rsidP="00B8268D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1D1A6F">
              <w:rPr>
                <w:b/>
                <w:lang w:val="en-US"/>
              </w:rPr>
              <w:object w:dxaOrig="2715" w:dyaOrig="810" w14:anchorId="0622D6BA">
                <v:shape id="_x0000_i1062" type="#_x0000_t75" style="width:136.8pt;height:43.2pt" o:ole="">
                  <v:imagedata r:id="rId120" o:title=""/>
                </v:shape>
                <o:OLEObject Type="Embed" ProgID="Package" ShapeID="_x0000_i1062" DrawAspect="Content" ObjectID="_1589897691" r:id="rId121"/>
              </w:object>
            </w:r>
          </w:p>
        </w:tc>
      </w:tr>
    </w:tbl>
    <w:p w14:paraId="4895E5E3" w14:textId="2674525D" w:rsidR="00EC741A" w:rsidRPr="00EC741A" w:rsidRDefault="00EC741A" w:rsidP="009F0C49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rPr>
          <w:b/>
        </w:rPr>
        <w:lastRenderedPageBreak/>
        <w:t>Получение списка активных точек продаж</w:t>
      </w:r>
      <w:r w:rsidRPr="00EC741A">
        <w:rPr>
          <w:b/>
        </w:rPr>
        <w:t>.</w:t>
      </w:r>
    </w:p>
    <w:p w14:paraId="66C22F87" w14:textId="77777777" w:rsidR="00EC741A" w:rsidRDefault="00EC741A" w:rsidP="00BF2A4B">
      <w:pPr>
        <w:pStyle w:val="TZStyle4"/>
      </w:pPr>
      <w:r>
        <w:t>Операция обслуживания. 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EC741A" w:rsidRPr="00951B86" w14:paraId="3AE2BFC1" w14:textId="77777777" w:rsidTr="00B50F12">
        <w:tc>
          <w:tcPr>
            <w:tcW w:w="562" w:type="dxa"/>
            <w:shd w:val="pct10" w:color="auto" w:fill="auto"/>
          </w:tcPr>
          <w:p w14:paraId="42A63272" w14:textId="77777777" w:rsidR="00EC741A" w:rsidRPr="00FC72D2" w:rsidRDefault="00EC741A" w:rsidP="00A06D5A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7CEA2889" w14:textId="77777777" w:rsidR="00EC741A" w:rsidRPr="00951B86" w:rsidRDefault="00EC741A" w:rsidP="00BF2A4B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3E2209E7" w14:textId="77777777" w:rsidR="00EC741A" w:rsidRPr="00951B86" w:rsidRDefault="00EC741A" w:rsidP="00BF2A4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C741A" w14:paraId="095D1D5F" w14:textId="77777777" w:rsidTr="00B50F12">
        <w:tc>
          <w:tcPr>
            <w:tcW w:w="562" w:type="dxa"/>
          </w:tcPr>
          <w:p w14:paraId="27E32AFA" w14:textId="77777777" w:rsidR="00EC741A" w:rsidRDefault="00EC741A" w:rsidP="00BF2A4B">
            <w:r>
              <w:t>1</w:t>
            </w:r>
          </w:p>
        </w:tc>
        <w:tc>
          <w:tcPr>
            <w:tcW w:w="2552" w:type="dxa"/>
          </w:tcPr>
          <w:p w14:paraId="50F486D2" w14:textId="77777777" w:rsidR="00EC741A" w:rsidRPr="00FC72D2" w:rsidRDefault="00EC741A" w:rsidP="00BF2A4B">
            <w:r>
              <w:t>Получение токена</w:t>
            </w:r>
          </w:p>
        </w:tc>
        <w:tc>
          <w:tcPr>
            <w:tcW w:w="6520" w:type="dxa"/>
          </w:tcPr>
          <w:p w14:paraId="0FB4C6A9" w14:textId="5EEFB67F" w:rsidR="00962638" w:rsidRDefault="00962638" w:rsidP="00962638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122" w:history="1">
              <w:r w:rsidR="003F4FF0"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="003F4FF0"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25360AE7" w14:textId="77777777" w:rsidR="00962638" w:rsidRPr="0019101F" w:rsidRDefault="00962638" w:rsidP="00962638">
            <w:pPr>
              <w:rPr>
                <w:lang w:val="en-US"/>
              </w:rPr>
            </w:pPr>
          </w:p>
          <w:p w14:paraId="254CFAAA" w14:textId="77777777" w:rsidR="00962638" w:rsidRPr="0019101F" w:rsidRDefault="00962638" w:rsidP="00962638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41" w:dyaOrig="811" w14:anchorId="5DDD5939">
                <v:shape id="_x0000_i1063" type="#_x0000_t75" style="width:57.6pt;height:43.2pt" o:ole="">
                  <v:imagedata r:id="rId49" o:title=""/>
                </v:shape>
                <o:OLEObject Type="Embed" ProgID="Package" ShapeID="_x0000_i1063" DrawAspect="Content" ObjectID="_1589897692" r:id="rId123"/>
              </w:object>
            </w:r>
            <w:r w:rsidRPr="0019101F">
              <w:rPr>
                <w:b/>
              </w:rPr>
              <w:t xml:space="preserve"> </w:t>
            </w:r>
          </w:p>
          <w:p w14:paraId="15390ED2" w14:textId="77777777" w:rsidR="00962638" w:rsidRPr="0019101F" w:rsidRDefault="00962638" w:rsidP="00962638">
            <w:pPr>
              <w:rPr>
                <w:b/>
              </w:rPr>
            </w:pPr>
          </w:p>
          <w:p w14:paraId="48FA5792" w14:textId="77777777" w:rsidR="00962638" w:rsidRDefault="00962638" w:rsidP="00962638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41B9A0DD" w14:textId="46FE483E" w:rsidR="00EC741A" w:rsidRPr="00030000" w:rsidRDefault="00962638" w:rsidP="00B8056D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t>authToken:{</w:t>
            </w:r>
            <w:proofErr w:type="gramEnd"/>
            <w:r>
              <w:t>{</w:t>
            </w:r>
            <w:r w:rsidRPr="00962638">
              <w:rPr>
                <w:lang w:val="en-US"/>
              </w:rPr>
              <w:t>token</w:t>
            </w:r>
            <w:r>
              <w:t>}}</w:t>
            </w:r>
          </w:p>
        </w:tc>
      </w:tr>
      <w:tr w:rsidR="00EC741A" w:rsidRPr="00962638" w14:paraId="0F4E50A7" w14:textId="77777777" w:rsidTr="00B50F12">
        <w:tc>
          <w:tcPr>
            <w:tcW w:w="562" w:type="dxa"/>
          </w:tcPr>
          <w:p w14:paraId="543C8C3E" w14:textId="77777777" w:rsidR="00EC741A" w:rsidRDefault="00EC741A" w:rsidP="00BF2A4B">
            <w:r>
              <w:t>2</w:t>
            </w:r>
          </w:p>
        </w:tc>
        <w:tc>
          <w:tcPr>
            <w:tcW w:w="2552" w:type="dxa"/>
          </w:tcPr>
          <w:p w14:paraId="31DD1259" w14:textId="1915F4DF" w:rsidR="00EC741A" w:rsidRDefault="00DE0EFE" w:rsidP="00BF2A4B">
            <w:r>
              <w:t>Определение атрибутов пользователя (</w:t>
            </w:r>
            <w:r>
              <w:rPr>
                <w:lang w:val="en-US"/>
              </w:rPr>
              <w:t>agent</w:t>
            </w:r>
            <w:r w:rsidRPr="00DE0EFE">
              <w:t>_</w:t>
            </w:r>
            <w:r>
              <w:rPr>
                <w:lang w:val="en-US"/>
              </w:rPr>
              <w:t>id</w:t>
            </w:r>
            <w:r>
              <w:t>) выполняющего запрос</w:t>
            </w:r>
          </w:p>
        </w:tc>
        <w:tc>
          <w:tcPr>
            <w:tcW w:w="6520" w:type="dxa"/>
          </w:tcPr>
          <w:p w14:paraId="18C91DC9" w14:textId="0F417326" w:rsidR="00EC741A" w:rsidRDefault="00962638" w:rsidP="00BF2A4B">
            <w:pPr>
              <w:rPr>
                <w:lang w:val="en-US"/>
              </w:rPr>
            </w:pPr>
            <w:r w:rsidRPr="00962638">
              <w:rPr>
                <w:b/>
                <w:lang w:val="en-US"/>
              </w:rPr>
              <w:t>URL:</w:t>
            </w:r>
            <w:r>
              <w:rPr>
                <w:lang w:val="en-US"/>
              </w:rPr>
              <w:t xml:space="preserve"> </w:t>
            </w:r>
            <w:hyperlink r:id="rId124" w:history="1">
              <w:r w:rsidR="003F4FF0" w:rsidRPr="00953170">
                <w:rPr>
                  <w:rStyle w:val="affff2"/>
                  <w:lang w:val="en-US"/>
                </w:rPr>
                <w:t>https://alldealers.megafon.ru:9443/ps/auth/api/user/current</w:t>
              </w:r>
            </w:hyperlink>
          </w:p>
          <w:p w14:paraId="25FFA586" w14:textId="77777777" w:rsidR="00962638" w:rsidRDefault="00962638" w:rsidP="00BF2A4B">
            <w:pPr>
              <w:rPr>
                <w:lang w:val="en-US"/>
              </w:rPr>
            </w:pPr>
          </w:p>
          <w:p w14:paraId="69D0EE2E" w14:textId="2A4AF802" w:rsidR="00962638" w:rsidRPr="00962638" w:rsidRDefault="00962638" w:rsidP="00962638">
            <w:pPr>
              <w:rPr>
                <w:lang w:val="en-US"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  <w:lang w:val="en-US"/>
              </w:rPr>
              <w:t xml:space="preserve"> </w:t>
            </w:r>
            <w:r w:rsidR="00826EBE">
              <w:rPr>
                <w:b/>
                <w:lang w:val="en-US"/>
              </w:rPr>
              <w:object w:dxaOrig="3150" w:dyaOrig="810" w14:anchorId="19192684">
                <v:shape id="_x0000_i1064" type="#_x0000_t75" style="width:158.4pt;height:43.2pt" o:ole="">
                  <v:imagedata r:id="rId125" o:title=""/>
                </v:shape>
                <o:OLEObject Type="Embed" ProgID="Package" ShapeID="_x0000_i1064" DrawAspect="Content" ObjectID="_1589897693" r:id="rId126"/>
              </w:object>
            </w:r>
          </w:p>
        </w:tc>
      </w:tr>
      <w:tr w:rsidR="00EC741A" w:rsidRPr="0053503A" w14:paraId="42D30823" w14:textId="77777777" w:rsidTr="00B50F12">
        <w:tc>
          <w:tcPr>
            <w:tcW w:w="562" w:type="dxa"/>
          </w:tcPr>
          <w:p w14:paraId="5B5496C9" w14:textId="6829C27A" w:rsidR="00EC741A" w:rsidRPr="00DE0EFE" w:rsidRDefault="00DE0EFE" w:rsidP="00BF2A4B">
            <w:r>
              <w:t>3</w:t>
            </w:r>
          </w:p>
        </w:tc>
        <w:tc>
          <w:tcPr>
            <w:tcW w:w="2552" w:type="dxa"/>
          </w:tcPr>
          <w:p w14:paraId="57297103" w14:textId="7A5FD178" w:rsidR="00EC741A" w:rsidRPr="00DE0EFE" w:rsidRDefault="00DE0EFE" w:rsidP="00BF2A4B">
            <w:r>
              <w:t>Получение списка активных точек продаж для агента из п.2</w:t>
            </w:r>
          </w:p>
        </w:tc>
        <w:tc>
          <w:tcPr>
            <w:tcW w:w="6520" w:type="dxa"/>
          </w:tcPr>
          <w:p w14:paraId="5A7002D3" w14:textId="2DB3B589" w:rsidR="00962638" w:rsidRDefault="00962638" w:rsidP="00962638">
            <w:pPr>
              <w:rPr>
                <w:lang w:val="en-US"/>
              </w:rPr>
            </w:pPr>
            <w:r w:rsidRPr="00962638">
              <w:rPr>
                <w:b/>
                <w:lang w:val="en-US"/>
              </w:rPr>
              <w:t>URL:</w:t>
            </w:r>
            <w:r>
              <w:rPr>
                <w:lang w:val="en-US"/>
              </w:rPr>
              <w:t xml:space="preserve"> </w:t>
            </w:r>
            <w:hyperlink r:id="rId127" w:history="1">
              <w:r w:rsidR="003F4FF0" w:rsidRPr="00953170">
                <w:rPr>
                  <w:rStyle w:val="affff2"/>
                  <w:lang w:val="en-US"/>
                </w:rPr>
                <w:t>https://alldealers.megafon.ru:9443/openapi/v1/agents/5131/salePoints?limit=0</w:t>
              </w:r>
            </w:hyperlink>
          </w:p>
          <w:p w14:paraId="6BE171AE" w14:textId="6DB6C442" w:rsidR="00703C1A" w:rsidRDefault="00962638" w:rsidP="006579D2">
            <w:r w:rsidRPr="00222364">
              <w:rPr>
                <w:b/>
              </w:rPr>
              <w:t>Пример вызова и ответа:</w:t>
            </w:r>
            <w:r w:rsidR="00A06D5A">
              <w:rPr>
                <w:b/>
              </w:rPr>
              <w:t xml:space="preserve"> </w:t>
            </w:r>
            <w:r w:rsidR="001D1A6F">
              <w:rPr>
                <w:b/>
              </w:rPr>
              <w:object w:dxaOrig="2955" w:dyaOrig="810" w14:anchorId="1793FC02">
                <v:shape id="_x0000_i1065" type="#_x0000_t75" style="width:151.2pt;height:43.2pt" o:ole="">
                  <v:imagedata r:id="rId128" o:title=""/>
                </v:shape>
                <o:OLEObject Type="Embed" ProgID="Package" ShapeID="_x0000_i1065" DrawAspect="Content" ObjectID="_1589897694" r:id="rId129"/>
              </w:object>
            </w:r>
          </w:p>
        </w:tc>
      </w:tr>
      <w:tr w:rsidR="00962638" w:rsidRPr="0053503A" w14:paraId="74A59972" w14:textId="77777777" w:rsidTr="00B50F12">
        <w:tc>
          <w:tcPr>
            <w:tcW w:w="562" w:type="dxa"/>
          </w:tcPr>
          <w:p w14:paraId="3A2A5E4C" w14:textId="0FFCABBE" w:rsidR="00962638" w:rsidRPr="00962638" w:rsidRDefault="00962638" w:rsidP="00BF2A4B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2552" w:type="dxa"/>
          </w:tcPr>
          <w:p w14:paraId="06706600" w14:textId="330C2A5F" w:rsidR="00962638" w:rsidRPr="00962638" w:rsidRDefault="00962638" w:rsidP="00BF2A4B">
            <w:r w:rsidRPr="00962638">
              <w:t xml:space="preserve">Получение списка активных точек продаж </w:t>
            </w:r>
            <w:r>
              <w:t>за одну операцию</w:t>
            </w:r>
          </w:p>
        </w:tc>
        <w:tc>
          <w:tcPr>
            <w:tcW w:w="6520" w:type="dxa"/>
          </w:tcPr>
          <w:p w14:paraId="7D1CC288" w14:textId="73715345" w:rsidR="00A06D5A" w:rsidRDefault="00A06D5A" w:rsidP="00A06D5A">
            <w:pPr>
              <w:rPr>
                <w:lang w:val="en-US"/>
              </w:rPr>
            </w:pPr>
            <w:r w:rsidRPr="00962638">
              <w:rPr>
                <w:b/>
                <w:lang w:val="en-US"/>
              </w:rPr>
              <w:t>URL:</w:t>
            </w:r>
            <w:r>
              <w:rPr>
                <w:lang w:val="en-US"/>
              </w:rPr>
              <w:t xml:space="preserve"> </w:t>
            </w:r>
            <w:hyperlink r:id="rId130" w:history="1">
              <w:r w:rsidR="00766E71" w:rsidRPr="00953170">
                <w:rPr>
                  <w:rStyle w:val="affff2"/>
                  <w:lang w:val="en-US"/>
                </w:rPr>
                <w:t>https://alldealers.megafon.ru:9443/openapi/v1/common/batchExecute</w:t>
              </w:r>
            </w:hyperlink>
          </w:p>
          <w:p w14:paraId="535FC74D" w14:textId="77777777" w:rsidR="00A06D5A" w:rsidRDefault="00A06D5A" w:rsidP="00A06D5A">
            <w:pPr>
              <w:rPr>
                <w:lang w:val="en-US"/>
              </w:rPr>
            </w:pPr>
          </w:p>
          <w:p w14:paraId="2105C00E" w14:textId="27DED7F9" w:rsidR="00962638" w:rsidRPr="00962638" w:rsidRDefault="00A06D5A" w:rsidP="006579D2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E53EDA">
              <w:rPr>
                <w:b/>
              </w:rPr>
              <w:object w:dxaOrig="3780" w:dyaOrig="810" w14:anchorId="2B104227">
                <v:shape id="_x0000_i1066" type="#_x0000_t75" style="width:187.2pt;height:36pt" o:ole="">
                  <v:imagedata r:id="rId131" o:title=""/>
                </v:shape>
                <o:OLEObject Type="Embed" ProgID="Package" ShapeID="_x0000_i1066" DrawAspect="Content" ObjectID="_1589897695" r:id="rId132"/>
              </w:object>
            </w:r>
          </w:p>
        </w:tc>
      </w:tr>
    </w:tbl>
    <w:p w14:paraId="68E2186D" w14:textId="516483C3" w:rsidR="00B936A5" w:rsidRPr="00353467" w:rsidRDefault="00B936A5" w:rsidP="00B936A5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b/>
          <w:highlight w:val="yellow"/>
        </w:rPr>
      </w:pPr>
      <w:r>
        <w:rPr>
          <w:b/>
          <w:highlight w:val="yellow"/>
        </w:rPr>
        <w:t>Регистрация</w:t>
      </w:r>
      <w:r w:rsidR="0026132F">
        <w:rPr>
          <w:b/>
          <w:highlight w:val="yellow"/>
        </w:rPr>
        <w:t xml:space="preserve"> </w:t>
      </w:r>
      <w:r w:rsidR="0026132F">
        <w:rPr>
          <w:b/>
          <w:highlight w:val="yellow"/>
          <w:lang w:val="en-US"/>
        </w:rPr>
        <w:t>B</w:t>
      </w:r>
      <w:r w:rsidR="0026132F" w:rsidRPr="0026132F">
        <w:rPr>
          <w:b/>
          <w:highlight w:val="yellow"/>
        </w:rPr>
        <w:t>2</w:t>
      </w:r>
      <w:r w:rsidR="0026132F">
        <w:rPr>
          <w:b/>
          <w:highlight w:val="yellow"/>
          <w:lang w:val="en-US"/>
        </w:rPr>
        <w:t>B</w:t>
      </w:r>
      <w:r>
        <w:rPr>
          <w:b/>
          <w:highlight w:val="yellow"/>
        </w:rPr>
        <w:t xml:space="preserve"> юридического лица</w:t>
      </w:r>
      <w:r w:rsidR="0026132F">
        <w:rPr>
          <w:b/>
          <w:highlight w:val="yellow"/>
        </w:rPr>
        <w:t>/индивидуального предпринимателя</w:t>
      </w:r>
      <w:r w:rsidRPr="00353467">
        <w:rPr>
          <w:b/>
          <w:highlight w:val="yellow"/>
        </w:rPr>
        <w:t>.</w:t>
      </w:r>
    </w:p>
    <w:p w14:paraId="4150EE6D" w14:textId="77777777" w:rsidR="00B936A5" w:rsidRDefault="00B936A5" w:rsidP="00B936A5">
      <w:pPr>
        <w:pStyle w:val="TZStyle4"/>
      </w:pPr>
      <w:r>
        <w:t>Операция обслуживания. Зонтик реализуется на внешней платформе.</w:t>
      </w:r>
    </w:p>
    <w:tbl>
      <w:tblPr>
        <w:tblStyle w:val="affff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520"/>
      </w:tblGrid>
      <w:tr w:rsidR="00B936A5" w:rsidRPr="00951B86" w14:paraId="58D0230C" w14:textId="77777777" w:rsidTr="00437CB2">
        <w:tc>
          <w:tcPr>
            <w:tcW w:w="562" w:type="dxa"/>
            <w:shd w:val="pct10" w:color="auto" w:fill="auto"/>
          </w:tcPr>
          <w:p w14:paraId="0916C0C4" w14:textId="77777777" w:rsidR="00B936A5" w:rsidRPr="00FC72D2" w:rsidRDefault="00B936A5" w:rsidP="00437CB2">
            <w:pPr>
              <w:ind w:right="-108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552" w:type="dxa"/>
            <w:shd w:val="pct10" w:color="auto" w:fill="auto"/>
          </w:tcPr>
          <w:p w14:paraId="48EDC963" w14:textId="77777777" w:rsidR="00B936A5" w:rsidRPr="00951B86" w:rsidRDefault="00B936A5" w:rsidP="00437CB2">
            <w:pPr>
              <w:rPr>
                <w:b/>
              </w:rPr>
            </w:pPr>
            <w:r w:rsidRPr="00951B86">
              <w:rPr>
                <w:b/>
              </w:rPr>
              <w:t>Операция</w:t>
            </w:r>
          </w:p>
        </w:tc>
        <w:tc>
          <w:tcPr>
            <w:tcW w:w="6520" w:type="dxa"/>
            <w:shd w:val="pct10" w:color="auto" w:fill="auto"/>
          </w:tcPr>
          <w:p w14:paraId="6553BEEB" w14:textId="77777777" w:rsidR="00B936A5" w:rsidRPr="00951B86" w:rsidRDefault="00B936A5" w:rsidP="00437CB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936A5" w14:paraId="2901ACFA" w14:textId="77777777" w:rsidTr="00437CB2">
        <w:tc>
          <w:tcPr>
            <w:tcW w:w="562" w:type="dxa"/>
          </w:tcPr>
          <w:p w14:paraId="43DD6FDB" w14:textId="77777777" w:rsidR="00B936A5" w:rsidRDefault="00B936A5" w:rsidP="00437CB2">
            <w:r>
              <w:t>1</w:t>
            </w:r>
          </w:p>
        </w:tc>
        <w:tc>
          <w:tcPr>
            <w:tcW w:w="2552" w:type="dxa"/>
          </w:tcPr>
          <w:p w14:paraId="2118FF00" w14:textId="77777777" w:rsidR="00B936A5" w:rsidRPr="00FC72D2" w:rsidRDefault="00B936A5" w:rsidP="00437CB2">
            <w:r>
              <w:t>Получение токена</w:t>
            </w:r>
          </w:p>
        </w:tc>
        <w:tc>
          <w:tcPr>
            <w:tcW w:w="6520" w:type="dxa"/>
          </w:tcPr>
          <w:p w14:paraId="56FB5FB1" w14:textId="77777777" w:rsidR="00B936A5" w:rsidRDefault="00B936A5" w:rsidP="00437CB2">
            <w:pPr>
              <w:rPr>
                <w:b/>
                <w:lang w:val="en-US"/>
              </w:rPr>
            </w:pPr>
            <w:r w:rsidRPr="00B20D70">
              <w:rPr>
                <w:b/>
                <w:lang w:val="en-US"/>
              </w:rPr>
              <w:t>URL:</w:t>
            </w:r>
            <w:r>
              <w:rPr>
                <w:b/>
                <w:lang w:val="en-US"/>
              </w:rPr>
              <w:t xml:space="preserve"> </w:t>
            </w:r>
            <w:hyperlink r:id="rId133" w:history="1">
              <w:r w:rsidRPr="00953170">
                <w:rPr>
                  <w:rStyle w:val="affff2"/>
                  <w:rFonts w:cs="Arial"/>
                  <w:shd w:val="clear" w:color="auto" w:fill="FFFFFF"/>
                  <w:lang w:val="en-US"/>
                </w:rPr>
                <w:t>https://alldealers.megafon.ru:9443/</w:t>
              </w:r>
              <w:r w:rsidRPr="00953170">
                <w:rPr>
                  <w:rStyle w:val="affff2"/>
                  <w:lang w:val="en-US"/>
                </w:rPr>
                <w:t>ps/auth/api/token</w:t>
              </w:r>
            </w:hyperlink>
          </w:p>
          <w:p w14:paraId="0492E817" w14:textId="77777777" w:rsidR="00B936A5" w:rsidRPr="0019101F" w:rsidRDefault="00B936A5" w:rsidP="00437CB2">
            <w:pPr>
              <w:rPr>
                <w:lang w:val="en-US"/>
              </w:rPr>
            </w:pPr>
          </w:p>
          <w:p w14:paraId="12DE6538" w14:textId="77777777" w:rsidR="00B936A5" w:rsidRPr="0019101F" w:rsidRDefault="00B936A5" w:rsidP="00437CB2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125" w:dyaOrig="765" w14:anchorId="58D79D45">
                <v:shape id="_x0000_i1072" type="#_x0000_t75" style="width:57.6pt;height:36pt" o:ole="">
                  <v:imagedata r:id="rId134" o:title=""/>
                </v:shape>
                <o:OLEObject Type="Embed" ProgID="Package" ShapeID="_x0000_i1072" DrawAspect="Content" ObjectID="_1589897696" r:id="rId135"/>
              </w:object>
            </w:r>
            <w:r w:rsidRPr="0019101F">
              <w:rPr>
                <w:b/>
              </w:rPr>
              <w:t xml:space="preserve"> </w:t>
            </w:r>
          </w:p>
          <w:p w14:paraId="78DDC4EC" w14:textId="77777777" w:rsidR="00B936A5" w:rsidRPr="0019101F" w:rsidRDefault="00B936A5" w:rsidP="00437CB2">
            <w:pPr>
              <w:rPr>
                <w:b/>
              </w:rPr>
            </w:pPr>
          </w:p>
          <w:p w14:paraId="6ED878AF" w14:textId="77777777" w:rsidR="00B936A5" w:rsidRDefault="00B936A5" w:rsidP="00437CB2">
            <w:r>
              <w:t>Используется для всех последующих операций. Токен нужно передавать в заголовок запроса в виде</w:t>
            </w:r>
            <w:r w:rsidRPr="00A0009C">
              <w:t xml:space="preserve"> параметра</w:t>
            </w:r>
            <w:r>
              <w:t>:</w:t>
            </w:r>
          </w:p>
          <w:p w14:paraId="019AC199" w14:textId="77777777" w:rsidR="00B936A5" w:rsidRPr="00030000" w:rsidRDefault="00B936A5" w:rsidP="00437CB2">
            <w:pPr>
              <w:pStyle w:val="a5"/>
              <w:numPr>
                <w:ilvl w:val="0"/>
                <w:numId w:val="21"/>
              </w:numPr>
            </w:pPr>
            <w:proofErr w:type="gramStart"/>
            <w:r>
              <w:lastRenderedPageBreak/>
              <w:t>authToken:{</w:t>
            </w:r>
            <w:proofErr w:type="gramEnd"/>
            <w:r>
              <w:t>{</w:t>
            </w:r>
            <w:r w:rsidRPr="00962638">
              <w:rPr>
                <w:lang w:val="en-US"/>
              </w:rPr>
              <w:t>token</w:t>
            </w:r>
            <w:r>
              <w:t>}}</w:t>
            </w:r>
          </w:p>
        </w:tc>
      </w:tr>
      <w:tr w:rsidR="00B936A5" w:rsidRPr="00962638" w14:paraId="566AF351" w14:textId="77777777" w:rsidTr="00437CB2">
        <w:tc>
          <w:tcPr>
            <w:tcW w:w="562" w:type="dxa"/>
          </w:tcPr>
          <w:p w14:paraId="4055B49C" w14:textId="1DEFC766" w:rsidR="00B936A5" w:rsidRDefault="00B936A5" w:rsidP="00B936A5">
            <w:r>
              <w:lastRenderedPageBreak/>
              <w:t>2</w:t>
            </w:r>
          </w:p>
        </w:tc>
        <w:tc>
          <w:tcPr>
            <w:tcW w:w="2552" w:type="dxa"/>
          </w:tcPr>
          <w:p w14:paraId="32FE9615" w14:textId="1B88E217" w:rsidR="00B936A5" w:rsidRPr="00E512DB" w:rsidRDefault="00B936A5" w:rsidP="00B936A5">
            <w:r w:rsidRPr="00C04B1B">
              <w:t xml:space="preserve">Получение маршрутной информации о </w:t>
            </w:r>
            <w:r>
              <w:rPr>
                <w:lang w:val="en-US"/>
              </w:rPr>
              <w:t>SIM</w:t>
            </w:r>
            <w:r w:rsidRPr="00C04B1B">
              <w:t>-</w:t>
            </w:r>
            <w:r>
              <w:t>карте</w:t>
            </w:r>
          </w:p>
        </w:tc>
        <w:tc>
          <w:tcPr>
            <w:tcW w:w="6520" w:type="dxa"/>
          </w:tcPr>
          <w:p w14:paraId="5B6D585D" w14:textId="691032D2" w:rsidR="00B936A5" w:rsidRDefault="00B936A5" w:rsidP="00B936A5">
            <w:pPr>
              <w:rPr>
                <w:lang w:val="en-US"/>
              </w:rPr>
            </w:pPr>
            <w:r w:rsidRPr="00A0009C">
              <w:rPr>
                <w:b/>
                <w:lang w:val="en-US"/>
              </w:rPr>
              <w:t xml:space="preserve">URL: </w:t>
            </w:r>
            <w:hyperlink r:id="rId136" w:history="1">
              <w:r w:rsidRPr="004D3FDC">
                <w:rPr>
                  <w:rStyle w:val="affff2"/>
                  <w:lang w:val="en-US"/>
                </w:rPr>
                <w:t>https://alldealers.megafon.ru:9443/openapi/v1/subscribers/mobile/kits/location?MSISDN=9231019567</w:t>
              </w:r>
            </w:hyperlink>
          </w:p>
          <w:p w14:paraId="0CE3D3AF" w14:textId="77777777" w:rsidR="00B936A5" w:rsidRDefault="00B936A5" w:rsidP="00B936A5">
            <w:pPr>
              <w:rPr>
                <w:lang w:val="en-US"/>
              </w:rPr>
            </w:pPr>
          </w:p>
          <w:p w14:paraId="1B3CA9A2" w14:textId="0F40FC4F" w:rsidR="00B936A5" w:rsidRPr="00A0009C" w:rsidRDefault="00B936A5" w:rsidP="00B936A5">
            <w:r w:rsidRPr="00222364">
              <w:rPr>
                <w:b/>
              </w:rPr>
              <w:t xml:space="preserve">Пример вызова и ответа: </w:t>
            </w:r>
            <w:r>
              <w:rPr>
                <w:b/>
              </w:rPr>
              <w:object w:dxaOrig="1695" w:dyaOrig="765" w14:anchorId="4B1C265C">
                <v:shape id="_x0000_i1073" type="#_x0000_t75" style="width:86.4pt;height:36pt" o:ole="">
                  <v:imagedata r:id="rId137" o:title=""/>
                </v:shape>
                <o:OLEObject Type="Embed" ProgID="Package" ShapeID="_x0000_i1073" DrawAspect="Content" ObjectID="_1589897697" r:id="rId138"/>
              </w:object>
            </w:r>
          </w:p>
          <w:p w14:paraId="01446327" w14:textId="77777777" w:rsidR="00B936A5" w:rsidRPr="00F73EE7" w:rsidRDefault="00B936A5" w:rsidP="00B936A5"/>
          <w:p w14:paraId="302D56E2" w14:textId="6803B675" w:rsidR="00B936A5" w:rsidRPr="00B936A5" w:rsidRDefault="00B936A5" w:rsidP="00B936A5"/>
        </w:tc>
      </w:tr>
      <w:tr w:rsidR="00B936A5" w:rsidRPr="0053503A" w14:paraId="292A699E" w14:textId="77777777" w:rsidTr="00437CB2">
        <w:tc>
          <w:tcPr>
            <w:tcW w:w="562" w:type="dxa"/>
          </w:tcPr>
          <w:p w14:paraId="2A6DA5B8" w14:textId="2272F2AB" w:rsidR="00B936A5" w:rsidRPr="0016298E" w:rsidRDefault="00B936A5" w:rsidP="00B936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4B7B3AC4" w14:textId="2ED45DBE" w:rsidR="00B936A5" w:rsidRPr="00E512DB" w:rsidRDefault="00B936A5" w:rsidP="00B936A5">
            <w:r>
              <w:t>Получение информации о комплекте</w:t>
            </w:r>
          </w:p>
        </w:tc>
        <w:tc>
          <w:tcPr>
            <w:tcW w:w="6520" w:type="dxa"/>
          </w:tcPr>
          <w:p w14:paraId="0A19521A" w14:textId="77777777" w:rsidR="00B936A5" w:rsidRPr="00E33D4A" w:rsidRDefault="00B936A5" w:rsidP="00B936A5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>URL</w:t>
            </w:r>
            <w:r w:rsidRPr="00E33D4A">
              <w:rPr>
                <w:b/>
                <w:lang w:val="en-US"/>
              </w:rPr>
              <w:t xml:space="preserve">: </w:t>
            </w:r>
            <w:hyperlink r:id="rId139" w:history="1">
              <w:r w:rsidRPr="004D3FDC">
                <w:rPr>
                  <w:rStyle w:val="affff2"/>
                  <w:lang w:val="en-US"/>
                </w:rPr>
                <w:t>https://alldealers.megafon.ru:9443/openapi/v1/subscribers/mobile/kits/search</w:t>
              </w:r>
            </w:hyperlink>
            <w:r w:rsidRPr="00E33D4A">
              <w:rPr>
                <w:rStyle w:val="affff2"/>
                <w:lang w:val="en-US"/>
              </w:rPr>
              <w:t>?</w:t>
            </w:r>
            <w:r>
              <w:rPr>
                <w:rStyle w:val="affff2"/>
                <w:lang w:val="en-US"/>
              </w:rPr>
              <w:t>limit</w:t>
            </w:r>
            <w:r w:rsidRPr="00E33D4A">
              <w:rPr>
                <w:rStyle w:val="affff2"/>
                <w:lang w:val="en-US"/>
              </w:rPr>
              <w:t>=0</w:t>
            </w:r>
          </w:p>
          <w:p w14:paraId="086F5E94" w14:textId="77777777" w:rsidR="00B936A5" w:rsidRPr="00E33D4A" w:rsidRDefault="00B936A5" w:rsidP="00B936A5">
            <w:pPr>
              <w:rPr>
                <w:b/>
                <w:lang w:val="en-US"/>
              </w:rPr>
            </w:pPr>
          </w:p>
          <w:p w14:paraId="4755299E" w14:textId="2DDB056E" w:rsidR="00B936A5" w:rsidRDefault="00B936A5" w:rsidP="00B936A5"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object w:dxaOrig="1605" w:dyaOrig="765" w14:anchorId="033D8798">
                <v:shape id="_x0000_i1074" type="#_x0000_t75" style="width:79.2pt;height:36pt" o:ole="">
                  <v:imagedata r:id="rId140" o:title=""/>
                </v:shape>
                <o:OLEObject Type="Embed" ProgID="Package" ShapeID="_x0000_i1074" DrawAspect="Content" ObjectID="_1589897698" r:id="rId141"/>
              </w:object>
            </w:r>
          </w:p>
        </w:tc>
      </w:tr>
      <w:tr w:rsidR="00B936A5" w:rsidRPr="0053503A" w14:paraId="722D3D19" w14:textId="77777777" w:rsidTr="00437CB2">
        <w:tc>
          <w:tcPr>
            <w:tcW w:w="562" w:type="dxa"/>
          </w:tcPr>
          <w:p w14:paraId="5B22965B" w14:textId="1F717684" w:rsidR="00B936A5" w:rsidRPr="007347B2" w:rsidRDefault="00B936A5" w:rsidP="00B936A5"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58EF1798" w14:textId="28065189" w:rsidR="00B936A5" w:rsidRPr="00724C47" w:rsidRDefault="00B936A5" w:rsidP="00724C47">
            <w:r>
              <w:t xml:space="preserve">Получение шаблонных данных для регистрации клиента по </w:t>
            </w:r>
            <w:r w:rsidR="00724C47" w:rsidRPr="00724C47">
              <w:rPr>
                <w:b/>
                <w:lang w:val="en-US"/>
              </w:rPr>
              <w:t>patternCustomerId</w:t>
            </w:r>
            <w:r w:rsidR="00724C47" w:rsidRPr="00724C47">
              <w:t xml:space="preserve"> (</w:t>
            </w:r>
            <w:r w:rsidR="00724C47">
              <w:t>образцовый клиент</w:t>
            </w:r>
            <w:r w:rsidR="00724C47" w:rsidRPr="00724C47">
              <w:t>)</w:t>
            </w:r>
          </w:p>
        </w:tc>
        <w:tc>
          <w:tcPr>
            <w:tcW w:w="6520" w:type="dxa"/>
          </w:tcPr>
          <w:p w14:paraId="3A5CB0EB" w14:textId="77777777" w:rsidR="00B936A5" w:rsidRPr="00B3780C" w:rsidRDefault="00B936A5" w:rsidP="00B936A5">
            <w:r>
              <w:rPr>
                <w:b/>
                <w:lang w:val="en-US"/>
              </w:rPr>
              <w:t>URL</w:t>
            </w:r>
            <w:r w:rsidRPr="00B3780C">
              <w:rPr>
                <w:b/>
              </w:rPr>
              <w:t xml:space="preserve">: </w:t>
            </w:r>
            <w:r>
              <w:t>KitId брать из п.3</w:t>
            </w:r>
          </w:p>
          <w:p w14:paraId="2A8F0A93" w14:textId="3668CD48" w:rsidR="00B936A5" w:rsidRPr="00990A3C" w:rsidRDefault="00B936A5" w:rsidP="00AF6C29">
            <w:pPr>
              <w:pStyle w:val="a5"/>
              <w:numPr>
                <w:ilvl w:val="0"/>
                <w:numId w:val="23"/>
              </w:numPr>
              <w:rPr>
                <w:b/>
              </w:rPr>
            </w:pPr>
            <w:r w:rsidRPr="00724C47">
              <w:rPr>
                <w:b/>
              </w:rPr>
              <w:t xml:space="preserve">ЮЛ. </w:t>
            </w:r>
            <w:hyperlink r:id="rId142" w:history="1">
              <w:r w:rsidR="00724C47" w:rsidRPr="00724C47">
                <w:rPr>
                  <w:rStyle w:val="affff2"/>
                  <w:lang w:val="en-US"/>
                </w:rPr>
                <w:t>https</w:t>
              </w:r>
              <w:r w:rsidR="00724C47" w:rsidRPr="00990A3C">
                <w:rPr>
                  <w:rStyle w:val="affff2"/>
                </w:rPr>
                <w:t>://</w:t>
              </w:r>
              <w:r w:rsidR="00724C47" w:rsidRPr="00724C47">
                <w:rPr>
                  <w:rStyle w:val="affff2"/>
                  <w:lang w:val="en-US"/>
                </w:rPr>
                <w:t>alldealers</w:t>
              </w:r>
              <w:r w:rsidR="00724C47" w:rsidRPr="00990A3C">
                <w:rPr>
                  <w:rStyle w:val="affff2"/>
                </w:rPr>
                <w:t>.</w:t>
              </w:r>
              <w:r w:rsidR="00724C47" w:rsidRPr="00724C47">
                <w:rPr>
                  <w:rStyle w:val="affff2"/>
                  <w:lang w:val="en-US"/>
                </w:rPr>
                <w:t>megafon</w:t>
              </w:r>
              <w:r w:rsidR="00724C47" w:rsidRPr="00990A3C">
                <w:rPr>
                  <w:rStyle w:val="affff2"/>
                </w:rPr>
                <w:t>.</w:t>
              </w:r>
              <w:r w:rsidR="00724C47" w:rsidRPr="00724C47">
                <w:rPr>
                  <w:rStyle w:val="affff2"/>
                  <w:lang w:val="en-US"/>
                </w:rPr>
                <w:t>ru</w:t>
              </w:r>
              <w:r w:rsidR="00724C47" w:rsidRPr="00990A3C">
                <w:rPr>
                  <w:rStyle w:val="affff2"/>
                </w:rPr>
                <w:t>:9443/</w:t>
              </w:r>
              <w:r w:rsidR="00724C47" w:rsidRPr="00724C47">
                <w:rPr>
                  <w:rStyle w:val="affff2"/>
                  <w:lang w:val="en-US"/>
                </w:rPr>
                <w:t>openapi</w:t>
              </w:r>
              <w:r w:rsidR="00724C47" w:rsidRPr="00990A3C">
                <w:rPr>
                  <w:rStyle w:val="affff2"/>
                </w:rPr>
                <w:t>/</w:t>
              </w:r>
              <w:r w:rsidR="00724C47" w:rsidRPr="00724C47">
                <w:rPr>
                  <w:rStyle w:val="affff2"/>
                  <w:lang w:val="en-US"/>
                </w:rPr>
                <w:t>v</w:t>
              </w:r>
              <w:r w:rsidR="00724C47" w:rsidRPr="00990A3C">
                <w:rPr>
                  <w:rStyle w:val="affff2"/>
                </w:rPr>
                <w:t>1/</w:t>
              </w:r>
              <w:r w:rsidR="00724C47" w:rsidRPr="00724C47">
                <w:rPr>
                  <w:rStyle w:val="affff2"/>
                  <w:lang w:val="en-US"/>
                </w:rPr>
                <w:t>customers</w:t>
              </w:r>
              <w:r w:rsidR="00724C47" w:rsidRPr="00990A3C">
                <w:rPr>
                  <w:rStyle w:val="affff2"/>
                </w:rPr>
                <w:t>/</w:t>
              </w:r>
              <w:r w:rsidR="00724C47" w:rsidRPr="00724C47">
                <w:rPr>
                  <w:rStyle w:val="affff2"/>
                  <w:lang w:val="en-US"/>
                </w:rPr>
                <w:t>templates</w:t>
              </w:r>
              <w:r w:rsidR="00724C47" w:rsidRPr="00990A3C">
                <w:rPr>
                  <w:rStyle w:val="affff2"/>
                </w:rPr>
                <w:t>/</w:t>
              </w:r>
              <w:r w:rsidR="00724C47" w:rsidRPr="00724C47">
                <w:rPr>
                  <w:rStyle w:val="affff2"/>
                  <w:lang w:val="en-US"/>
                </w:rPr>
                <w:t>juralCustomer</w:t>
              </w:r>
              <w:r w:rsidR="00724C47" w:rsidRPr="00990A3C">
                <w:rPr>
                  <w:rStyle w:val="affff2"/>
                </w:rPr>
                <w:t>?</w:t>
              </w:r>
              <w:r w:rsidR="00724C47" w:rsidRPr="00724C47">
                <w:rPr>
                  <w:rStyle w:val="affff2"/>
                  <w:lang w:val="en-US"/>
                </w:rPr>
                <w:t>patternCustomerId</w:t>
              </w:r>
              <w:r w:rsidRPr="00990A3C">
                <w:rPr>
                  <w:rStyle w:val="affff2"/>
                </w:rPr>
                <w:t>=</w:t>
              </w:r>
            </w:hyperlink>
          </w:p>
          <w:p w14:paraId="1BB6B748" w14:textId="7D920BD8" w:rsidR="00B936A5" w:rsidRPr="00724C47" w:rsidRDefault="00B936A5" w:rsidP="00AF6C29">
            <w:pPr>
              <w:pStyle w:val="a5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ИП</w:t>
            </w:r>
            <w:r w:rsidRPr="00724C47">
              <w:rPr>
                <w:b/>
              </w:rPr>
              <w:t>.</w:t>
            </w:r>
            <w:hyperlink r:id="rId143" w:history="1">
              <w:r w:rsidR="00724C47" w:rsidRPr="004D3FDC">
                <w:rPr>
                  <w:rStyle w:val="affff2"/>
                </w:rPr>
                <w:t xml:space="preserve"> </w:t>
              </w:r>
              <w:r w:rsidR="00724C47" w:rsidRPr="004D3FDC">
                <w:rPr>
                  <w:rStyle w:val="affff2"/>
                  <w:lang w:val="en-US"/>
                </w:rPr>
                <w:t>https</w:t>
              </w:r>
              <w:r w:rsidR="00724C47" w:rsidRPr="004D3FDC">
                <w:rPr>
                  <w:rStyle w:val="affff2"/>
                </w:rPr>
                <w:t>://</w:t>
              </w:r>
              <w:r w:rsidR="00724C47" w:rsidRPr="004D3FDC">
                <w:rPr>
                  <w:rStyle w:val="affff2"/>
                  <w:lang w:val="en-US"/>
                </w:rPr>
                <w:t>alldealers</w:t>
              </w:r>
              <w:r w:rsidR="00724C47" w:rsidRPr="004D3FDC">
                <w:rPr>
                  <w:rStyle w:val="affff2"/>
                </w:rPr>
                <w:t>.</w:t>
              </w:r>
              <w:r w:rsidR="00724C47" w:rsidRPr="004D3FDC">
                <w:rPr>
                  <w:rStyle w:val="affff2"/>
                  <w:lang w:val="en-US"/>
                </w:rPr>
                <w:t>megafon</w:t>
              </w:r>
              <w:r w:rsidR="00724C47" w:rsidRPr="004D3FDC">
                <w:rPr>
                  <w:rStyle w:val="affff2"/>
                </w:rPr>
                <w:t>.</w:t>
              </w:r>
              <w:r w:rsidR="00724C47" w:rsidRPr="004D3FDC">
                <w:rPr>
                  <w:rStyle w:val="affff2"/>
                  <w:lang w:val="en-US"/>
                </w:rPr>
                <w:t>ru</w:t>
              </w:r>
              <w:r w:rsidR="00724C47" w:rsidRPr="004D3FDC">
                <w:rPr>
                  <w:rStyle w:val="affff2"/>
                </w:rPr>
                <w:t>:9443/</w:t>
              </w:r>
              <w:r w:rsidR="00724C47" w:rsidRPr="004D3FDC">
                <w:rPr>
                  <w:rStyle w:val="affff2"/>
                  <w:lang w:val="en-US"/>
                </w:rPr>
                <w:t>openapiI</w:t>
              </w:r>
              <w:r w:rsidR="00724C47" w:rsidRPr="004D3FDC">
                <w:rPr>
                  <w:rStyle w:val="affff2"/>
                </w:rPr>
                <w:t>/</w:t>
              </w:r>
              <w:r w:rsidR="00724C47" w:rsidRPr="004D3FDC">
                <w:rPr>
                  <w:rStyle w:val="affff2"/>
                  <w:lang w:val="en-US"/>
                </w:rPr>
                <w:t>v</w:t>
              </w:r>
              <w:r w:rsidR="00724C47" w:rsidRPr="004D3FDC">
                <w:rPr>
                  <w:rStyle w:val="affff2"/>
                </w:rPr>
                <w:t>1/</w:t>
              </w:r>
              <w:r w:rsidR="00724C47" w:rsidRPr="004D3FDC">
                <w:rPr>
                  <w:rStyle w:val="affff2"/>
                  <w:lang w:val="en-US"/>
                </w:rPr>
                <w:t>customers</w:t>
              </w:r>
              <w:r w:rsidR="00724C47" w:rsidRPr="004D3FDC">
                <w:rPr>
                  <w:rStyle w:val="affff2"/>
                </w:rPr>
                <w:t>/</w:t>
              </w:r>
              <w:r w:rsidR="00724C47" w:rsidRPr="004D3FDC">
                <w:rPr>
                  <w:rStyle w:val="affff2"/>
                  <w:lang w:val="en-US"/>
                </w:rPr>
                <w:t>templates</w:t>
              </w:r>
              <w:r w:rsidR="00724C47" w:rsidRPr="004D3FDC">
                <w:rPr>
                  <w:rStyle w:val="affff2"/>
                </w:rPr>
                <w:t>/</w:t>
              </w:r>
              <w:r w:rsidR="00724C47" w:rsidRPr="004D3FDC">
                <w:rPr>
                  <w:rStyle w:val="affff2"/>
                  <w:lang w:val="en-US"/>
                </w:rPr>
                <w:t>individualEntrepreneur</w:t>
              </w:r>
              <w:r w:rsidR="00724C47" w:rsidRPr="004D3FDC">
                <w:rPr>
                  <w:rStyle w:val="affff2"/>
                </w:rPr>
                <w:t>?</w:t>
              </w:r>
              <w:r w:rsidR="00724C47" w:rsidRPr="004D3FDC">
                <w:rPr>
                  <w:rStyle w:val="affff2"/>
                  <w:lang w:val="en-US"/>
                </w:rPr>
                <w:t>patternCustomerId</w:t>
              </w:r>
            </w:hyperlink>
            <w:r w:rsidRPr="00724C47">
              <w:t>=</w:t>
            </w:r>
          </w:p>
          <w:p w14:paraId="4BA1F70F" w14:textId="77777777" w:rsidR="00B936A5" w:rsidRPr="00724C47" w:rsidRDefault="00B936A5" w:rsidP="00B936A5">
            <w:pPr>
              <w:ind w:left="34"/>
              <w:rPr>
                <w:b/>
              </w:rPr>
            </w:pPr>
          </w:p>
          <w:p w14:paraId="0E478B6A" w14:textId="77777777" w:rsidR="00B936A5" w:rsidRDefault="00B936A5" w:rsidP="00724C47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t xml:space="preserve"> </w:t>
            </w:r>
            <w:r w:rsidR="0031165C">
              <w:rPr>
                <w:b/>
              </w:rPr>
              <w:object w:dxaOrig="5175" w:dyaOrig="765" w14:anchorId="6D7DCDA8">
                <v:shape id="_x0000_i1075" type="#_x0000_t75" style="width:259.2pt;height:36pt" o:ole="">
                  <v:imagedata r:id="rId144" o:title=""/>
                </v:shape>
                <o:OLEObject Type="Embed" ProgID="Package" ShapeID="_x0000_i1075" DrawAspect="Content" ObjectID="_1589897699" r:id="rId145"/>
              </w:object>
            </w:r>
          </w:p>
          <w:p w14:paraId="2CC3E4CC" w14:textId="6D980F5B" w:rsidR="0031165C" w:rsidRPr="00962638" w:rsidRDefault="0031165C" w:rsidP="00724C47">
            <w:pPr>
              <w:rPr>
                <w:b/>
              </w:rPr>
            </w:pPr>
          </w:p>
        </w:tc>
      </w:tr>
      <w:tr w:rsidR="00B936A5" w:rsidRPr="0053503A" w14:paraId="73DB8628" w14:textId="77777777" w:rsidTr="00437CB2">
        <w:tc>
          <w:tcPr>
            <w:tcW w:w="562" w:type="dxa"/>
          </w:tcPr>
          <w:p w14:paraId="614AB3A6" w14:textId="6BA7AE5D" w:rsidR="00B936A5" w:rsidRPr="007347B2" w:rsidRDefault="00B936A5" w:rsidP="00B936A5">
            <w:r>
              <w:rPr>
                <w:lang w:val="en-US"/>
              </w:rPr>
              <w:t>4.1</w:t>
            </w:r>
          </w:p>
        </w:tc>
        <w:tc>
          <w:tcPr>
            <w:tcW w:w="2552" w:type="dxa"/>
          </w:tcPr>
          <w:p w14:paraId="09DADDC5" w14:textId="1AD91282" w:rsidR="00B936A5" w:rsidRPr="007347B2" w:rsidRDefault="00B936A5" w:rsidP="00B936A5">
            <w:r>
              <w:t xml:space="preserve">Получение шаблонных данных по клиенту/контракту/абоненту по </w:t>
            </w:r>
            <w:r>
              <w:rPr>
                <w:lang w:val="en-US"/>
              </w:rPr>
              <w:t>kitId</w:t>
            </w:r>
          </w:p>
        </w:tc>
        <w:tc>
          <w:tcPr>
            <w:tcW w:w="6520" w:type="dxa"/>
          </w:tcPr>
          <w:p w14:paraId="04A17DD2" w14:textId="77777777" w:rsidR="00B936A5" w:rsidRDefault="00B936A5" w:rsidP="00B936A5">
            <w:pPr>
              <w:rPr>
                <w:rStyle w:val="affff2"/>
                <w:lang w:val="en-US"/>
              </w:rPr>
            </w:pPr>
            <w:r>
              <w:rPr>
                <w:b/>
                <w:lang w:val="en-US"/>
              </w:rPr>
              <w:t xml:space="preserve">URL: </w:t>
            </w:r>
            <w:hyperlink r:id="rId146" w:history="1">
              <w:r w:rsidRPr="00953170">
                <w:rPr>
                  <w:rStyle w:val="affff2"/>
                  <w:lang w:val="en-US"/>
                </w:rPr>
                <w:t xml:space="preserve"> https://alldealers.megafon.ru:9443/openapi/v1/common/batchExecute</w:t>
              </w:r>
            </w:hyperlink>
          </w:p>
          <w:p w14:paraId="426496B7" w14:textId="77777777" w:rsidR="00B936A5" w:rsidRDefault="00B936A5" w:rsidP="00B936A5">
            <w:pPr>
              <w:rPr>
                <w:rStyle w:val="affff2"/>
                <w:lang w:val="en-US"/>
              </w:rPr>
            </w:pPr>
          </w:p>
          <w:p w14:paraId="2C7A88B6" w14:textId="46718C48" w:rsidR="00B936A5" w:rsidRPr="0031165C" w:rsidRDefault="00B936A5" w:rsidP="00B83B1B">
            <w:pPr>
              <w:rPr>
                <w:b/>
              </w:rPr>
            </w:pPr>
            <w:r w:rsidRPr="00A937B2">
              <w:rPr>
                <w:b/>
              </w:rPr>
              <w:t>Пример вызова и ответа:</w:t>
            </w:r>
            <w:r>
              <w:rPr>
                <w:b/>
              </w:rPr>
              <w:object w:dxaOrig="7590" w:dyaOrig="765" w14:anchorId="14A7CE49">
                <v:shape id="_x0000_i1076" type="#_x0000_t75" style="width:381.6pt;height:36pt" o:ole="">
                  <v:imagedata r:id="rId147" o:title=""/>
                </v:shape>
                <o:OLEObject Type="Embed" ProgID="Package" ShapeID="_x0000_i1076" DrawAspect="Content" ObjectID="_1589897700" r:id="rId148"/>
              </w:object>
            </w:r>
            <w:r w:rsidR="0031165C" w:rsidRPr="00353BA1">
              <w:rPr>
                <w:b/>
                <w:highlight w:val="yellow"/>
                <w:u w:val="single"/>
              </w:rPr>
              <w:t xml:space="preserve"> </w:t>
            </w:r>
          </w:p>
        </w:tc>
      </w:tr>
      <w:tr w:rsidR="00B936A5" w:rsidRPr="0053503A" w14:paraId="6B11E043" w14:textId="77777777" w:rsidTr="00437CB2">
        <w:tc>
          <w:tcPr>
            <w:tcW w:w="562" w:type="dxa"/>
          </w:tcPr>
          <w:p w14:paraId="5ACF360E" w14:textId="3E04CFEC" w:rsidR="00B936A5" w:rsidRPr="007347B2" w:rsidRDefault="00B936A5" w:rsidP="00B936A5">
            <w:r>
              <w:t>5</w:t>
            </w:r>
          </w:p>
        </w:tc>
        <w:tc>
          <w:tcPr>
            <w:tcW w:w="2552" w:type="dxa"/>
          </w:tcPr>
          <w:p w14:paraId="5A598B3B" w14:textId="59A968B3" w:rsidR="00B936A5" w:rsidRPr="007347B2" w:rsidRDefault="00B936A5" w:rsidP="00B936A5">
            <w:r>
              <w:t>Получение списка доступных тарифных планов</w:t>
            </w:r>
          </w:p>
        </w:tc>
        <w:tc>
          <w:tcPr>
            <w:tcW w:w="6520" w:type="dxa"/>
          </w:tcPr>
          <w:p w14:paraId="6D546A06" w14:textId="77777777" w:rsidR="00B936A5" w:rsidRPr="00F13DF8" w:rsidRDefault="00B936A5" w:rsidP="00B936A5">
            <w:pPr>
              <w:rPr>
                <w:b/>
              </w:rPr>
            </w:pPr>
            <w:r w:rsidRPr="00B154FB">
              <w:rPr>
                <w:b/>
                <w:lang w:val="en-US"/>
              </w:rPr>
              <w:t>URL</w:t>
            </w:r>
            <w:r w:rsidRPr="00F13DF8">
              <w:rPr>
                <w:b/>
              </w:rPr>
              <w:t>:</w:t>
            </w:r>
          </w:p>
          <w:p w14:paraId="5A745367" w14:textId="77777777" w:rsidR="00B936A5" w:rsidRPr="00E33D4A" w:rsidRDefault="0056072C" w:rsidP="00B936A5">
            <w:hyperlink r:id="rId149" w:history="1">
              <w:r w:rsidR="00B936A5" w:rsidRPr="00953170">
                <w:rPr>
                  <w:rStyle w:val="affff2"/>
                  <w:lang w:val="en-US"/>
                </w:rPr>
                <w:t>https</w:t>
              </w:r>
              <w:r w:rsidR="00B936A5" w:rsidRPr="00953170">
                <w:rPr>
                  <w:rStyle w:val="affff2"/>
                </w:rPr>
                <w:t>://</w:t>
              </w:r>
              <w:r w:rsidR="00B936A5" w:rsidRPr="00953170">
                <w:rPr>
                  <w:rStyle w:val="affff2"/>
                  <w:lang w:val="en-US"/>
                </w:rPr>
                <w:t>alldealers</w:t>
              </w:r>
              <w:r w:rsidR="00B936A5" w:rsidRPr="00953170">
                <w:rPr>
                  <w:rStyle w:val="affff2"/>
                </w:rPr>
                <w:t>.</w:t>
              </w:r>
              <w:r w:rsidR="00B936A5" w:rsidRPr="00953170">
                <w:rPr>
                  <w:rStyle w:val="affff2"/>
                  <w:lang w:val="en-US"/>
                </w:rPr>
                <w:t>megafon</w:t>
              </w:r>
              <w:r w:rsidR="00B936A5" w:rsidRPr="00953170">
                <w:rPr>
                  <w:rStyle w:val="affff2"/>
                </w:rPr>
                <w:t>.</w:t>
              </w:r>
              <w:r w:rsidR="00B936A5" w:rsidRPr="00953170">
                <w:rPr>
                  <w:rStyle w:val="affff2"/>
                  <w:lang w:val="en-US"/>
                </w:rPr>
                <w:t>ru</w:t>
              </w:r>
              <w:r w:rsidR="00B936A5" w:rsidRPr="00953170">
                <w:rPr>
                  <w:rStyle w:val="affff2"/>
                </w:rPr>
                <w:t>:9443/</w:t>
              </w:r>
              <w:r w:rsidR="00B936A5" w:rsidRPr="00953170">
                <w:rPr>
                  <w:rStyle w:val="affff2"/>
                  <w:lang w:val="en-US"/>
                </w:rPr>
                <w:t>openapi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v</w:t>
              </w:r>
              <w:r w:rsidR="00B936A5" w:rsidRPr="00953170">
                <w:rPr>
                  <w:rStyle w:val="affff2"/>
                </w:rPr>
                <w:t>1/</w:t>
              </w:r>
              <w:r w:rsidR="00B936A5" w:rsidRPr="00953170">
                <w:rPr>
                  <w:rStyle w:val="affff2"/>
                  <w:lang w:val="en-US"/>
                </w:rPr>
                <w:t>subscribers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mobile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ratePlans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availableForAssign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search</w:t>
              </w:r>
            </w:hyperlink>
            <w:r w:rsidR="00B936A5" w:rsidRPr="00E33D4A">
              <w:rPr>
                <w:rStyle w:val="affff2"/>
              </w:rPr>
              <w:t>?</w:t>
            </w:r>
            <w:r w:rsidR="00B936A5">
              <w:rPr>
                <w:rStyle w:val="affff2"/>
                <w:lang w:val="en-US"/>
              </w:rPr>
              <w:t>limit</w:t>
            </w:r>
            <w:r w:rsidR="00B936A5" w:rsidRPr="00E33D4A">
              <w:rPr>
                <w:rStyle w:val="affff2"/>
              </w:rPr>
              <w:t>=0</w:t>
            </w:r>
          </w:p>
          <w:p w14:paraId="3BB06D8F" w14:textId="77777777" w:rsidR="00B936A5" w:rsidRPr="00F13DF8" w:rsidRDefault="00B936A5" w:rsidP="00B936A5"/>
          <w:p w14:paraId="7A67EA4D" w14:textId="77777777" w:rsidR="00B936A5" w:rsidRDefault="00B936A5" w:rsidP="00B936A5"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  <w:r w:rsidRPr="009625A7">
              <w:rPr>
                <w:highlight w:val="yellow"/>
              </w:rPr>
              <w:t>Если требуется зарегистрировать клиента с типом (</w:t>
            </w:r>
            <w:r w:rsidRPr="009625A7">
              <w:rPr>
                <w:b/>
                <w:highlight w:val="yellow"/>
              </w:rPr>
              <w:t>customerTypeId</w:t>
            </w:r>
            <w:r w:rsidRPr="009625A7">
              <w:rPr>
                <w:highlight w:val="yellow"/>
              </w:rPr>
              <w:t>) отличным от шаблонного</w:t>
            </w:r>
            <w:r>
              <w:rPr>
                <w:highlight w:val="yellow"/>
              </w:rPr>
              <w:t xml:space="preserve"> клиента</w:t>
            </w:r>
            <w:r w:rsidRPr="009625A7">
              <w:rPr>
                <w:highlight w:val="yellow"/>
              </w:rPr>
              <w:t xml:space="preserve"> из п.4, то для получения корректного списка ТП нужно передавать параметр </w:t>
            </w:r>
            <w:r w:rsidRPr="009625A7">
              <w:rPr>
                <w:b/>
                <w:highlight w:val="yellow"/>
              </w:rPr>
              <w:t>customerTypeId</w:t>
            </w:r>
            <w:r w:rsidRPr="009625A7">
              <w:rPr>
                <w:highlight w:val="yellow"/>
              </w:rPr>
              <w:t xml:space="preserve"> в тело операции.</w:t>
            </w:r>
          </w:p>
          <w:p w14:paraId="383F2F99" w14:textId="7F9486A0" w:rsidR="00B936A5" w:rsidRPr="00962638" w:rsidRDefault="00B936A5" w:rsidP="00B936A5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>
              <w:rPr>
                <w:b/>
              </w:rPr>
              <w:object w:dxaOrig="3900" w:dyaOrig="765" w14:anchorId="53227E4E">
                <v:shape id="_x0000_i1077" type="#_x0000_t75" style="width:187.2pt;height:36pt" o:ole="">
                  <v:imagedata r:id="rId37" o:title=""/>
                </v:shape>
                <o:OLEObject Type="Embed" ProgID="Package" ShapeID="_x0000_i1077" DrawAspect="Content" ObjectID="_1589897701" r:id="rId150"/>
              </w:object>
            </w:r>
            <w:r w:rsidRPr="00353BA1">
              <w:rPr>
                <w:b/>
              </w:rPr>
              <w:t xml:space="preserve"> </w:t>
            </w:r>
          </w:p>
        </w:tc>
      </w:tr>
      <w:tr w:rsidR="00B936A5" w:rsidRPr="0053503A" w14:paraId="401EBABE" w14:textId="77777777" w:rsidTr="00437CB2">
        <w:tc>
          <w:tcPr>
            <w:tcW w:w="562" w:type="dxa"/>
          </w:tcPr>
          <w:p w14:paraId="133E7BBC" w14:textId="7FFDB5A9" w:rsidR="00B936A5" w:rsidRPr="007347B2" w:rsidRDefault="00B936A5" w:rsidP="00B936A5"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F1D8D1F" w14:textId="432F193E" w:rsidR="00B936A5" w:rsidRPr="007347B2" w:rsidRDefault="00B936A5" w:rsidP="00B936A5">
            <w:r>
              <w:t xml:space="preserve">Определение </w:t>
            </w:r>
            <w:r>
              <w:rPr>
                <w:lang w:val="en-US"/>
              </w:rPr>
              <w:t>branchId</w:t>
            </w:r>
          </w:p>
        </w:tc>
        <w:tc>
          <w:tcPr>
            <w:tcW w:w="6520" w:type="dxa"/>
          </w:tcPr>
          <w:p w14:paraId="68383318" w14:textId="77777777" w:rsidR="00B936A5" w:rsidRDefault="00B936A5" w:rsidP="00B936A5">
            <w:pPr>
              <w:rPr>
                <w:rStyle w:val="affff2"/>
                <w:lang w:val="en-US"/>
              </w:rPr>
            </w:pPr>
            <w:r>
              <w:rPr>
                <w:b/>
                <w:lang w:val="en-US"/>
              </w:rPr>
              <w:t xml:space="preserve">URL: </w:t>
            </w:r>
            <w:hyperlink r:id="rId151" w:history="1">
              <w:r w:rsidRPr="00953170">
                <w:rPr>
                  <w:rStyle w:val="affff2"/>
                  <w:lang w:val="en-US"/>
                </w:rPr>
                <w:t xml:space="preserve"> https://alldealers.megafon.ru:9443/openapi/v1/common/batchExecute</w:t>
              </w:r>
            </w:hyperlink>
          </w:p>
          <w:p w14:paraId="4F0D010D" w14:textId="77777777" w:rsidR="00B936A5" w:rsidRDefault="00B936A5" w:rsidP="00B936A5">
            <w:pPr>
              <w:rPr>
                <w:rStyle w:val="affff2"/>
                <w:lang w:val="en-US"/>
              </w:rPr>
            </w:pPr>
          </w:p>
          <w:p w14:paraId="0BBBD673" w14:textId="40EE3327" w:rsidR="00B936A5" w:rsidRPr="00962638" w:rsidRDefault="00B936A5" w:rsidP="00B936A5">
            <w:pPr>
              <w:rPr>
                <w:b/>
              </w:rPr>
            </w:pPr>
            <w:r w:rsidRPr="00A937B2">
              <w:rPr>
                <w:b/>
              </w:rPr>
              <w:lastRenderedPageBreak/>
              <w:t>Пример вызова и ответа:</w:t>
            </w:r>
            <w:r w:rsidR="0031165C">
              <w:rPr>
                <w:b/>
              </w:rPr>
              <w:object w:dxaOrig="3630" w:dyaOrig="765" w14:anchorId="00E83B51">
                <v:shape id="_x0000_i1078" type="#_x0000_t75" style="width:180pt;height:36pt" o:ole="">
                  <v:imagedata r:id="rId152" o:title=""/>
                </v:shape>
                <o:OLEObject Type="Embed" ProgID="Package" ShapeID="_x0000_i1078" DrawAspect="Content" ObjectID="_1589897702" r:id="rId153"/>
              </w:object>
            </w:r>
          </w:p>
        </w:tc>
      </w:tr>
      <w:tr w:rsidR="00B936A5" w:rsidRPr="0053503A" w14:paraId="3BFCB4E1" w14:textId="77777777" w:rsidTr="00437CB2">
        <w:tc>
          <w:tcPr>
            <w:tcW w:w="562" w:type="dxa"/>
          </w:tcPr>
          <w:p w14:paraId="21F22CD3" w14:textId="0D2D3A6F" w:rsidR="00B936A5" w:rsidRPr="007347B2" w:rsidRDefault="00B936A5" w:rsidP="00B936A5">
            <w:r>
              <w:lastRenderedPageBreak/>
              <w:t>7</w:t>
            </w:r>
          </w:p>
        </w:tc>
        <w:tc>
          <w:tcPr>
            <w:tcW w:w="2552" w:type="dxa"/>
          </w:tcPr>
          <w:p w14:paraId="62AE6E45" w14:textId="1B2770F2" w:rsidR="00B936A5" w:rsidRPr="007347B2" w:rsidRDefault="00B936A5" w:rsidP="00B936A5">
            <w:r w:rsidRPr="0000009C">
              <w:t>Проверка</w:t>
            </w:r>
            <w:r>
              <w:t xml:space="preserve"> возможности регистрации клиента</w:t>
            </w:r>
          </w:p>
        </w:tc>
        <w:tc>
          <w:tcPr>
            <w:tcW w:w="6520" w:type="dxa"/>
          </w:tcPr>
          <w:p w14:paraId="3FE8DC7E" w14:textId="77777777" w:rsidR="00B936A5" w:rsidRDefault="00B936A5" w:rsidP="00B936A5">
            <w:pPr>
              <w:rPr>
                <w:b/>
                <w:lang w:val="en-US"/>
              </w:rPr>
            </w:pPr>
            <w:r w:rsidRPr="00A0009C">
              <w:rPr>
                <w:b/>
                <w:lang w:val="en-US"/>
              </w:rPr>
              <w:t>URL</w:t>
            </w:r>
            <w:r w:rsidRPr="001B06A7">
              <w:rPr>
                <w:b/>
                <w:lang w:val="en-US"/>
              </w:rPr>
              <w:t xml:space="preserve">: </w:t>
            </w:r>
            <w:hyperlink r:id="rId154" w:history="1">
              <w:r w:rsidRPr="00953170">
                <w:rPr>
                  <w:rStyle w:val="affff2"/>
                  <w:lang w:val="en-US"/>
                </w:rPr>
                <w:t>https://alldealers.megafon.ru:9443/openapi/v1/customers/fromKit/add/check</w:t>
              </w:r>
            </w:hyperlink>
          </w:p>
          <w:p w14:paraId="635FA357" w14:textId="77777777" w:rsidR="00B936A5" w:rsidRDefault="00B936A5" w:rsidP="00B936A5">
            <w:pPr>
              <w:rPr>
                <w:b/>
                <w:lang w:val="en-US"/>
              </w:rPr>
            </w:pPr>
          </w:p>
          <w:p w14:paraId="670A2B14" w14:textId="77777777" w:rsidR="00B936A5" w:rsidRDefault="00B936A5" w:rsidP="00B936A5">
            <w:pPr>
              <w:rPr>
                <w:highlight w:val="yellow"/>
              </w:rPr>
            </w:pPr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</w:p>
          <w:p w14:paraId="0C237C61" w14:textId="77777777" w:rsidR="00B936A5" w:rsidRPr="00EB5376" w:rsidRDefault="00B936A5" w:rsidP="00AF6C29">
            <w:pPr>
              <w:pStyle w:val="a5"/>
              <w:numPr>
                <w:ilvl w:val="0"/>
                <w:numId w:val="24"/>
              </w:numPr>
              <w:rPr>
                <w:b/>
              </w:rPr>
            </w:pPr>
            <w:r w:rsidRPr="00EB5376">
              <w:rPr>
                <w:b/>
                <w:highlight w:val="yellow"/>
              </w:rPr>
              <w:t>Филиал (</w:t>
            </w:r>
            <w:r w:rsidRPr="00EB5376">
              <w:rPr>
                <w:b/>
                <w:highlight w:val="yellow"/>
                <w:lang w:val="en-US"/>
              </w:rPr>
              <w:t>branchId</w:t>
            </w:r>
            <w:r w:rsidRPr="00EB5376">
              <w:rPr>
                <w:b/>
                <w:highlight w:val="yellow"/>
              </w:rPr>
              <w:t xml:space="preserve">) </w:t>
            </w:r>
            <w:r w:rsidRPr="00EB5376">
              <w:rPr>
                <w:highlight w:val="yellow"/>
              </w:rPr>
              <w:t xml:space="preserve">необходимо передавать полученный из операции п.6 «Определение </w:t>
            </w:r>
            <w:r w:rsidRPr="00EB5376">
              <w:rPr>
                <w:highlight w:val="yellow"/>
                <w:lang w:val="en-US"/>
              </w:rPr>
              <w:t>branchId</w:t>
            </w:r>
            <w:r w:rsidRPr="00EB5376">
              <w:rPr>
                <w:highlight w:val="yellow"/>
              </w:rPr>
              <w:t>»;</w:t>
            </w:r>
          </w:p>
          <w:p w14:paraId="48674E1C" w14:textId="77777777" w:rsidR="00B936A5" w:rsidRPr="00EB5376" w:rsidRDefault="00B936A5" w:rsidP="00AF6C29">
            <w:pPr>
              <w:pStyle w:val="a5"/>
              <w:numPr>
                <w:ilvl w:val="0"/>
                <w:numId w:val="24"/>
              </w:numPr>
              <w:rPr>
                <w:b/>
              </w:rPr>
            </w:pPr>
            <w:r w:rsidRPr="00EB5376">
              <w:rPr>
                <w:highlight w:val="yellow"/>
              </w:rPr>
              <w:t>Справочную информацию о клиенте (</w:t>
            </w:r>
            <w:r w:rsidRPr="00EB5376">
              <w:rPr>
                <w:b/>
                <w:highlight w:val="yellow"/>
              </w:rPr>
              <w:t>customerTypeId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categoryId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customerClassId</w:t>
            </w:r>
            <w:r w:rsidRPr="00EB5376">
              <w:rPr>
                <w:highlight w:val="yellow"/>
              </w:rPr>
              <w:t xml:space="preserve"> и т.п.) </w:t>
            </w:r>
            <w:r>
              <w:rPr>
                <w:highlight w:val="yellow"/>
              </w:rPr>
              <w:t>можно</w:t>
            </w:r>
            <w:r w:rsidRPr="00EB5376">
              <w:rPr>
                <w:highlight w:val="yellow"/>
              </w:rPr>
              <w:t xml:space="preserve"> брать из данных шаблонного клиента, см. п.4.</w:t>
            </w:r>
          </w:p>
          <w:p w14:paraId="58C9422E" w14:textId="264DBB2B" w:rsidR="00B936A5" w:rsidRPr="00962638" w:rsidRDefault="00B936A5" w:rsidP="0026132F">
            <w:pPr>
              <w:rPr>
                <w:b/>
              </w:rPr>
            </w:pPr>
            <w:r w:rsidRPr="00222364">
              <w:rPr>
                <w:b/>
              </w:rPr>
              <w:t>Пример вызова и ответа:</w:t>
            </w:r>
            <w:r w:rsidR="0026132F">
              <w:rPr>
                <w:b/>
              </w:rPr>
              <w:object w:dxaOrig="3915" w:dyaOrig="765" w14:anchorId="0F121526">
                <v:shape id="_x0000_i1079" type="#_x0000_t75" style="width:194.4pt;height:36pt" o:ole="">
                  <v:imagedata r:id="rId155" o:title=""/>
                </v:shape>
                <o:OLEObject Type="Embed" ProgID="Package" ShapeID="_x0000_i1079" DrawAspect="Content" ObjectID="_1589897703" r:id="rId156"/>
              </w:object>
            </w:r>
            <w:r w:rsidR="0026132F" w:rsidRPr="00962638">
              <w:rPr>
                <w:b/>
              </w:rPr>
              <w:t xml:space="preserve"> </w:t>
            </w:r>
            <w:r w:rsidR="0026132F">
              <w:rPr>
                <w:b/>
              </w:rPr>
              <w:object w:dxaOrig="3840" w:dyaOrig="765" w14:anchorId="43C212F2">
                <v:shape id="_x0000_i1080" type="#_x0000_t75" style="width:194.4pt;height:36pt" o:ole="">
                  <v:imagedata r:id="rId157" o:title=""/>
                </v:shape>
                <o:OLEObject Type="Embed" ProgID="Package" ShapeID="_x0000_i1080" DrawAspect="Content" ObjectID="_1589897704" r:id="rId158"/>
              </w:object>
            </w:r>
          </w:p>
        </w:tc>
      </w:tr>
      <w:tr w:rsidR="00B936A5" w:rsidRPr="0053503A" w14:paraId="38134D4D" w14:textId="77777777" w:rsidTr="00437CB2">
        <w:tc>
          <w:tcPr>
            <w:tcW w:w="562" w:type="dxa"/>
          </w:tcPr>
          <w:p w14:paraId="363CB250" w14:textId="496361A9" w:rsidR="00B936A5" w:rsidRPr="007347B2" w:rsidRDefault="00B83B1B" w:rsidP="00B936A5">
            <w:r>
              <w:t>8</w:t>
            </w:r>
          </w:p>
        </w:tc>
        <w:tc>
          <w:tcPr>
            <w:tcW w:w="2552" w:type="dxa"/>
          </w:tcPr>
          <w:p w14:paraId="5191706B" w14:textId="614C2DC6" w:rsidR="00B936A5" w:rsidRPr="007347B2" w:rsidRDefault="00B936A5" w:rsidP="00B936A5">
            <w:r>
              <w:t>Регистрация клиента с абонентом</w:t>
            </w:r>
          </w:p>
        </w:tc>
        <w:tc>
          <w:tcPr>
            <w:tcW w:w="6520" w:type="dxa"/>
          </w:tcPr>
          <w:p w14:paraId="7E857BAF" w14:textId="77777777" w:rsidR="00B936A5" w:rsidRPr="00F73EE7" w:rsidRDefault="00B936A5" w:rsidP="00B936A5">
            <w:pPr>
              <w:rPr>
                <w:b/>
              </w:rPr>
            </w:pPr>
            <w:r w:rsidRPr="00A0009C">
              <w:rPr>
                <w:b/>
                <w:lang w:val="en-US"/>
              </w:rPr>
              <w:t>URL</w:t>
            </w:r>
            <w:r w:rsidRPr="00F73EE7">
              <w:rPr>
                <w:b/>
              </w:rPr>
              <w:t>:</w:t>
            </w:r>
          </w:p>
          <w:p w14:paraId="61E6DD3C" w14:textId="77777777" w:rsidR="00B936A5" w:rsidRPr="00F73EE7" w:rsidRDefault="0056072C" w:rsidP="00B936A5">
            <w:hyperlink r:id="rId159" w:history="1">
              <w:r w:rsidR="00B936A5" w:rsidRPr="00953170">
                <w:rPr>
                  <w:rStyle w:val="affff2"/>
                  <w:lang w:val="en-US"/>
                </w:rPr>
                <w:t>https</w:t>
              </w:r>
              <w:r w:rsidR="00B936A5" w:rsidRPr="00953170">
                <w:rPr>
                  <w:rStyle w:val="affff2"/>
                </w:rPr>
                <w:t>://</w:t>
              </w:r>
              <w:r w:rsidR="00B936A5" w:rsidRPr="00953170">
                <w:rPr>
                  <w:rStyle w:val="affff2"/>
                  <w:lang w:val="en-US"/>
                </w:rPr>
                <w:t>alldealers</w:t>
              </w:r>
              <w:r w:rsidR="00B936A5" w:rsidRPr="00953170">
                <w:rPr>
                  <w:rStyle w:val="affff2"/>
                </w:rPr>
                <w:t>.</w:t>
              </w:r>
              <w:r w:rsidR="00B936A5" w:rsidRPr="00953170">
                <w:rPr>
                  <w:rStyle w:val="affff2"/>
                  <w:lang w:val="en-US"/>
                </w:rPr>
                <w:t>megafon</w:t>
              </w:r>
              <w:r w:rsidR="00B936A5" w:rsidRPr="00953170">
                <w:rPr>
                  <w:rStyle w:val="affff2"/>
                </w:rPr>
                <w:t>.</w:t>
              </w:r>
              <w:r w:rsidR="00B936A5" w:rsidRPr="00953170">
                <w:rPr>
                  <w:rStyle w:val="affff2"/>
                  <w:lang w:val="en-US"/>
                </w:rPr>
                <w:t>ru</w:t>
              </w:r>
              <w:r w:rsidR="00B936A5" w:rsidRPr="00953170">
                <w:rPr>
                  <w:rStyle w:val="affff2"/>
                </w:rPr>
                <w:t>:9443/</w:t>
              </w:r>
              <w:r w:rsidR="00B936A5" w:rsidRPr="00953170">
                <w:rPr>
                  <w:rStyle w:val="affff2"/>
                  <w:lang w:val="en-US"/>
                </w:rPr>
                <w:t>openapi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v</w:t>
              </w:r>
              <w:r w:rsidR="00B936A5" w:rsidRPr="00953170">
                <w:rPr>
                  <w:rStyle w:val="affff2"/>
                </w:rPr>
                <w:t>1/</w:t>
              </w:r>
              <w:r w:rsidR="00B936A5" w:rsidRPr="00953170">
                <w:rPr>
                  <w:rStyle w:val="affff2"/>
                  <w:lang w:val="en-US"/>
                </w:rPr>
                <w:t>oapi</w:t>
              </w:r>
              <w:r w:rsidR="00B936A5" w:rsidRPr="00953170">
                <w:rPr>
                  <w:rStyle w:val="affff2"/>
                </w:rPr>
                <w:t>-</w:t>
              </w:r>
              <w:r w:rsidR="00B936A5" w:rsidRPr="00953170">
                <w:rPr>
                  <w:rStyle w:val="affff2"/>
                  <w:lang w:val="en-US"/>
                </w:rPr>
                <w:t>bis</w:t>
              </w:r>
              <w:r w:rsidR="00B936A5" w:rsidRPr="00953170">
                <w:rPr>
                  <w:rStyle w:val="affff2"/>
                </w:rPr>
                <w:t>-</w:t>
              </w:r>
              <w:r w:rsidR="00B936A5" w:rsidRPr="00953170">
                <w:rPr>
                  <w:rStyle w:val="affff2"/>
                  <w:lang w:val="en-US"/>
                </w:rPr>
                <w:t>service</w:t>
              </w:r>
              <w:r w:rsidR="00B936A5" w:rsidRPr="00953170">
                <w:rPr>
                  <w:rStyle w:val="affff2"/>
                </w:rPr>
                <w:t>/</w:t>
              </w:r>
              <w:r w:rsidR="00B936A5" w:rsidRPr="00953170">
                <w:rPr>
                  <w:rStyle w:val="affff2"/>
                  <w:lang w:val="en-US"/>
                </w:rPr>
                <w:t>batchExecute</w:t>
              </w:r>
            </w:hyperlink>
          </w:p>
          <w:p w14:paraId="70C23FF4" w14:textId="77777777" w:rsidR="00B936A5" w:rsidRDefault="00B936A5" w:rsidP="00B936A5"/>
          <w:p w14:paraId="671C68D4" w14:textId="77777777" w:rsidR="00B936A5" w:rsidRDefault="00B936A5" w:rsidP="00B936A5">
            <w:pPr>
              <w:rPr>
                <w:highlight w:val="yellow"/>
              </w:rPr>
            </w:pPr>
            <w:r w:rsidRPr="00353BA1">
              <w:rPr>
                <w:b/>
                <w:highlight w:val="yellow"/>
                <w:u w:val="single"/>
              </w:rPr>
              <w:t>Примечание:</w:t>
            </w:r>
            <w:r w:rsidRPr="00353BA1">
              <w:rPr>
                <w:highlight w:val="yellow"/>
              </w:rPr>
              <w:t xml:space="preserve"> </w:t>
            </w:r>
          </w:p>
          <w:p w14:paraId="47EE6A27" w14:textId="77777777" w:rsidR="00B936A5" w:rsidRPr="00EB5376" w:rsidRDefault="00B936A5" w:rsidP="00AF6C29">
            <w:pPr>
              <w:pStyle w:val="a5"/>
              <w:numPr>
                <w:ilvl w:val="0"/>
                <w:numId w:val="25"/>
              </w:numPr>
              <w:rPr>
                <w:b/>
              </w:rPr>
            </w:pPr>
            <w:r w:rsidRPr="00EB5376">
              <w:rPr>
                <w:b/>
                <w:highlight w:val="yellow"/>
              </w:rPr>
              <w:t>Филиал (</w:t>
            </w:r>
            <w:r w:rsidRPr="00EB5376">
              <w:rPr>
                <w:b/>
                <w:highlight w:val="yellow"/>
                <w:lang w:val="en-US"/>
              </w:rPr>
              <w:t>branchId</w:t>
            </w:r>
            <w:r w:rsidRPr="00EB5376">
              <w:rPr>
                <w:b/>
                <w:highlight w:val="yellow"/>
              </w:rPr>
              <w:t xml:space="preserve">) </w:t>
            </w:r>
            <w:r w:rsidRPr="00EB5376">
              <w:rPr>
                <w:highlight w:val="yellow"/>
              </w:rPr>
              <w:t xml:space="preserve">необходимо передавать полученный из операции п.6 «Определение </w:t>
            </w:r>
            <w:r w:rsidRPr="00EB5376">
              <w:rPr>
                <w:highlight w:val="yellow"/>
                <w:lang w:val="en-US"/>
              </w:rPr>
              <w:t>branchId</w:t>
            </w:r>
            <w:r w:rsidRPr="00EB5376">
              <w:rPr>
                <w:highlight w:val="yellow"/>
              </w:rPr>
              <w:t>»;</w:t>
            </w:r>
          </w:p>
          <w:p w14:paraId="206B2B8B" w14:textId="77777777" w:rsidR="00B936A5" w:rsidRPr="00EB5376" w:rsidRDefault="00B936A5" w:rsidP="00AF6C29">
            <w:pPr>
              <w:pStyle w:val="a5"/>
              <w:numPr>
                <w:ilvl w:val="0"/>
                <w:numId w:val="25"/>
              </w:numPr>
              <w:rPr>
                <w:b/>
              </w:rPr>
            </w:pPr>
            <w:r w:rsidRPr="00EB5376">
              <w:rPr>
                <w:highlight w:val="yellow"/>
              </w:rPr>
              <w:t>Справочную информацию о клиенте (</w:t>
            </w:r>
            <w:r w:rsidRPr="00EB5376">
              <w:rPr>
                <w:b/>
                <w:highlight w:val="yellow"/>
              </w:rPr>
              <w:t>customerTypeId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categoryId</w:t>
            </w:r>
            <w:r w:rsidRPr="00EB5376">
              <w:rPr>
                <w:highlight w:val="yellow"/>
              </w:rPr>
              <w:t xml:space="preserve">, </w:t>
            </w:r>
            <w:r w:rsidRPr="00EB5376">
              <w:rPr>
                <w:b/>
                <w:highlight w:val="yellow"/>
              </w:rPr>
              <w:t>customerClassId</w:t>
            </w:r>
            <w:r w:rsidRPr="00EB5376">
              <w:rPr>
                <w:highlight w:val="yellow"/>
              </w:rPr>
              <w:t xml:space="preserve"> и т.п.) </w:t>
            </w:r>
            <w:r>
              <w:rPr>
                <w:highlight w:val="yellow"/>
              </w:rPr>
              <w:t>можно</w:t>
            </w:r>
            <w:r w:rsidRPr="00EB5376">
              <w:rPr>
                <w:highlight w:val="yellow"/>
              </w:rPr>
              <w:t xml:space="preserve"> брать из данных шаблонного клиента, см. п.4</w:t>
            </w:r>
            <w:r>
              <w:rPr>
                <w:highlight w:val="yellow"/>
              </w:rPr>
              <w:t>-4.1</w:t>
            </w:r>
            <w:r w:rsidRPr="00EB5376">
              <w:rPr>
                <w:highlight w:val="yellow"/>
              </w:rPr>
              <w:t>.</w:t>
            </w:r>
          </w:p>
          <w:p w14:paraId="53928C0A" w14:textId="0B7C739B" w:rsidR="00B936A5" w:rsidRPr="00962638" w:rsidRDefault="00B936A5" w:rsidP="0026132F">
            <w:pPr>
              <w:rPr>
                <w:b/>
              </w:rPr>
            </w:pPr>
            <w:r w:rsidRPr="00222364">
              <w:rPr>
                <w:b/>
              </w:rPr>
              <w:t xml:space="preserve">Пример вызова и </w:t>
            </w:r>
            <w:proofErr w:type="gramStart"/>
            <w:r w:rsidRPr="00222364">
              <w:rPr>
                <w:b/>
              </w:rPr>
              <w:t>ответа:</w:t>
            </w:r>
            <w:r w:rsidR="0026132F">
              <w:rPr>
                <w:b/>
              </w:rPr>
              <w:t xml:space="preserve"> </w:t>
            </w:r>
            <w:r w:rsidR="001D1A6F">
              <w:rPr>
                <w:b/>
              </w:rPr>
              <w:object w:dxaOrig="4755" w:dyaOrig="810" w14:anchorId="406BBBC1">
                <v:shape id="_x0000_i1083" type="#_x0000_t75" style="width:237.6pt;height:36pt" o:ole="">
                  <v:imagedata r:id="rId160" o:title=""/>
                </v:shape>
                <o:OLEObject Type="Embed" ProgID="Package" ShapeID="_x0000_i1083" DrawAspect="Content" ObjectID="_1589897705" r:id="rId161"/>
              </w:object>
            </w:r>
            <w:r w:rsidR="0026132F">
              <w:rPr>
                <w:b/>
              </w:rPr>
              <w:object w:dxaOrig="4500" w:dyaOrig="765" w14:anchorId="000EA8AB">
                <v:shape id="_x0000_i1084" type="#_x0000_t75" style="width:223.2pt;height:36pt" o:ole="">
                  <v:imagedata r:id="rId162" o:title=""/>
                </v:shape>
                <o:OLEObject Type="Embed" ProgID="Package" ShapeID="_x0000_i1084" DrawAspect="Content" ObjectID="_1589897706" r:id="rId163"/>
              </w:object>
            </w:r>
            <w:r w:rsidR="0026132F" w:rsidRPr="00962638">
              <w:rPr>
                <w:b/>
              </w:rPr>
              <w:t xml:space="preserve"> </w:t>
            </w:r>
            <w:proofErr w:type="gramEnd"/>
          </w:p>
        </w:tc>
      </w:tr>
    </w:tbl>
    <w:p w14:paraId="7F31F600" w14:textId="456CFA07" w:rsidR="001141A5" w:rsidRDefault="00D20F55" w:rsidP="00BF2A4B">
      <w:pPr>
        <w:pStyle w:val="TZSect2"/>
      </w:pPr>
      <w:bookmarkStart w:id="103" w:name="_Toc516155546"/>
      <w:r>
        <w:t xml:space="preserve">Настройка Дилеры </w:t>
      </w:r>
      <w:r>
        <w:rPr>
          <w:lang w:val="en-US"/>
        </w:rPr>
        <w:t>OAPI</w:t>
      </w:r>
      <w:r w:rsidRPr="00D20F55">
        <w:t xml:space="preserve"> </w:t>
      </w:r>
      <w:r>
        <w:t xml:space="preserve">на использование </w:t>
      </w:r>
      <w:r>
        <w:rPr>
          <w:lang w:val="en-US"/>
        </w:rPr>
        <w:t>HAS</w:t>
      </w:r>
      <w:r w:rsidRPr="00D20F55">
        <w:t>-</w:t>
      </w:r>
      <w:r>
        <w:t>операций</w:t>
      </w:r>
      <w:bookmarkEnd w:id="103"/>
    </w:p>
    <w:p w14:paraId="491F00C2" w14:textId="7F00B636" w:rsidR="00D20F55" w:rsidRDefault="00FE4B2E" w:rsidP="006C48AA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bookmarkStart w:id="104" w:name="_Ref430956456"/>
      <w:bookmarkStart w:id="105" w:name="_Ref430960393"/>
      <w:r w:rsidRPr="00E274C0">
        <w:rPr>
          <w:b/>
          <w:highlight w:val="yellow"/>
        </w:rPr>
        <w:t>CLIR_API_R_REPORT</w:t>
      </w:r>
      <w:r>
        <w:t xml:space="preserve"> - </w:t>
      </w:r>
      <w:r w:rsidR="00D20F55">
        <w:t>Формирование отчета по новым подключениям.</w:t>
      </w:r>
      <w:bookmarkEnd w:id="104"/>
      <w:bookmarkEnd w:id="105"/>
    </w:p>
    <w:p w14:paraId="323D647D" w14:textId="332B8AB3" w:rsidR="00622E0A" w:rsidRDefault="00622E0A" w:rsidP="00BF2A4B">
      <w:pPr>
        <w:pStyle w:val="TZStyle4"/>
      </w:pPr>
      <w:r w:rsidRPr="00622E0A">
        <w:t>Операция CLIR_API_R_REPORT предназначена для формирования различных типов отчета по новым подключениям («Сводный отчет», «Детальный отчет», «Детальный отчет по активированным без подключения», «Отчет по регистрации контрактных клиентов», «Отчет по вводу инфокарт»).</w:t>
      </w:r>
    </w:p>
    <w:p w14:paraId="124E8088" w14:textId="5C49E197" w:rsidR="00622E0A" w:rsidRDefault="00622E0A" w:rsidP="00BF2A4B">
      <w:pPr>
        <w:pStyle w:val="TZStyle4"/>
      </w:pPr>
      <w:r>
        <w:t>Входные параметры:</w:t>
      </w:r>
    </w:p>
    <w:p w14:paraId="19603932" w14:textId="77777777" w:rsidR="00622E0A" w:rsidRPr="00D05745" w:rsidRDefault="00622E0A" w:rsidP="00BF2A4B">
      <w:pPr>
        <w:pStyle w:val="TZListMarker1"/>
      </w:pPr>
      <w:r w:rsidRPr="00D05745">
        <w:t>pstart_date – дата начала периода (в формате DD.MM.YYYY);</w:t>
      </w:r>
    </w:p>
    <w:p w14:paraId="1B7EF6C0" w14:textId="77777777" w:rsidR="00622E0A" w:rsidRPr="00D05745" w:rsidRDefault="00622E0A" w:rsidP="00BF2A4B">
      <w:pPr>
        <w:pStyle w:val="TZListMarker1"/>
      </w:pPr>
      <w:r w:rsidRPr="00D05745">
        <w:t>pend_date – дата окончания периода (в формате DD.MM.YYYY);</w:t>
      </w:r>
    </w:p>
    <w:p w14:paraId="70CCF771" w14:textId="77777777" w:rsidR="00622E0A" w:rsidRPr="00D05745" w:rsidRDefault="00622E0A" w:rsidP="00BF2A4B">
      <w:pPr>
        <w:pStyle w:val="TZListMarker1"/>
      </w:pPr>
      <w:r w:rsidRPr="00D05745">
        <w:lastRenderedPageBreak/>
        <w:t xml:space="preserve">prtype – тип отчета (0 – сводный, 1 – детальный, 2 – детальный по активированным без подключения, 3 - </w:t>
      </w:r>
      <w:r>
        <w:t>по регистрации контрактных клиентов</w:t>
      </w:r>
      <w:r w:rsidRPr="00D05745">
        <w:t xml:space="preserve">, 4 - </w:t>
      </w:r>
      <w:r>
        <w:t>по вводу инфокарт)</w:t>
      </w:r>
      <w:r w:rsidRPr="00D05745">
        <w:t>;</w:t>
      </w:r>
    </w:p>
    <w:p w14:paraId="66FB932C" w14:textId="05292458" w:rsidR="00622E0A" w:rsidRDefault="00622E0A" w:rsidP="00BF2A4B">
      <w:pPr>
        <w:pStyle w:val="TZStyle4"/>
      </w:pPr>
      <w:r>
        <w:t>Выходные параметры:</w:t>
      </w:r>
    </w:p>
    <w:p w14:paraId="754B16ED" w14:textId="77777777" w:rsidR="00622E0A" w:rsidRPr="004C46F7" w:rsidRDefault="00622E0A" w:rsidP="00BF2A4B">
      <w:pPr>
        <w:pStyle w:val="TZStyle5"/>
      </w:pPr>
      <w:r w:rsidRPr="004C46F7">
        <w:t>В случае формирования сводного отчета:</w:t>
      </w:r>
    </w:p>
    <w:p w14:paraId="5CBB6D3E" w14:textId="77777777" w:rsidR="00622E0A" w:rsidRPr="00622E0A" w:rsidRDefault="00622E0A" w:rsidP="00BF2A4B">
      <w:pPr>
        <w:pStyle w:val="TZListMarker1"/>
      </w:pPr>
      <w:r w:rsidRPr="00622E0A">
        <w:t>SESSION_ID – идентификатор сессии, берется из ответа операции в предыдущей сессии;</w:t>
      </w:r>
    </w:p>
    <w:p w14:paraId="1D5ADA23" w14:textId="77777777" w:rsidR="00622E0A" w:rsidRPr="00622E0A" w:rsidRDefault="00622E0A" w:rsidP="00BF2A4B">
      <w:pPr>
        <w:pStyle w:val="TZListMarker1"/>
      </w:pPr>
      <w:r w:rsidRPr="00622E0A">
        <w:t>PCURR_DATE – текущая дата;</w:t>
      </w:r>
    </w:p>
    <w:p w14:paraId="416F38CC" w14:textId="77777777" w:rsidR="00622E0A" w:rsidRPr="00622E0A" w:rsidRDefault="00622E0A" w:rsidP="00BF2A4B">
      <w:pPr>
        <w:pStyle w:val="TZListMarker1"/>
      </w:pPr>
      <w:r w:rsidRPr="00622E0A">
        <w:t>PDELR_DEF – наименование дилера;</w:t>
      </w:r>
    </w:p>
    <w:p w14:paraId="62E2B9E8" w14:textId="77777777" w:rsidR="00622E0A" w:rsidRPr="00622E0A" w:rsidRDefault="00622E0A" w:rsidP="00BF2A4B">
      <w:pPr>
        <w:pStyle w:val="TZListMarker1"/>
      </w:pPr>
      <w:r w:rsidRPr="00622E0A">
        <w:t>PSUMMARY_DATE – дата подключения;</w:t>
      </w:r>
    </w:p>
    <w:p w14:paraId="2F02E448" w14:textId="77777777" w:rsidR="00622E0A" w:rsidRPr="00622E0A" w:rsidRDefault="00622E0A" w:rsidP="00BF2A4B">
      <w:pPr>
        <w:pStyle w:val="TZListMarker1"/>
      </w:pPr>
      <w:r w:rsidRPr="00622E0A">
        <w:t>PSUMMARY_COUNTER – количество подключений за дату подключения;</w:t>
      </w:r>
    </w:p>
    <w:p w14:paraId="1CFC6052" w14:textId="77777777" w:rsidR="00622E0A" w:rsidRPr="00622E0A" w:rsidRDefault="00622E0A" w:rsidP="00BF2A4B">
      <w:pPr>
        <w:pStyle w:val="TZListMarker1"/>
      </w:pPr>
      <w:r w:rsidRPr="00622E0A">
        <w:t>PTOTAL – общее количество подключений за период.</w:t>
      </w:r>
    </w:p>
    <w:p w14:paraId="1907EC2E" w14:textId="77777777" w:rsidR="00622E0A" w:rsidRPr="004C46F7" w:rsidRDefault="00622E0A" w:rsidP="00BF2A4B">
      <w:pPr>
        <w:pStyle w:val="TZStyle5"/>
      </w:pPr>
      <w:r w:rsidRPr="004C46F7">
        <w:t>В случае формирования детального отчета (а также детального отчета по активированным без подключения):</w:t>
      </w:r>
    </w:p>
    <w:p w14:paraId="5FFC51A3" w14:textId="77777777" w:rsidR="00622E0A" w:rsidRPr="00FE4B2E" w:rsidRDefault="00622E0A" w:rsidP="00BF2A4B">
      <w:pPr>
        <w:pStyle w:val="TZListMarker1"/>
      </w:pPr>
      <w:r w:rsidRPr="00FE4B2E">
        <w:t>SESSION_ID – идентификатор сессии, берется из ответа операции в предыдущей сессии;</w:t>
      </w:r>
    </w:p>
    <w:p w14:paraId="6DD4CB81" w14:textId="77777777" w:rsidR="00622E0A" w:rsidRPr="00FE4B2E" w:rsidRDefault="00622E0A" w:rsidP="00BF2A4B">
      <w:pPr>
        <w:pStyle w:val="TZListMarker1"/>
      </w:pPr>
      <w:r w:rsidRPr="00FE4B2E">
        <w:t>PDELR_ID – идентификатор дилера;</w:t>
      </w:r>
    </w:p>
    <w:p w14:paraId="17900648" w14:textId="77777777" w:rsidR="00622E0A" w:rsidRPr="00FE4B2E" w:rsidRDefault="00622E0A" w:rsidP="00BF2A4B">
      <w:pPr>
        <w:pStyle w:val="TZListMarker1"/>
      </w:pPr>
      <w:r w:rsidRPr="00FE4B2E">
        <w:t>PSTART_DATE – дата начала периода;</w:t>
      </w:r>
    </w:p>
    <w:p w14:paraId="0B4DB9B9" w14:textId="77777777" w:rsidR="00622E0A" w:rsidRPr="00FE4B2E" w:rsidRDefault="00622E0A" w:rsidP="00BF2A4B">
      <w:pPr>
        <w:pStyle w:val="TZListMarker1"/>
      </w:pPr>
      <w:r w:rsidRPr="00FE4B2E">
        <w:t>PEND_DATE – дата окончания периода;</w:t>
      </w:r>
    </w:p>
    <w:p w14:paraId="3FDA9F36" w14:textId="77777777" w:rsidR="00622E0A" w:rsidRPr="00FE4B2E" w:rsidRDefault="00622E0A" w:rsidP="00BF2A4B">
      <w:pPr>
        <w:pStyle w:val="TZListMarker1"/>
      </w:pPr>
      <w:r w:rsidRPr="00FE4B2E">
        <w:t>PACCOUNT – лицевой счет;</w:t>
      </w:r>
    </w:p>
    <w:p w14:paraId="411AAC84" w14:textId="77777777" w:rsidR="00622E0A" w:rsidRPr="00FE4B2E" w:rsidRDefault="00622E0A" w:rsidP="00BF2A4B">
      <w:pPr>
        <w:pStyle w:val="TZListMarker1"/>
      </w:pPr>
      <w:r w:rsidRPr="00FE4B2E">
        <w:t>PNAME – имя клиента;</w:t>
      </w:r>
    </w:p>
    <w:p w14:paraId="37590BE3" w14:textId="77777777" w:rsidR="00622E0A" w:rsidRPr="00FE4B2E" w:rsidRDefault="00622E0A" w:rsidP="00BF2A4B">
      <w:pPr>
        <w:pStyle w:val="TZListMarker1"/>
      </w:pPr>
      <w:r w:rsidRPr="00FE4B2E">
        <w:t>PCTYP_DEF – наименование типа клиента;</w:t>
      </w:r>
    </w:p>
    <w:p w14:paraId="6E29C553" w14:textId="77777777" w:rsidR="00622E0A" w:rsidRPr="00FE4B2E" w:rsidRDefault="00622E0A" w:rsidP="00BF2A4B">
      <w:pPr>
        <w:pStyle w:val="TZListMarker1"/>
      </w:pPr>
      <w:r w:rsidRPr="00FE4B2E">
        <w:t>PCCAT_DEF – наименование категории клиента;</w:t>
      </w:r>
    </w:p>
    <w:p w14:paraId="5383F464" w14:textId="77777777" w:rsidR="00622E0A" w:rsidRPr="00FE4B2E" w:rsidRDefault="00622E0A" w:rsidP="00BF2A4B">
      <w:pPr>
        <w:pStyle w:val="TZListMarker1"/>
      </w:pPr>
      <w:r w:rsidRPr="00FE4B2E">
        <w:t>PJRTP_DEF – наименование юридического типа клиента;</w:t>
      </w:r>
    </w:p>
    <w:p w14:paraId="08438842" w14:textId="77777777" w:rsidR="00622E0A" w:rsidRPr="00FE4B2E" w:rsidRDefault="00622E0A" w:rsidP="00BF2A4B">
      <w:pPr>
        <w:pStyle w:val="TZListMarker1"/>
      </w:pPr>
      <w:r w:rsidRPr="00FE4B2E">
        <w:t>PRTPL_ID – идентификатор тарифного плана;</w:t>
      </w:r>
    </w:p>
    <w:p w14:paraId="21CEFCFB" w14:textId="77777777" w:rsidR="00622E0A" w:rsidRPr="00FE4B2E" w:rsidRDefault="00622E0A" w:rsidP="00BF2A4B">
      <w:pPr>
        <w:pStyle w:val="TZListMarker1"/>
      </w:pPr>
      <w:r w:rsidRPr="00FE4B2E">
        <w:t>PRTPL_NAME – наименование тарифного плана;</w:t>
      </w:r>
    </w:p>
    <w:p w14:paraId="1CCBFB15" w14:textId="77777777" w:rsidR="00622E0A" w:rsidRPr="00FE4B2E" w:rsidRDefault="00622E0A" w:rsidP="00BF2A4B">
      <w:pPr>
        <w:pStyle w:val="TZListMarker1"/>
      </w:pPr>
      <w:r w:rsidRPr="00FE4B2E">
        <w:t>PMSISDN – номер телефона;</w:t>
      </w:r>
    </w:p>
    <w:p w14:paraId="586C1C8F" w14:textId="77777777" w:rsidR="00622E0A" w:rsidRPr="00FE4B2E" w:rsidRDefault="00622E0A" w:rsidP="00BF2A4B">
      <w:pPr>
        <w:pStyle w:val="TZListMarker1"/>
      </w:pPr>
      <w:r w:rsidRPr="00FE4B2E">
        <w:t>PIMSI – номер SIM-карты (IMSI);</w:t>
      </w:r>
    </w:p>
    <w:p w14:paraId="4690822D" w14:textId="77777777" w:rsidR="00622E0A" w:rsidRPr="00FE4B2E" w:rsidRDefault="00622E0A" w:rsidP="00BF2A4B">
      <w:pPr>
        <w:pStyle w:val="TZListMarker1"/>
      </w:pPr>
      <w:r w:rsidRPr="00FE4B2E">
        <w:t>PCNT – номер контракта;</w:t>
      </w:r>
    </w:p>
    <w:p w14:paraId="30DEC53A" w14:textId="77777777" w:rsidR="00622E0A" w:rsidRPr="00FE4B2E" w:rsidRDefault="00622E0A" w:rsidP="00BF2A4B">
      <w:pPr>
        <w:pStyle w:val="TZListMarker1"/>
      </w:pPr>
      <w:r w:rsidRPr="00FE4B2E">
        <w:t>PSPOINT – наименование точки продаж;</w:t>
      </w:r>
    </w:p>
    <w:p w14:paraId="6D41037B" w14:textId="77777777" w:rsidR="00622E0A" w:rsidRPr="00FE4B2E" w:rsidRDefault="00622E0A" w:rsidP="00BF2A4B">
      <w:pPr>
        <w:pStyle w:val="TZListMarker1"/>
      </w:pPr>
      <w:r w:rsidRPr="00FE4B2E">
        <w:t>PTOTAL – общее количество подключений за период;</w:t>
      </w:r>
    </w:p>
    <w:p w14:paraId="722F7579" w14:textId="77777777" w:rsidR="00622E0A" w:rsidRPr="00FE4B2E" w:rsidRDefault="00622E0A" w:rsidP="00BF2A4B">
      <w:pPr>
        <w:pStyle w:val="TZListMarker1"/>
      </w:pPr>
      <w:r w:rsidRPr="00FE4B2E">
        <w:t>PDATE – дата подключения;</w:t>
      </w:r>
    </w:p>
    <w:p w14:paraId="21BAA376" w14:textId="77777777" w:rsidR="00622E0A" w:rsidRPr="00FE4B2E" w:rsidRDefault="00622E0A" w:rsidP="00BF2A4B">
      <w:pPr>
        <w:pStyle w:val="TZListMarker1"/>
      </w:pPr>
      <w:r w:rsidRPr="00FE4B2E">
        <w:t>PAMOUNT – сумма;</w:t>
      </w:r>
    </w:p>
    <w:p w14:paraId="101DAD21" w14:textId="77777777" w:rsidR="00622E0A" w:rsidRPr="00FE4B2E" w:rsidRDefault="00622E0A" w:rsidP="00BF2A4B">
      <w:pPr>
        <w:pStyle w:val="TZListMarker1"/>
      </w:pPr>
      <w:r w:rsidRPr="00FE4B2E">
        <w:t>PAMOUNT_SUM – общая сумма.</w:t>
      </w:r>
    </w:p>
    <w:p w14:paraId="5D87747F" w14:textId="77777777" w:rsidR="00622E0A" w:rsidRDefault="00622E0A" w:rsidP="00BF2A4B">
      <w:pPr>
        <w:pStyle w:val="ListMarker11"/>
        <w:numPr>
          <w:ilvl w:val="0"/>
          <w:numId w:val="0"/>
        </w:numPr>
        <w:rPr>
          <w:szCs w:val="24"/>
        </w:rPr>
      </w:pPr>
    </w:p>
    <w:p w14:paraId="308D1E1B" w14:textId="77777777" w:rsidR="00622E0A" w:rsidRDefault="00622E0A" w:rsidP="00BF2A4B">
      <w:pPr>
        <w:pStyle w:val="TZStyle4"/>
      </w:pPr>
      <w:r w:rsidRPr="00FE4B2E">
        <w:rPr>
          <w:u w:val="single"/>
        </w:rPr>
        <w:lastRenderedPageBreak/>
        <w:t>Примечание:</w:t>
      </w:r>
      <w:r>
        <w:t xml:space="preserve"> отчеты, соответствующие отчетам в </w:t>
      </w:r>
      <w:r w:rsidRPr="005659D2">
        <w:t xml:space="preserve">DAF </w:t>
      </w:r>
      <w:r>
        <w:t xml:space="preserve">по зарегистрированным абонентам с контрактными тарифными планами и Лайт – это </w:t>
      </w:r>
      <w:proofErr w:type="gramStart"/>
      <w:r>
        <w:t xml:space="preserve">отчеты </w:t>
      </w:r>
      <w:r w:rsidRPr="00D05745">
        <w:t xml:space="preserve"> 3</w:t>
      </w:r>
      <w:proofErr w:type="gramEnd"/>
      <w:r w:rsidRPr="00D05745">
        <w:t xml:space="preserve"> - </w:t>
      </w:r>
      <w:r>
        <w:t>по регистрации контрактных клиентов</w:t>
      </w:r>
      <w:r w:rsidRPr="00D05745">
        <w:t xml:space="preserve">, 4 - </w:t>
      </w:r>
      <w:r>
        <w:t>по вводу инфо-карт.</w:t>
      </w:r>
    </w:p>
    <w:p w14:paraId="535E5AF2" w14:textId="255DDA81" w:rsidR="00FE4B2E" w:rsidRPr="00FE4B2E" w:rsidRDefault="00BB68AC" w:rsidP="00BF2A4B">
      <w:pPr>
        <w:pStyle w:val="TZStyle4"/>
        <w:rPr>
          <w:rStyle w:val="affff2"/>
          <w:color w:val="auto"/>
          <w:u w:val="none"/>
        </w:rPr>
      </w:pPr>
      <w:r>
        <w:t>Пример вызова</w:t>
      </w:r>
      <w:r w:rsidR="00FE4B2E">
        <w:t>:</w:t>
      </w:r>
      <w:r w:rsidR="00FE4B2E" w:rsidRPr="00FE4B2E">
        <w:t xml:space="preserve"> </w:t>
      </w:r>
      <w:hyperlink r:id="rId164" w:history="1">
        <w:r w:rsidR="00FE4B2E" w:rsidRPr="00FE4B2E">
          <w:rPr>
            <w:rStyle w:val="affff2"/>
            <w:szCs w:val="22"/>
            <w:u w:color="000000"/>
            <w:lang w:val="en-US"/>
          </w:rPr>
          <w:t>http</w:t>
        </w:r>
        <w:r w:rsidR="00FE4B2E" w:rsidRPr="00FE4B2E">
          <w:rPr>
            <w:rStyle w:val="affff2"/>
            <w:szCs w:val="22"/>
            <w:u w:color="000000"/>
          </w:rPr>
          <w:t>://USER_HOST/</w:t>
        </w:r>
        <w:r w:rsidR="00FE4B2E" w:rsidRPr="00FE4B2E">
          <w:rPr>
            <w:rStyle w:val="affff2"/>
            <w:szCs w:val="22"/>
            <w:u w:color="000000"/>
            <w:lang w:val="en-US"/>
          </w:rPr>
          <w:t>CLIR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API</w:t>
        </w:r>
        <w:r w:rsidR="00FE4B2E" w:rsidRPr="00FE4B2E">
          <w:rPr>
            <w:rStyle w:val="affff2"/>
            <w:szCs w:val="22"/>
            <w:u w:color="000000"/>
          </w:rPr>
          <w:t>/</w:t>
        </w:r>
        <w:r w:rsidR="00FE4B2E" w:rsidRPr="00FE4B2E">
          <w:rPr>
            <w:rStyle w:val="affff2"/>
            <w:szCs w:val="22"/>
            <w:u w:color="000000"/>
            <w:lang w:val="en-US"/>
          </w:rPr>
          <w:t>CLIR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API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R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REPORT</w:t>
        </w:r>
        <w:r w:rsidR="00FE4B2E" w:rsidRPr="00FE4B2E">
          <w:rPr>
            <w:rStyle w:val="affff2"/>
            <w:szCs w:val="22"/>
            <w:u w:color="000000"/>
          </w:rPr>
          <w:t>?</w:t>
        </w:r>
        <w:r w:rsidR="00FE4B2E" w:rsidRPr="00FE4B2E">
          <w:rPr>
            <w:rStyle w:val="affff2"/>
            <w:szCs w:val="22"/>
            <w:u w:color="000000"/>
            <w:lang w:val="en-US"/>
          </w:rPr>
          <w:t>SESSION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ID</w:t>
        </w:r>
        <w:r w:rsidR="00FE4B2E" w:rsidRPr="00FE4B2E">
          <w:rPr>
            <w:rStyle w:val="affff2"/>
            <w:szCs w:val="22"/>
            <w:u w:color="000000"/>
          </w:rPr>
          <w:t>=</w:t>
        </w:r>
        <w:r w:rsidR="00FE4B2E" w:rsidRPr="00FE4B2E">
          <w:rPr>
            <w:rStyle w:val="affff2"/>
            <w:szCs w:val="22"/>
            <w:u w:color="000000"/>
            <w:lang w:val="en-US"/>
          </w:rPr>
          <w:t>AAAAOAAADBnEmOJrNWh</w:t>
        </w:r>
        <w:r w:rsidR="00FE4B2E" w:rsidRPr="00FE4B2E">
          <w:rPr>
            <w:rStyle w:val="affff2"/>
            <w:szCs w:val="22"/>
            <w:u w:color="000000"/>
          </w:rPr>
          <w:t>1</w:t>
        </w:r>
        <w:r w:rsidR="00FE4B2E" w:rsidRPr="00FE4B2E">
          <w:rPr>
            <w:rStyle w:val="affff2"/>
            <w:szCs w:val="22"/>
            <w:u w:color="000000"/>
            <w:lang w:val="en-US"/>
          </w:rPr>
          <w:t>PyxXGimVP</w:t>
        </w:r>
        <w:r w:rsidR="00FE4B2E" w:rsidRPr="00FE4B2E">
          <w:rPr>
            <w:rStyle w:val="affff2"/>
            <w:szCs w:val="22"/>
            <w:u w:color="000000"/>
          </w:rPr>
          <w:t>9</w:t>
        </w:r>
        <w:r w:rsidR="00FE4B2E" w:rsidRPr="00FE4B2E">
          <w:rPr>
            <w:rStyle w:val="affff2"/>
            <w:szCs w:val="22"/>
            <w:u w:color="000000"/>
            <w:lang w:val="en-US"/>
          </w:rPr>
          <w:t>qU</w:t>
        </w:r>
        <w:r w:rsidR="00FE4B2E" w:rsidRPr="00FE4B2E">
          <w:rPr>
            <w:rStyle w:val="affff2"/>
            <w:szCs w:val="22"/>
            <w:u w:color="000000"/>
          </w:rPr>
          <w:t>&amp;</w:t>
        </w:r>
        <w:r w:rsidR="00FE4B2E" w:rsidRPr="00FE4B2E">
          <w:rPr>
            <w:rStyle w:val="affff2"/>
            <w:szCs w:val="22"/>
            <w:u w:color="000000"/>
            <w:lang w:val="en-US"/>
          </w:rPr>
          <w:t>CHANNEL</w:t>
        </w:r>
        <w:r w:rsidR="00FE4B2E" w:rsidRPr="00FE4B2E">
          <w:rPr>
            <w:rStyle w:val="affff2"/>
            <w:szCs w:val="22"/>
            <w:u w:color="000000"/>
          </w:rPr>
          <w:t>=</w:t>
        </w:r>
        <w:r w:rsidR="00FE4B2E" w:rsidRPr="00FE4B2E">
          <w:rPr>
            <w:rStyle w:val="affff2"/>
            <w:szCs w:val="22"/>
            <w:u w:color="000000"/>
            <w:lang w:val="en-US"/>
          </w:rPr>
          <w:t>WWW</w:t>
        </w:r>
        <w:r w:rsidR="00FE4B2E" w:rsidRPr="00FE4B2E">
          <w:rPr>
            <w:rStyle w:val="affff2"/>
            <w:szCs w:val="22"/>
            <w:u w:color="000000"/>
          </w:rPr>
          <w:t>&amp;</w:t>
        </w:r>
        <w:r w:rsidR="00FE4B2E" w:rsidRPr="00FE4B2E">
          <w:rPr>
            <w:rStyle w:val="affff2"/>
            <w:szCs w:val="22"/>
            <w:u w:color="000000"/>
            <w:lang w:val="en-US"/>
          </w:rPr>
          <w:t>pstart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date</w:t>
        </w:r>
        <w:r w:rsidR="00FE4B2E" w:rsidRPr="00FE4B2E">
          <w:rPr>
            <w:rStyle w:val="affff2"/>
            <w:szCs w:val="22"/>
            <w:u w:color="000000"/>
          </w:rPr>
          <w:t>=26.08.2010&amp;</w:t>
        </w:r>
        <w:r w:rsidR="00FE4B2E" w:rsidRPr="00FE4B2E">
          <w:rPr>
            <w:rStyle w:val="affff2"/>
            <w:szCs w:val="22"/>
            <w:u w:color="000000"/>
            <w:lang w:val="en-US"/>
          </w:rPr>
          <w:t>pend</w:t>
        </w:r>
        <w:r w:rsidR="00FE4B2E" w:rsidRPr="00FE4B2E">
          <w:rPr>
            <w:rStyle w:val="affff2"/>
            <w:szCs w:val="22"/>
            <w:u w:color="000000"/>
          </w:rPr>
          <w:t>_</w:t>
        </w:r>
        <w:r w:rsidR="00FE4B2E" w:rsidRPr="00FE4B2E">
          <w:rPr>
            <w:rStyle w:val="affff2"/>
            <w:szCs w:val="22"/>
            <w:u w:color="000000"/>
            <w:lang w:val="en-US"/>
          </w:rPr>
          <w:t>date</w:t>
        </w:r>
        <w:r w:rsidR="00FE4B2E" w:rsidRPr="00FE4B2E">
          <w:rPr>
            <w:rStyle w:val="affff2"/>
            <w:szCs w:val="22"/>
            <w:u w:color="000000"/>
          </w:rPr>
          <w:t>=27.08.2010&amp;</w:t>
        </w:r>
        <w:r w:rsidR="00FE4B2E" w:rsidRPr="00FE4B2E">
          <w:rPr>
            <w:rStyle w:val="affff2"/>
            <w:szCs w:val="22"/>
            <w:u w:color="000000"/>
            <w:lang w:val="en-US"/>
          </w:rPr>
          <w:t>prtype</w:t>
        </w:r>
        <w:r w:rsidR="00FE4B2E" w:rsidRPr="00FE4B2E">
          <w:rPr>
            <w:rStyle w:val="affff2"/>
            <w:szCs w:val="22"/>
            <w:u w:color="000000"/>
          </w:rPr>
          <w:t>=3</w:t>
        </w:r>
      </w:hyperlink>
    </w:p>
    <w:p w14:paraId="5BA28174" w14:textId="1F71EC1C" w:rsidR="00FE4B2E" w:rsidRPr="005659D2" w:rsidRDefault="00FE4B2E" w:rsidP="00BF2A4B">
      <w:pPr>
        <w:pStyle w:val="TZStyle4"/>
      </w:pPr>
      <w:r w:rsidRPr="00885859">
        <w:t>Ответ операции представляет собой XML-данные</w:t>
      </w:r>
      <w:r>
        <w:t>.</w:t>
      </w:r>
    </w:p>
    <w:p w14:paraId="7733216E" w14:textId="263FBDBF" w:rsidR="0044558B" w:rsidRDefault="0044558B" w:rsidP="00BF2A4B">
      <w:pPr>
        <w:pStyle w:val="TZSect1"/>
        <w:pageBreakBefore/>
      </w:pPr>
      <w:bookmarkStart w:id="106" w:name="_Toc516155547"/>
      <w:r>
        <w:lastRenderedPageBreak/>
        <w:t>Приложение 1. Коды ошибок</w:t>
      </w:r>
      <w:r w:rsidR="002C3E6A">
        <w:t xml:space="preserve"> OAPI-операций</w:t>
      </w:r>
      <w:r>
        <w:t>.</w:t>
      </w:r>
      <w:bookmarkEnd w:id="106"/>
    </w:p>
    <w:tbl>
      <w:tblPr>
        <w:tblStyle w:val="affff3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5812"/>
      </w:tblGrid>
      <w:tr w:rsidR="003C036B" w:rsidRPr="003C036B" w14:paraId="542EE62B" w14:textId="77777777" w:rsidTr="00C07CFA">
        <w:tc>
          <w:tcPr>
            <w:tcW w:w="1696" w:type="dxa"/>
            <w:shd w:val="pct10" w:color="auto" w:fill="auto"/>
          </w:tcPr>
          <w:p w14:paraId="0DD90996" w14:textId="127717D3" w:rsidR="003C036B" w:rsidRPr="003C036B" w:rsidRDefault="003C036B" w:rsidP="0044558B">
            <w:pPr>
              <w:pStyle w:val="TZStyle2"/>
              <w:rPr>
                <w:b/>
                <w:sz w:val="20"/>
              </w:rPr>
            </w:pPr>
            <w:r w:rsidRPr="003C036B">
              <w:rPr>
                <w:b/>
                <w:sz w:val="20"/>
              </w:rPr>
              <w:t>Код</w:t>
            </w:r>
          </w:p>
        </w:tc>
        <w:tc>
          <w:tcPr>
            <w:tcW w:w="2552" w:type="dxa"/>
            <w:shd w:val="pct10" w:color="auto" w:fill="auto"/>
          </w:tcPr>
          <w:p w14:paraId="5A516B79" w14:textId="7DD9ADB9" w:rsidR="003C036B" w:rsidRPr="003C036B" w:rsidRDefault="003C036B" w:rsidP="0044558B">
            <w:pPr>
              <w:pStyle w:val="TZStyle2"/>
              <w:rPr>
                <w:b/>
                <w:sz w:val="20"/>
              </w:rPr>
            </w:pPr>
            <w:r w:rsidRPr="003C036B">
              <w:rPr>
                <w:b/>
                <w:sz w:val="20"/>
              </w:rPr>
              <w:t>Описание</w:t>
            </w:r>
          </w:p>
        </w:tc>
        <w:tc>
          <w:tcPr>
            <w:tcW w:w="5812" w:type="dxa"/>
            <w:shd w:val="pct10" w:color="auto" w:fill="auto"/>
          </w:tcPr>
          <w:p w14:paraId="6D2F8C86" w14:textId="0843715D" w:rsidR="003C036B" w:rsidRPr="003C036B" w:rsidRDefault="003C036B" w:rsidP="0044558B">
            <w:pPr>
              <w:pStyle w:val="TZStyle2"/>
              <w:rPr>
                <w:b/>
                <w:sz w:val="20"/>
              </w:rPr>
            </w:pPr>
            <w:r w:rsidRPr="003C036B">
              <w:rPr>
                <w:b/>
                <w:sz w:val="20"/>
              </w:rPr>
              <w:t>Рекомендация</w:t>
            </w:r>
            <w:r>
              <w:rPr>
                <w:b/>
                <w:sz w:val="20"/>
              </w:rPr>
              <w:t xml:space="preserve"> по обработке</w:t>
            </w:r>
          </w:p>
        </w:tc>
      </w:tr>
      <w:tr w:rsidR="003C036B" w:rsidRPr="003C036B" w14:paraId="6CF51D6F" w14:textId="77777777" w:rsidTr="00C07CFA">
        <w:tc>
          <w:tcPr>
            <w:tcW w:w="1696" w:type="dxa"/>
          </w:tcPr>
          <w:p w14:paraId="2640DDCF" w14:textId="123E3037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200 OK</w:t>
            </w:r>
          </w:p>
        </w:tc>
        <w:tc>
          <w:tcPr>
            <w:tcW w:w="2552" w:type="dxa"/>
          </w:tcPr>
          <w:p w14:paraId="218A0E0A" w14:textId="4160BF73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Операция выполнена успешно</w:t>
            </w:r>
          </w:p>
        </w:tc>
        <w:tc>
          <w:tcPr>
            <w:tcW w:w="5812" w:type="dxa"/>
            <w:vMerge w:val="restart"/>
          </w:tcPr>
          <w:p w14:paraId="3691C85E" w14:textId="77777777" w:rsidR="003C036B" w:rsidRPr="003C036B" w:rsidRDefault="003C036B" w:rsidP="003C036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Не ошибка, соответственно обработка не требуется.</w:t>
            </w:r>
          </w:p>
          <w:p w14:paraId="42E1D6AA" w14:textId="7D4B7809" w:rsidR="003C036B" w:rsidRPr="003C036B" w:rsidRDefault="003C036B" w:rsidP="003C036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 xml:space="preserve">Примечание: Для функций проверки </w:t>
            </w:r>
            <w:proofErr w:type="gramStart"/>
            <w:r w:rsidRPr="003C036B">
              <w:rPr>
                <w:sz w:val="20"/>
              </w:rPr>
              <w:t>действия  вида</w:t>
            </w:r>
            <w:proofErr w:type="gramEnd"/>
            <w:r w:rsidRPr="003C036B">
              <w:rPr>
                <w:sz w:val="20"/>
              </w:rPr>
              <w:t xml:space="preserve"> // .../check ответ функции может содержать при этом описание именованных конфликтов. </w:t>
            </w:r>
            <w:proofErr w:type="gramStart"/>
            <w:r w:rsidRPr="003C036B">
              <w:rPr>
                <w:sz w:val="20"/>
              </w:rPr>
              <w:t>Рекомендуется  анализировать</w:t>
            </w:r>
            <w:proofErr w:type="gramEnd"/>
            <w:r w:rsidRPr="003C036B">
              <w:rPr>
                <w:sz w:val="20"/>
              </w:rPr>
              <w:t xml:space="preserve"> выходной объект conflicts: ActionConflict  - содержащий код и  описание бизнес-смысла возникшего конфликта.</w:t>
            </w:r>
          </w:p>
        </w:tc>
      </w:tr>
      <w:tr w:rsidR="003C036B" w:rsidRPr="003C036B" w14:paraId="223BAEC1" w14:textId="77777777" w:rsidTr="00C07CFA">
        <w:tc>
          <w:tcPr>
            <w:tcW w:w="1696" w:type="dxa"/>
          </w:tcPr>
          <w:p w14:paraId="43BB07CC" w14:textId="4CF54009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201 Created</w:t>
            </w:r>
          </w:p>
        </w:tc>
        <w:tc>
          <w:tcPr>
            <w:tcW w:w="2552" w:type="dxa"/>
          </w:tcPr>
          <w:p w14:paraId="79270003" w14:textId="4A57124B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Добавление выполнено успешно</w:t>
            </w:r>
          </w:p>
        </w:tc>
        <w:tc>
          <w:tcPr>
            <w:tcW w:w="5812" w:type="dxa"/>
            <w:vMerge/>
          </w:tcPr>
          <w:p w14:paraId="5752E583" w14:textId="77777777" w:rsidR="003C036B" w:rsidRPr="003C036B" w:rsidRDefault="003C036B" w:rsidP="0044558B">
            <w:pPr>
              <w:pStyle w:val="TZStyle2"/>
              <w:rPr>
                <w:sz w:val="20"/>
              </w:rPr>
            </w:pPr>
          </w:p>
        </w:tc>
      </w:tr>
      <w:tr w:rsidR="003C036B" w:rsidRPr="003C036B" w14:paraId="74FE539C" w14:textId="77777777" w:rsidTr="00C07CFA">
        <w:tc>
          <w:tcPr>
            <w:tcW w:w="1696" w:type="dxa"/>
          </w:tcPr>
          <w:p w14:paraId="69BA847C" w14:textId="4EB593C7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202 Accepted</w:t>
            </w:r>
          </w:p>
        </w:tc>
        <w:tc>
          <w:tcPr>
            <w:tcW w:w="2552" w:type="dxa"/>
          </w:tcPr>
          <w:p w14:paraId="33797C71" w14:textId="58489A20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Запрос был принят на обработку, но она не завершена</w:t>
            </w:r>
          </w:p>
        </w:tc>
        <w:tc>
          <w:tcPr>
            <w:tcW w:w="5812" w:type="dxa"/>
            <w:vMerge/>
          </w:tcPr>
          <w:p w14:paraId="7BBF4D1D" w14:textId="77777777" w:rsidR="003C036B" w:rsidRPr="003C036B" w:rsidRDefault="003C036B" w:rsidP="0044558B">
            <w:pPr>
              <w:pStyle w:val="TZStyle2"/>
              <w:rPr>
                <w:sz w:val="20"/>
              </w:rPr>
            </w:pPr>
          </w:p>
        </w:tc>
      </w:tr>
      <w:tr w:rsidR="003C036B" w:rsidRPr="003C036B" w14:paraId="69DA8259" w14:textId="77777777" w:rsidTr="00C07CFA">
        <w:tc>
          <w:tcPr>
            <w:tcW w:w="1696" w:type="dxa"/>
          </w:tcPr>
          <w:p w14:paraId="4368F948" w14:textId="0CD5E20D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204 No Content</w:t>
            </w:r>
          </w:p>
        </w:tc>
        <w:tc>
          <w:tcPr>
            <w:tcW w:w="2552" w:type="dxa"/>
          </w:tcPr>
          <w:p w14:paraId="2D3007EA" w14:textId="03FA8DFB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Операция выполнена успешно, возвращен пустой ответ</w:t>
            </w:r>
          </w:p>
        </w:tc>
        <w:tc>
          <w:tcPr>
            <w:tcW w:w="5812" w:type="dxa"/>
            <w:vMerge/>
          </w:tcPr>
          <w:p w14:paraId="3D972105" w14:textId="77777777" w:rsidR="003C036B" w:rsidRPr="003C036B" w:rsidRDefault="003C036B" w:rsidP="0044558B">
            <w:pPr>
              <w:pStyle w:val="TZStyle2"/>
              <w:rPr>
                <w:sz w:val="20"/>
              </w:rPr>
            </w:pPr>
          </w:p>
        </w:tc>
      </w:tr>
      <w:tr w:rsidR="003C036B" w:rsidRPr="003C036B" w14:paraId="489CAC7A" w14:textId="77777777" w:rsidTr="00C07CFA">
        <w:tc>
          <w:tcPr>
            <w:tcW w:w="1696" w:type="dxa"/>
          </w:tcPr>
          <w:p w14:paraId="7D4F08D4" w14:textId="53D77A35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400 Bad request</w:t>
            </w:r>
          </w:p>
        </w:tc>
        <w:tc>
          <w:tcPr>
            <w:tcW w:w="2552" w:type="dxa"/>
          </w:tcPr>
          <w:p w14:paraId="5C129E9C" w14:textId="5DA0ED14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Ошибка в синтаксисе запроса</w:t>
            </w:r>
          </w:p>
        </w:tc>
        <w:tc>
          <w:tcPr>
            <w:tcW w:w="5812" w:type="dxa"/>
          </w:tcPr>
          <w:p w14:paraId="42FB9555" w14:textId="46117E0E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Некорректный запрос, вывести сообщение об ошибке.</w:t>
            </w:r>
          </w:p>
        </w:tc>
      </w:tr>
      <w:tr w:rsidR="003C036B" w:rsidRPr="003C036B" w14:paraId="05DAC1A4" w14:textId="77777777" w:rsidTr="00C07CFA">
        <w:tc>
          <w:tcPr>
            <w:tcW w:w="1696" w:type="dxa"/>
          </w:tcPr>
          <w:p w14:paraId="6885F679" w14:textId="64A16728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401 Unauthorized</w:t>
            </w:r>
          </w:p>
        </w:tc>
        <w:tc>
          <w:tcPr>
            <w:tcW w:w="2552" w:type="dxa"/>
          </w:tcPr>
          <w:p w14:paraId="764D6794" w14:textId="272CD62E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Не передан, неверен или просрочен токен доступа в запросе</w:t>
            </w:r>
          </w:p>
        </w:tc>
        <w:tc>
          <w:tcPr>
            <w:tcW w:w="5812" w:type="dxa"/>
          </w:tcPr>
          <w:p w14:paraId="11ABC615" w14:textId="551922B3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Ошибка штатно может возникнуть в случае истечения срока жизни токена аутентификации (authToken). В этом случае нужно запросить новый токен аутентификации.</w:t>
            </w:r>
          </w:p>
        </w:tc>
      </w:tr>
      <w:tr w:rsidR="003C036B" w:rsidRPr="003C036B" w14:paraId="087313AF" w14:textId="77777777" w:rsidTr="00C07CFA">
        <w:tc>
          <w:tcPr>
            <w:tcW w:w="1696" w:type="dxa"/>
          </w:tcPr>
          <w:p w14:paraId="008B0E6C" w14:textId="7C0B5682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403 Forbidden</w:t>
            </w:r>
          </w:p>
        </w:tc>
        <w:tc>
          <w:tcPr>
            <w:tcW w:w="2552" w:type="dxa"/>
          </w:tcPr>
          <w:p w14:paraId="71B504B2" w14:textId="3B2E7434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 xml:space="preserve">Нет прав для </w:t>
            </w:r>
            <w:proofErr w:type="gramStart"/>
            <w:r w:rsidRPr="003C036B">
              <w:rPr>
                <w:sz w:val="20"/>
              </w:rPr>
              <w:t>доступа  к</w:t>
            </w:r>
            <w:proofErr w:type="gramEnd"/>
            <w:r w:rsidRPr="003C036B">
              <w:rPr>
                <w:sz w:val="20"/>
              </w:rPr>
              <w:t xml:space="preserve"> функции</w:t>
            </w:r>
          </w:p>
        </w:tc>
        <w:tc>
          <w:tcPr>
            <w:tcW w:w="5812" w:type="dxa"/>
          </w:tcPr>
          <w:p w14:paraId="42566BD1" w14:textId="57DD9ABC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У пользователя нет прав доступа к функции, необходимо вывести сообщение об отсутствии прав.</w:t>
            </w:r>
          </w:p>
        </w:tc>
      </w:tr>
      <w:tr w:rsidR="00C07CFA" w:rsidRPr="003C036B" w14:paraId="0704900E" w14:textId="77777777" w:rsidTr="00C07CFA">
        <w:tc>
          <w:tcPr>
            <w:tcW w:w="1696" w:type="dxa"/>
          </w:tcPr>
          <w:p w14:paraId="29D8CEAC" w14:textId="38E4A219" w:rsidR="00C07CFA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404 Not found</w:t>
            </w:r>
          </w:p>
        </w:tc>
        <w:tc>
          <w:tcPr>
            <w:tcW w:w="2552" w:type="dxa"/>
          </w:tcPr>
          <w:p w14:paraId="7D7D7532" w14:textId="5376B18C" w:rsidR="00C07CFA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Сущность не найдена</w:t>
            </w:r>
          </w:p>
        </w:tc>
        <w:tc>
          <w:tcPr>
            <w:tcW w:w="5812" w:type="dxa"/>
            <w:vMerge w:val="restart"/>
          </w:tcPr>
          <w:p w14:paraId="7C5E1838" w14:textId="77777777" w:rsidR="00C07CFA" w:rsidRDefault="00C07CFA" w:rsidP="00C07CFA">
            <w:pPr>
              <w:pStyle w:val="TZStyle2"/>
              <w:rPr>
                <w:sz w:val="20"/>
              </w:rPr>
            </w:pPr>
          </w:p>
          <w:p w14:paraId="61BB00D8" w14:textId="77777777" w:rsidR="00C07CFA" w:rsidRPr="00C07CFA" w:rsidRDefault="00C07CFA" w:rsidP="00C07CFA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>Некорректный запрос, вывести сообщение об ошибке.</w:t>
            </w:r>
          </w:p>
          <w:p w14:paraId="6E7E86C1" w14:textId="5E1C3D07" w:rsidR="00C07CFA" w:rsidRPr="003C036B" w:rsidRDefault="00C07CFA" w:rsidP="00C07CFA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>При правильном использовании OpenAPI ошибка не должна встречаться.</w:t>
            </w:r>
          </w:p>
        </w:tc>
      </w:tr>
      <w:tr w:rsidR="00C07CFA" w:rsidRPr="003C036B" w14:paraId="003A1AC6" w14:textId="77777777" w:rsidTr="00C07CFA">
        <w:tc>
          <w:tcPr>
            <w:tcW w:w="1696" w:type="dxa"/>
          </w:tcPr>
          <w:p w14:paraId="119345D8" w14:textId="434C9868" w:rsidR="00C07CFA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405 Method not allowed</w:t>
            </w:r>
          </w:p>
        </w:tc>
        <w:tc>
          <w:tcPr>
            <w:tcW w:w="2552" w:type="dxa"/>
          </w:tcPr>
          <w:p w14:paraId="59EB2EEF" w14:textId="10FC92A7" w:rsidR="00C07CFA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Метод не поддерживается ресурсом или запрошена несуществующая версия</w:t>
            </w:r>
          </w:p>
        </w:tc>
        <w:tc>
          <w:tcPr>
            <w:tcW w:w="5812" w:type="dxa"/>
            <w:vMerge/>
          </w:tcPr>
          <w:p w14:paraId="40CFD563" w14:textId="4626D59F" w:rsidR="00C07CFA" w:rsidRPr="003C036B" w:rsidRDefault="00C07CFA" w:rsidP="003C036B">
            <w:pPr>
              <w:pStyle w:val="TZStyle2"/>
              <w:rPr>
                <w:sz w:val="20"/>
              </w:rPr>
            </w:pPr>
          </w:p>
        </w:tc>
      </w:tr>
      <w:tr w:rsidR="00C07CFA" w:rsidRPr="003C036B" w14:paraId="2CD9B38E" w14:textId="77777777" w:rsidTr="00C07CFA">
        <w:tc>
          <w:tcPr>
            <w:tcW w:w="1696" w:type="dxa"/>
          </w:tcPr>
          <w:p w14:paraId="1B529EFA" w14:textId="10805F72" w:rsidR="00C07CFA" w:rsidRPr="003C036B" w:rsidRDefault="00C07CFA" w:rsidP="0044558B">
            <w:pPr>
              <w:pStyle w:val="TZStyle2"/>
              <w:rPr>
                <w:sz w:val="20"/>
              </w:rPr>
            </w:pPr>
            <w:proofErr w:type="gramStart"/>
            <w:r w:rsidRPr="003C036B">
              <w:rPr>
                <w:sz w:val="20"/>
              </w:rPr>
              <w:t>415  Unsupported</w:t>
            </w:r>
            <w:proofErr w:type="gramEnd"/>
            <w:r w:rsidRPr="003C036B">
              <w:rPr>
                <w:sz w:val="20"/>
              </w:rPr>
              <w:t xml:space="preserve"> media type</w:t>
            </w:r>
          </w:p>
        </w:tc>
        <w:tc>
          <w:tcPr>
            <w:tcW w:w="2552" w:type="dxa"/>
          </w:tcPr>
          <w:p w14:paraId="4BA98CC6" w14:textId="5489C4FB" w:rsidR="00C07CFA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Не поддерживаемый тип контента</w:t>
            </w:r>
          </w:p>
        </w:tc>
        <w:tc>
          <w:tcPr>
            <w:tcW w:w="5812" w:type="dxa"/>
            <w:vMerge/>
          </w:tcPr>
          <w:p w14:paraId="534583AF" w14:textId="77777777" w:rsidR="00C07CFA" w:rsidRPr="003C036B" w:rsidRDefault="00C07CFA" w:rsidP="0044558B">
            <w:pPr>
              <w:pStyle w:val="TZStyle2"/>
              <w:rPr>
                <w:sz w:val="20"/>
              </w:rPr>
            </w:pPr>
          </w:p>
        </w:tc>
      </w:tr>
      <w:tr w:rsidR="003C036B" w:rsidRPr="003C036B" w14:paraId="7C5A1777" w14:textId="77777777" w:rsidTr="00C07CFA">
        <w:tc>
          <w:tcPr>
            <w:tcW w:w="1696" w:type="dxa"/>
          </w:tcPr>
          <w:p w14:paraId="09DEAA9F" w14:textId="5AF8A366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500 Internal Server Error</w:t>
            </w:r>
          </w:p>
        </w:tc>
        <w:tc>
          <w:tcPr>
            <w:tcW w:w="2552" w:type="dxa"/>
          </w:tcPr>
          <w:p w14:paraId="3E444B56" w14:textId="0AFB1072" w:rsidR="003C036B" w:rsidRPr="003C036B" w:rsidRDefault="00C07CFA" w:rsidP="0044558B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>Внутренняя ошибка сервера</w:t>
            </w:r>
          </w:p>
        </w:tc>
        <w:tc>
          <w:tcPr>
            <w:tcW w:w="5812" w:type="dxa"/>
          </w:tcPr>
          <w:p w14:paraId="2355B1F2" w14:textId="77777777" w:rsidR="00C07CFA" w:rsidRPr="00C07CFA" w:rsidRDefault="00C07CFA" w:rsidP="00C07CFA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>Внутренняя ошибка может быть вызвана разными причинами, в том числе временными.</w:t>
            </w:r>
          </w:p>
          <w:p w14:paraId="29984E6F" w14:textId="77777777" w:rsidR="00C07CFA" w:rsidRPr="00C07CFA" w:rsidRDefault="00C07CFA" w:rsidP="00C07CFA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 xml:space="preserve">В зависимости от сценария использования OpenAPI обработка ошибки данного типа может выполнятся </w:t>
            </w:r>
            <w:proofErr w:type="gramStart"/>
            <w:r w:rsidRPr="00C07CFA">
              <w:rPr>
                <w:sz w:val="20"/>
              </w:rPr>
              <w:t>по разному</w:t>
            </w:r>
            <w:proofErr w:type="gramEnd"/>
            <w:r w:rsidRPr="00C07CFA">
              <w:rPr>
                <w:sz w:val="20"/>
              </w:rPr>
              <w:t>:</w:t>
            </w:r>
          </w:p>
          <w:p w14:paraId="5305B0AB" w14:textId="77777777" w:rsidR="00C07CFA" w:rsidRPr="00C07CFA" w:rsidRDefault="00C07CFA" w:rsidP="00B8056D">
            <w:pPr>
              <w:pStyle w:val="TZStyle2"/>
              <w:numPr>
                <w:ilvl w:val="0"/>
                <w:numId w:val="21"/>
              </w:numPr>
              <w:rPr>
                <w:sz w:val="20"/>
              </w:rPr>
            </w:pPr>
            <w:r w:rsidRPr="00C07CFA">
              <w:rPr>
                <w:sz w:val="20"/>
              </w:rPr>
              <w:t>для интерактивных сценариев (</w:t>
            </w:r>
            <w:proofErr w:type="gramStart"/>
            <w:r w:rsidRPr="00C07CFA">
              <w:rPr>
                <w:sz w:val="20"/>
              </w:rPr>
              <w:t>например</w:t>
            </w:r>
            <w:proofErr w:type="gramEnd"/>
            <w:r w:rsidRPr="00C07CFA">
              <w:rPr>
                <w:sz w:val="20"/>
              </w:rPr>
              <w:t xml:space="preserve"> при использовании на UI), вывести сообщение о временной недоступности системы и предложить сделать повторную попытку или, если позволяет </w:t>
            </w:r>
            <w:r w:rsidRPr="00C07CFA">
              <w:rPr>
                <w:sz w:val="20"/>
              </w:rPr>
              <w:lastRenderedPageBreak/>
              <w:t>сценарий, предложить переотправить сохраненный локально запрос позже;</w:t>
            </w:r>
          </w:p>
          <w:p w14:paraId="1C5780BE" w14:textId="77777777" w:rsidR="00C07CFA" w:rsidRPr="00C07CFA" w:rsidRDefault="00C07CFA" w:rsidP="00B8056D">
            <w:pPr>
              <w:pStyle w:val="TZStyle2"/>
              <w:numPr>
                <w:ilvl w:val="0"/>
                <w:numId w:val="21"/>
              </w:numPr>
              <w:rPr>
                <w:sz w:val="20"/>
              </w:rPr>
            </w:pPr>
            <w:r w:rsidRPr="00C07CFA">
              <w:rPr>
                <w:sz w:val="20"/>
              </w:rPr>
              <w:t>для не интерактивных сценариев (например, длительные серверные процессы), пытаться повторно (N-раз) вызывать функцию через заданные таймауты (с каждым следующим вызовом таймаут рекомендуется увеличивать вдвое по сравнению с предыдущим), функция должна быть идемпотентна. В случае, если все повторные попытки завершились неудачно, зафиксировать ошибку.</w:t>
            </w:r>
          </w:p>
          <w:p w14:paraId="08BAABB6" w14:textId="075935DE" w:rsidR="003C036B" w:rsidRPr="003C036B" w:rsidRDefault="00C07CFA" w:rsidP="00C07CFA">
            <w:pPr>
              <w:pStyle w:val="TZStyle2"/>
              <w:rPr>
                <w:sz w:val="20"/>
              </w:rPr>
            </w:pPr>
            <w:r w:rsidRPr="00C07CFA">
              <w:rPr>
                <w:sz w:val="20"/>
              </w:rPr>
              <w:t xml:space="preserve">Примечание: При анализе причины ошибки, кроме http кода для функций проверки действия /check и самого действия </w:t>
            </w:r>
            <w:proofErr w:type="gramStart"/>
            <w:r w:rsidRPr="00C07CFA">
              <w:rPr>
                <w:sz w:val="20"/>
              </w:rPr>
              <w:t>рекомендуется  анализировать</w:t>
            </w:r>
            <w:proofErr w:type="gramEnd"/>
            <w:r w:rsidRPr="00C07CFA">
              <w:rPr>
                <w:sz w:val="20"/>
              </w:rPr>
              <w:t xml:space="preserve"> выходные объекты conflicts: ActionConflict  - для /check,  и структуру вида ErrorDescription  в действии  - именно  там содержится  описание бизнес-смысла возникшего конфликта.</w:t>
            </w:r>
          </w:p>
        </w:tc>
      </w:tr>
      <w:tr w:rsidR="003C036B" w:rsidRPr="003C036B" w14:paraId="1F882142" w14:textId="77777777" w:rsidTr="00C07CFA">
        <w:tc>
          <w:tcPr>
            <w:tcW w:w="1696" w:type="dxa"/>
          </w:tcPr>
          <w:p w14:paraId="186BCCDD" w14:textId="513D730F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lastRenderedPageBreak/>
              <w:t>503 Service Unavailable</w:t>
            </w:r>
          </w:p>
        </w:tc>
        <w:tc>
          <w:tcPr>
            <w:tcW w:w="2552" w:type="dxa"/>
          </w:tcPr>
          <w:p w14:paraId="7A9F02D0" w14:textId="6F99B3FD" w:rsidR="003C036B" w:rsidRPr="003C036B" w:rsidRDefault="00C07CFA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Не запущен бандл</w:t>
            </w:r>
          </w:p>
        </w:tc>
        <w:tc>
          <w:tcPr>
            <w:tcW w:w="5812" w:type="dxa"/>
          </w:tcPr>
          <w:p w14:paraId="30ED6D55" w14:textId="769AE5CC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Проверить состояние бандла в административном интерфейсе Haproxy</w:t>
            </w:r>
          </w:p>
        </w:tc>
      </w:tr>
      <w:tr w:rsidR="003C036B" w:rsidRPr="003C036B" w14:paraId="1FD88380" w14:textId="77777777" w:rsidTr="00C07CFA">
        <w:tc>
          <w:tcPr>
            <w:tcW w:w="1696" w:type="dxa"/>
          </w:tcPr>
          <w:p w14:paraId="29EFC535" w14:textId="4BBB4628" w:rsidR="003C036B" w:rsidRPr="003C036B" w:rsidRDefault="003C036B" w:rsidP="0044558B">
            <w:pPr>
              <w:pStyle w:val="TZStyle2"/>
              <w:rPr>
                <w:sz w:val="20"/>
              </w:rPr>
            </w:pPr>
            <w:r w:rsidRPr="003C036B">
              <w:rPr>
                <w:sz w:val="20"/>
              </w:rPr>
              <w:t>504 Timeout</w:t>
            </w:r>
          </w:p>
        </w:tc>
        <w:tc>
          <w:tcPr>
            <w:tcW w:w="2552" w:type="dxa"/>
          </w:tcPr>
          <w:p w14:paraId="6E6D48AF" w14:textId="2F6EAABD" w:rsidR="003C036B" w:rsidRPr="003C036B" w:rsidRDefault="00C07CFA" w:rsidP="0044558B">
            <w:pPr>
              <w:pStyle w:val="TZStyle2"/>
              <w:rPr>
                <w:sz w:val="20"/>
              </w:rPr>
            </w:pPr>
            <w:r>
              <w:rPr>
                <w:sz w:val="20"/>
              </w:rPr>
              <w:t>Тайм-аут.</w:t>
            </w:r>
          </w:p>
        </w:tc>
        <w:tc>
          <w:tcPr>
            <w:tcW w:w="5812" w:type="dxa"/>
          </w:tcPr>
          <w:p w14:paraId="06A25ED0" w14:textId="77777777" w:rsidR="003C036B" w:rsidRPr="003C036B" w:rsidRDefault="003C036B" w:rsidP="00B8056D">
            <w:pPr>
              <w:pStyle w:val="TZStyle2"/>
              <w:numPr>
                <w:ilvl w:val="0"/>
                <w:numId w:val="21"/>
              </w:numPr>
              <w:ind w:left="244" w:hanging="283"/>
              <w:rPr>
                <w:sz w:val="20"/>
              </w:rPr>
            </w:pPr>
            <w:r w:rsidRPr="003C036B">
              <w:rPr>
                <w:sz w:val="20"/>
              </w:rPr>
              <w:t>Проверить время ожидания от HAProxy до бандла</w:t>
            </w:r>
          </w:p>
          <w:p w14:paraId="635A721C" w14:textId="1E1C17EC" w:rsidR="003C036B" w:rsidRPr="003C036B" w:rsidRDefault="003C036B" w:rsidP="00B8056D">
            <w:pPr>
              <w:pStyle w:val="TZStyle2"/>
              <w:numPr>
                <w:ilvl w:val="0"/>
                <w:numId w:val="21"/>
              </w:numPr>
              <w:ind w:left="244" w:hanging="283"/>
              <w:rPr>
                <w:sz w:val="20"/>
              </w:rPr>
            </w:pPr>
            <w:r w:rsidRPr="003C036B">
              <w:rPr>
                <w:sz w:val="20"/>
              </w:rPr>
              <w:t>Проверить реальное время выполнения запроса - возможны просадкив выполненииORA блоков на БД (select)</w:t>
            </w:r>
          </w:p>
        </w:tc>
      </w:tr>
    </w:tbl>
    <w:p w14:paraId="31614F39" w14:textId="5E6D2E06" w:rsidR="00552E2D" w:rsidRPr="006664D8" w:rsidRDefault="00552E2D" w:rsidP="00BF2A4B">
      <w:pPr>
        <w:pStyle w:val="TZSect1"/>
        <w:pageBreakBefore/>
      </w:pPr>
      <w:bookmarkStart w:id="107" w:name="_Toc516155548"/>
      <w:r>
        <w:lastRenderedPageBreak/>
        <w:t xml:space="preserve">Приложение </w:t>
      </w:r>
      <w:r w:rsidR="00455EDB">
        <w:t>2</w:t>
      </w:r>
      <w:r>
        <w:t xml:space="preserve">. </w:t>
      </w:r>
      <w:r w:rsidR="00455EDB">
        <w:t>Заполнение</w:t>
      </w:r>
      <w:r w:rsidR="004F2851">
        <w:t xml:space="preserve"> адреса</w:t>
      </w:r>
      <w:r w:rsidR="00455EDB">
        <w:t xml:space="preserve"> в </w:t>
      </w:r>
      <w:r w:rsidR="00455EDB">
        <w:rPr>
          <w:lang w:val="en-US"/>
        </w:rPr>
        <w:t>GF</w:t>
      </w:r>
      <w:bookmarkEnd w:id="107"/>
    </w:p>
    <w:p w14:paraId="1126F4C2" w14:textId="77777777" w:rsidR="002958C8" w:rsidRDefault="002958C8" w:rsidP="00455EDB">
      <w:pPr>
        <w:pStyle w:val="TZSect2"/>
      </w:pPr>
      <w:bookmarkStart w:id="108" w:name="_Toc516155549"/>
      <w:r>
        <w:t>Передача полного адреса в поле «</w:t>
      </w:r>
      <w:r w:rsidRPr="00455EDB">
        <w:rPr>
          <w:lang w:val="en-US"/>
        </w:rPr>
        <w:t>streetAsText</w:t>
      </w:r>
      <w:r>
        <w:t>».</w:t>
      </w:r>
      <w:bookmarkEnd w:id="108"/>
    </w:p>
    <w:p w14:paraId="64176ADC" w14:textId="77777777" w:rsidR="0029796D" w:rsidRDefault="0029796D" w:rsidP="0029796D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Полный адрес необходимо передавать в поле «</w:t>
      </w:r>
      <w:r w:rsidRPr="002958C8">
        <w:t>streetAsText</w:t>
      </w:r>
      <w:r>
        <w:t>», в поле «</w:t>
      </w:r>
      <w:r w:rsidRPr="002958C8">
        <w:t>addressId</w:t>
      </w:r>
      <w:r>
        <w:t>»</w:t>
      </w:r>
      <w:r w:rsidRPr="005171C6">
        <w:t xml:space="preserve"> </w:t>
      </w:r>
      <w:r>
        <w:t>нужно всегда передавать 0.</w:t>
      </w:r>
    </w:p>
    <w:p w14:paraId="5A7A97D7" w14:textId="4BE87994" w:rsidR="007D201E" w:rsidRDefault="007D201E" w:rsidP="002958C8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В</w:t>
      </w:r>
      <w:r w:rsidR="00923F6C">
        <w:t xml:space="preserve"> </w:t>
      </w:r>
      <w:r>
        <w:t>случае если строка адреса будет содержать более 100 символов, то необходимо указывать структурированный адрес.</w:t>
      </w:r>
    </w:p>
    <w:p w14:paraId="114D39B4" w14:textId="77777777" w:rsidR="000938A1" w:rsidRDefault="000938A1" w:rsidP="00455EDB">
      <w:pPr>
        <w:pStyle w:val="TZSect2"/>
      </w:pPr>
      <w:bookmarkStart w:id="109" w:name="_Toc516155550"/>
      <w:r>
        <w:t>Адрес должен быть русским.</w:t>
      </w:r>
      <w:bookmarkEnd w:id="109"/>
      <w:r>
        <w:t xml:space="preserve"> </w:t>
      </w:r>
    </w:p>
    <w:p w14:paraId="3B605C80" w14:textId="5AAB6683" w:rsidR="00D73FB8" w:rsidRPr="00D73FB8" w:rsidRDefault="000938A1" w:rsidP="000938A1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Е</w:t>
      </w:r>
      <w:r w:rsidR="00D73FB8">
        <w:t xml:space="preserve">сли </w:t>
      </w:r>
      <w:r w:rsidR="006F0E6B">
        <w:t>регистрируется</w:t>
      </w:r>
      <w:r w:rsidR="00D73FB8">
        <w:t xml:space="preserve"> резидент, то</w:t>
      </w:r>
      <w:r>
        <w:t xml:space="preserve"> необходимо</w:t>
      </w:r>
      <w:r w:rsidR="00D73FB8">
        <w:t xml:space="preserve"> указыва</w:t>
      </w:r>
      <w:r>
        <w:t>ть</w:t>
      </w:r>
      <w:r w:rsidR="00D73FB8">
        <w:t xml:space="preserve"> адрес временной регистрации в России.</w:t>
      </w:r>
    </w:p>
    <w:p w14:paraId="5BBA28C4" w14:textId="41610CC4" w:rsidR="00455EDB" w:rsidRPr="000938A1" w:rsidRDefault="00455EDB" w:rsidP="00455EDB">
      <w:pPr>
        <w:pStyle w:val="TZSect2"/>
      </w:pPr>
      <w:bookmarkStart w:id="110" w:name="_Toc516155551"/>
      <w:r>
        <w:t xml:space="preserve">Пример </w:t>
      </w:r>
      <w:r w:rsidR="00741A74">
        <w:t>передачи</w:t>
      </w:r>
      <w:r>
        <w:t xml:space="preserve"> адреса</w:t>
      </w:r>
      <w:bookmarkEnd w:id="110"/>
    </w:p>
    <w:p w14:paraId="2D2DAB86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>{</w:t>
      </w:r>
    </w:p>
    <w:p w14:paraId="4C19FE75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  <w:t>"customer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1C43B2FC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"personalData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6C363746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"registrationAddress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09ABE6F0" w14:textId="61EDE19E" w:rsidR="005171C6" w:rsidRPr="005171C6" w:rsidRDefault="008E3F49" w:rsidP="008E3F49">
      <w:pPr>
        <w:ind w:left="578"/>
        <w:rPr>
          <w:sz w:val="15"/>
          <w:szCs w:val="15"/>
          <w:lang w:val="en-US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="005171C6" w:rsidRPr="005171C6">
        <w:rPr>
          <w:sz w:val="15"/>
          <w:szCs w:val="15"/>
        </w:rPr>
        <w:t>"addressId" :0,</w:t>
      </w:r>
    </w:p>
    <w:p w14:paraId="76F36E70" w14:textId="22C73AB0" w:rsidR="008E3F49" w:rsidRPr="00741A74" w:rsidRDefault="008E3F49" w:rsidP="005171C6">
      <w:pPr>
        <w:ind w:left="2738" w:firstLine="142"/>
        <w:rPr>
          <w:sz w:val="15"/>
          <w:szCs w:val="15"/>
        </w:rPr>
      </w:pPr>
      <w:r w:rsidRPr="00741A74">
        <w:rPr>
          <w:sz w:val="15"/>
          <w:szCs w:val="15"/>
        </w:rPr>
        <w:t>"street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73E0C22F" w14:textId="2A23A441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"streetAsText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"Россия, Санкт-Петербург, Новоизмайловский пр., д.16</w:t>
      </w:r>
      <w:r w:rsidR="001B0F58" w:rsidRPr="001B0F58">
        <w:rPr>
          <w:sz w:val="15"/>
          <w:szCs w:val="15"/>
        </w:rPr>
        <w:t xml:space="preserve"> </w:t>
      </w:r>
      <w:r w:rsidR="001B0F58">
        <w:rPr>
          <w:sz w:val="15"/>
          <w:szCs w:val="15"/>
        </w:rPr>
        <w:t>к.1</w:t>
      </w:r>
      <w:r w:rsidRPr="00741A74">
        <w:rPr>
          <w:sz w:val="15"/>
          <w:szCs w:val="15"/>
        </w:rPr>
        <w:t>., кв. 250"</w:t>
      </w:r>
    </w:p>
    <w:p w14:paraId="10867CE3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}</w:t>
      </w:r>
    </w:p>
    <w:p w14:paraId="1271D507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},</w:t>
      </w:r>
    </w:p>
    <w:p w14:paraId="340628BD" w14:textId="77777777" w:rsidR="008E3F49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"factAddress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7DF565CD" w14:textId="57890D4A" w:rsidR="005171C6" w:rsidRPr="00741A74" w:rsidRDefault="005171C6" w:rsidP="008E3F49">
      <w:pPr>
        <w:ind w:left="578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171C6">
        <w:rPr>
          <w:sz w:val="15"/>
          <w:szCs w:val="15"/>
        </w:rPr>
        <w:t>"addressId" :0,</w:t>
      </w:r>
    </w:p>
    <w:p w14:paraId="6B55A12A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"street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{</w:t>
      </w:r>
    </w:p>
    <w:p w14:paraId="4F14C58A" w14:textId="5756F691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"streetAsText</w:t>
      </w:r>
      <w:proofErr w:type="gramStart"/>
      <w:r w:rsidRPr="00741A74">
        <w:rPr>
          <w:sz w:val="15"/>
          <w:szCs w:val="15"/>
        </w:rPr>
        <w:t>" :</w:t>
      </w:r>
      <w:proofErr w:type="gramEnd"/>
      <w:r w:rsidRPr="00741A74">
        <w:rPr>
          <w:sz w:val="15"/>
          <w:szCs w:val="15"/>
        </w:rPr>
        <w:t xml:space="preserve"> "Россия, Санкт-Пете</w:t>
      </w:r>
      <w:r w:rsidR="001B0F58">
        <w:rPr>
          <w:sz w:val="15"/>
          <w:szCs w:val="15"/>
        </w:rPr>
        <w:t>рбург, Новоизмайловский пр., д.</w:t>
      </w:r>
      <w:r w:rsidRPr="00741A74">
        <w:rPr>
          <w:sz w:val="15"/>
          <w:szCs w:val="15"/>
        </w:rPr>
        <w:t>16</w:t>
      </w:r>
      <w:r w:rsidR="001B0F58">
        <w:rPr>
          <w:sz w:val="15"/>
          <w:szCs w:val="15"/>
        </w:rPr>
        <w:t xml:space="preserve"> к.1</w:t>
      </w:r>
      <w:r w:rsidRPr="00741A74">
        <w:rPr>
          <w:sz w:val="15"/>
          <w:szCs w:val="15"/>
        </w:rPr>
        <w:t>, кв. 250"</w:t>
      </w:r>
    </w:p>
    <w:p w14:paraId="6AEB0D95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}</w:t>
      </w:r>
    </w:p>
    <w:p w14:paraId="5674EDC9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}</w:t>
      </w:r>
    </w:p>
    <w:p w14:paraId="5ED31E25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</w:r>
      <w:r w:rsidRPr="00741A74">
        <w:rPr>
          <w:sz w:val="15"/>
          <w:szCs w:val="15"/>
        </w:rPr>
        <w:tab/>
        <w:t>}</w:t>
      </w:r>
    </w:p>
    <w:p w14:paraId="64386162" w14:textId="77777777" w:rsidR="008E3F49" w:rsidRPr="00741A74" w:rsidRDefault="008E3F49" w:rsidP="008E3F49">
      <w:pPr>
        <w:ind w:left="578"/>
        <w:rPr>
          <w:sz w:val="15"/>
          <w:szCs w:val="15"/>
        </w:rPr>
      </w:pPr>
      <w:r w:rsidRPr="00741A74">
        <w:rPr>
          <w:sz w:val="15"/>
          <w:szCs w:val="15"/>
        </w:rPr>
        <w:tab/>
        <w:t>}</w:t>
      </w:r>
    </w:p>
    <w:p w14:paraId="10C072B4" w14:textId="41FD2421" w:rsidR="008E3F49" w:rsidRDefault="008E3F49" w:rsidP="008E3F49">
      <w:pPr>
        <w:ind w:left="578"/>
        <w:rPr>
          <w:sz w:val="15"/>
          <w:szCs w:val="15"/>
          <w:lang w:val="en-US"/>
        </w:rPr>
      </w:pPr>
      <w:r w:rsidRPr="00741A74">
        <w:rPr>
          <w:sz w:val="15"/>
          <w:szCs w:val="15"/>
          <w:lang w:val="en-US"/>
        </w:rPr>
        <w:t>}</w:t>
      </w:r>
    </w:p>
    <w:p w14:paraId="7422F355" w14:textId="77777777" w:rsidR="00923F6C" w:rsidRDefault="00923F6C" w:rsidP="008E3F49">
      <w:pPr>
        <w:ind w:left="578"/>
        <w:rPr>
          <w:sz w:val="15"/>
          <w:szCs w:val="15"/>
          <w:lang w:val="en-US"/>
        </w:rPr>
      </w:pPr>
    </w:p>
    <w:p w14:paraId="182E7FAD" w14:textId="77777777" w:rsidR="00923F6C" w:rsidRDefault="00923F6C" w:rsidP="00923F6C">
      <w:pPr>
        <w:pStyle w:val="TZSect2"/>
      </w:pPr>
      <w:bookmarkStart w:id="111" w:name="_Toc516155552"/>
      <w:r>
        <w:t>Пример передачи структурированного адреса</w:t>
      </w:r>
      <w:bookmarkEnd w:id="111"/>
    </w:p>
    <w:p w14:paraId="62F1BACA" w14:textId="7A180274" w:rsidR="00923F6C" w:rsidRPr="00923F6C" w:rsidRDefault="00923F6C" w:rsidP="00923F6C">
      <w:pPr>
        <w:autoSpaceDE w:val="0"/>
        <w:autoSpaceDN w:val="0"/>
        <w:spacing w:before="40" w:after="4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{"customer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 :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 xml:space="preserve"> {</w:t>
      </w:r>
    </w:p>
    <w:p w14:paraId="6E97CA05" w14:textId="1561F20B" w:rsidR="00923F6C" w:rsidRPr="00923F6C" w:rsidRDefault="00923F6C" w:rsidP="00923F6C">
      <w:pPr>
        <w:autoSpaceDE w:val="0"/>
        <w:autoSpaceDN w:val="0"/>
        <w:spacing w:before="40" w:after="40"/>
        <w:ind w:left="72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personalData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 : {</w:t>
      </w:r>
    </w:p>
    <w:p w14:paraId="502E1E92" w14:textId="698F5753" w:rsidR="00923F6C" w:rsidRPr="00923F6C" w:rsidRDefault="00923F6C" w:rsidP="00923F6C">
      <w:pPr>
        <w:autoSpaceDE w:val="0"/>
        <w:autoSpaceDN w:val="0"/>
        <w:spacing w:before="40" w:after="40"/>
        <w:ind w:left="144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registrationAddress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 : {</w:t>
      </w:r>
    </w:p>
    <w:p w14:paraId="1457B184" w14:textId="064D2BF3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addressId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 :0,</w:t>
      </w:r>
    </w:p>
    <w:p w14:paraId="0341CCB4" w14:textId="7777777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country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": {"countryId" : 1},</w:t>
      </w:r>
    </w:p>
    <w:p w14:paraId="0E56CE44" w14:textId="574B78E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province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": {"provinceAsText" : "</w:t>
      </w:r>
      <w:r w:rsidRPr="00923F6C">
        <w:rPr>
          <w:rFonts w:ascii="Segoe UI" w:hAnsi="Segoe UI" w:cs="Segoe UI"/>
          <w:color w:val="000000"/>
          <w:sz w:val="15"/>
          <w:szCs w:val="15"/>
        </w:rPr>
        <w:t>Приморский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 xml:space="preserve">"} </w:t>
      </w:r>
    </w:p>
    <w:p w14:paraId="3333B503" w14:textId="528F0444" w:rsidR="00923F6C" w:rsidRPr="009E0956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</w:rPr>
      </w:pPr>
      <w:r w:rsidRPr="009E0956">
        <w:rPr>
          <w:rFonts w:ascii="Segoe UI" w:hAnsi="Segoe UI" w:cs="Segoe UI"/>
          <w:color w:val="000000"/>
          <w:sz w:val="15"/>
          <w:szCs w:val="15"/>
        </w:rPr>
        <w:t>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city</w:t>
      </w:r>
      <w:r w:rsidRPr="009E0956">
        <w:rPr>
          <w:rFonts w:ascii="Segoe UI" w:hAnsi="Segoe UI" w:cs="Segoe UI"/>
          <w:color w:val="000000"/>
          <w:sz w:val="15"/>
          <w:szCs w:val="15"/>
        </w:rPr>
        <w:t>": {"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cityAsText</w:t>
      </w:r>
      <w:proofErr w:type="gramStart"/>
      <w:r w:rsidRPr="009E0956">
        <w:rPr>
          <w:rFonts w:ascii="Segoe UI" w:hAnsi="Segoe UI" w:cs="Segoe UI"/>
          <w:color w:val="000000"/>
          <w:sz w:val="15"/>
          <w:szCs w:val="15"/>
        </w:rPr>
        <w:t>" :</w:t>
      </w:r>
      <w:proofErr w:type="gramEnd"/>
      <w:r w:rsidRPr="009E0956">
        <w:rPr>
          <w:rFonts w:ascii="Segoe UI" w:hAnsi="Segoe UI" w:cs="Segoe UI"/>
          <w:color w:val="000000"/>
          <w:sz w:val="15"/>
          <w:szCs w:val="15"/>
        </w:rPr>
        <w:t xml:space="preserve"> "</w:t>
      </w:r>
      <w:r w:rsidRPr="00923F6C">
        <w:rPr>
          <w:rFonts w:ascii="Segoe UI" w:hAnsi="Segoe UI" w:cs="Segoe UI"/>
          <w:color w:val="000000"/>
          <w:sz w:val="15"/>
          <w:szCs w:val="15"/>
        </w:rPr>
        <w:t>Надеждинсткий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, </w:t>
      </w:r>
      <w:r w:rsidRPr="00923F6C">
        <w:rPr>
          <w:rFonts w:ascii="Segoe UI" w:hAnsi="Segoe UI" w:cs="Segoe UI"/>
          <w:color w:val="000000"/>
          <w:sz w:val="15"/>
          <w:szCs w:val="15"/>
        </w:rPr>
        <w:t>Вольно</w:t>
      </w:r>
      <w:r w:rsidRPr="009E0956">
        <w:rPr>
          <w:rFonts w:ascii="Segoe UI" w:hAnsi="Segoe UI" w:cs="Segoe UI"/>
          <w:color w:val="000000"/>
          <w:sz w:val="15"/>
          <w:szCs w:val="15"/>
        </w:rPr>
        <w:t>-</w:t>
      </w:r>
      <w:r w:rsidRPr="00923F6C">
        <w:rPr>
          <w:rFonts w:ascii="Segoe UI" w:hAnsi="Segoe UI" w:cs="Segoe UI"/>
          <w:color w:val="000000"/>
          <w:sz w:val="15"/>
          <w:szCs w:val="15"/>
        </w:rPr>
        <w:t>надеждинское</w:t>
      </w:r>
      <w:r w:rsidRPr="009E0956">
        <w:rPr>
          <w:rFonts w:ascii="Segoe UI" w:hAnsi="Segoe UI" w:cs="Segoe UI"/>
          <w:color w:val="000000"/>
          <w:sz w:val="15"/>
          <w:szCs w:val="15"/>
        </w:rPr>
        <w:t>"},</w:t>
      </w:r>
    </w:p>
    <w:p w14:paraId="61B4084F" w14:textId="77777777" w:rsidR="00923F6C" w:rsidRPr="009E0956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</w:rPr>
      </w:pPr>
      <w:r w:rsidRPr="009E0956">
        <w:rPr>
          <w:rFonts w:ascii="Segoe UI" w:hAnsi="Segoe UI" w:cs="Segoe UI"/>
          <w:color w:val="000000"/>
          <w:sz w:val="15"/>
          <w:szCs w:val="15"/>
        </w:rPr>
        <w:t>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street</w:t>
      </w:r>
      <w:proofErr w:type="gramStart"/>
      <w:r w:rsidRPr="009E0956">
        <w:rPr>
          <w:rFonts w:ascii="Segoe UI" w:hAnsi="Segoe UI" w:cs="Segoe UI"/>
          <w:color w:val="000000"/>
          <w:sz w:val="15"/>
          <w:szCs w:val="15"/>
        </w:rPr>
        <w:t>" :</w:t>
      </w:r>
      <w:proofErr w:type="gramEnd"/>
      <w:r w:rsidRPr="009E0956">
        <w:rPr>
          <w:rFonts w:ascii="Segoe UI" w:hAnsi="Segoe UI" w:cs="Segoe UI"/>
          <w:color w:val="000000"/>
          <w:sz w:val="15"/>
          <w:szCs w:val="15"/>
        </w:rPr>
        <w:t xml:space="preserve"> {"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streetAsText</w:t>
      </w:r>
      <w:r w:rsidRPr="009E0956">
        <w:rPr>
          <w:rFonts w:ascii="Segoe UI" w:hAnsi="Segoe UI" w:cs="Segoe UI"/>
          <w:color w:val="000000"/>
          <w:sz w:val="15"/>
          <w:szCs w:val="15"/>
        </w:rPr>
        <w:t>" : "</w:t>
      </w:r>
      <w:r w:rsidRPr="00923F6C">
        <w:rPr>
          <w:rFonts w:ascii="Segoe UI" w:hAnsi="Segoe UI" w:cs="Segoe UI"/>
          <w:color w:val="000000"/>
          <w:sz w:val="15"/>
          <w:szCs w:val="15"/>
        </w:rPr>
        <w:t>улица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923F6C">
        <w:rPr>
          <w:rFonts w:ascii="Segoe UI" w:hAnsi="Segoe UI" w:cs="Segoe UI"/>
          <w:color w:val="000000"/>
          <w:sz w:val="15"/>
          <w:szCs w:val="15"/>
        </w:rPr>
        <w:t>Рихарда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923F6C">
        <w:rPr>
          <w:rFonts w:ascii="Segoe UI" w:hAnsi="Segoe UI" w:cs="Segoe UI"/>
          <w:color w:val="000000"/>
          <w:sz w:val="15"/>
          <w:szCs w:val="15"/>
        </w:rPr>
        <w:t>Дрегиса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, </w:t>
      </w:r>
      <w:r w:rsidRPr="00923F6C">
        <w:rPr>
          <w:rFonts w:ascii="Segoe UI" w:hAnsi="Segoe UI" w:cs="Segoe UI"/>
          <w:color w:val="000000"/>
          <w:sz w:val="15"/>
          <w:szCs w:val="15"/>
        </w:rPr>
        <w:t>д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. 14, </w:t>
      </w:r>
      <w:r w:rsidRPr="00923F6C">
        <w:rPr>
          <w:rFonts w:ascii="Segoe UI" w:hAnsi="Segoe UI" w:cs="Segoe UI"/>
          <w:color w:val="000000"/>
          <w:sz w:val="15"/>
          <w:szCs w:val="15"/>
        </w:rPr>
        <w:t>строение</w:t>
      </w:r>
      <w:r w:rsidRPr="009E0956">
        <w:rPr>
          <w:rFonts w:ascii="Segoe UI" w:hAnsi="Segoe UI" w:cs="Segoe UI"/>
          <w:color w:val="000000"/>
          <w:sz w:val="15"/>
          <w:szCs w:val="15"/>
        </w:rPr>
        <w:t xml:space="preserve"> 4, </w:t>
      </w:r>
      <w:r w:rsidRPr="00923F6C">
        <w:rPr>
          <w:rFonts w:ascii="Segoe UI" w:hAnsi="Segoe UI" w:cs="Segoe UI"/>
          <w:color w:val="000000"/>
          <w:sz w:val="15"/>
          <w:szCs w:val="15"/>
        </w:rPr>
        <w:t>кв</w:t>
      </w:r>
      <w:r w:rsidRPr="009E0956">
        <w:rPr>
          <w:rFonts w:ascii="Segoe UI" w:hAnsi="Segoe UI" w:cs="Segoe UI"/>
          <w:color w:val="000000"/>
          <w:sz w:val="15"/>
          <w:szCs w:val="15"/>
        </w:rPr>
        <w:t>. 101"}</w:t>
      </w:r>
    </w:p>
    <w:p w14:paraId="6488B5D3" w14:textId="77777777" w:rsidR="00923F6C" w:rsidRDefault="00923F6C" w:rsidP="0029796D">
      <w:pPr>
        <w:autoSpaceDE w:val="0"/>
        <w:autoSpaceDN w:val="0"/>
        <w:ind w:left="2880" w:firstLine="720"/>
        <w:rPr>
          <w:rFonts w:ascii="Segoe UI" w:hAnsi="Segoe UI" w:cs="Segoe UI"/>
          <w:color w:val="000000"/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}</w:t>
      </w:r>
      <w:r>
        <w:rPr>
          <w:rFonts w:ascii="Segoe UI" w:hAnsi="Segoe UI" w:cs="Segoe UI"/>
          <w:color w:val="000000"/>
          <w:sz w:val="15"/>
          <w:szCs w:val="15"/>
          <w:lang w:val="en-US"/>
        </w:rPr>
        <w:t>,</w:t>
      </w:r>
    </w:p>
    <w:p w14:paraId="7D47BA58" w14:textId="71A3EA29" w:rsidR="00923F6C" w:rsidRPr="00923F6C" w:rsidRDefault="00923F6C" w:rsidP="00923F6C">
      <w:pPr>
        <w:autoSpaceDE w:val="0"/>
        <w:autoSpaceDN w:val="0"/>
        <w:spacing w:before="40" w:after="40"/>
        <w:ind w:left="1440" w:firstLine="720"/>
        <w:rPr>
          <w:sz w:val="15"/>
          <w:szCs w:val="15"/>
          <w:lang w:val="en-US"/>
        </w:rPr>
      </w:pP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r w:rsidRPr="0029796D">
        <w:rPr>
          <w:sz w:val="15"/>
          <w:szCs w:val="15"/>
          <w:lang w:val="en-US"/>
        </w:rPr>
        <w:t xml:space="preserve"> factAddress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 xml:space="preserve"> " : {</w:t>
      </w:r>
    </w:p>
    <w:p w14:paraId="43C4CCF6" w14:textId="7777777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addressId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 :0,</w:t>
      </w:r>
    </w:p>
    <w:p w14:paraId="6FF7D11B" w14:textId="7777777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country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": {"countryId" : 1},</w:t>
      </w:r>
    </w:p>
    <w:p w14:paraId="111DED8D" w14:textId="7777777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  <w:lang w:val="en-US"/>
        </w:rPr>
      </w:pP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province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": {"provinceAsText" : "</w:t>
      </w:r>
      <w:r w:rsidRPr="00923F6C">
        <w:rPr>
          <w:rFonts w:ascii="Segoe UI" w:hAnsi="Segoe UI" w:cs="Segoe UI"/>
          <w:color w:val="000000"/>
          <w:sz w:val="15"/>
          <w:szCs w:val="15"/>
        </w:rPr>
        <w:t>Приморский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 xml:space="preserve">"} </w:t>
      </w:r>
    </w:p>
    <w:p w14:paraId="442EEDB3" w14:textId="77777777" w:rsidR="00923F6C" w:rsidRPr="00923F6C" w:rsidRDefault="00923F6C" w:rsidP="00923F6C">
      <w:pPr>
        <w:autoSpaceDE w:val="0"/>
        <w:autoSpaceDN w:val="0"/>
        <w:spacing w:before="40" w:after="40"/>
        <w:ind w:left="2880" w:firstLine="720"/>
        <w:rPr>
          <w:sz w:val="15"/>
          <w:szCs w:val="15"/>
        </w:rPr>
      </w:pPr>
      <w:r w:rsidRPr="00923F6C">
        <w:rPr>
          <w:rFonts w:ascii="Segoe UI" w:hAnsi="Segoe UI" w:cs="Segoe UI"/>
          <w:color w:val="000000"/>
          <w:sz w:val="15"/>
          <w:szCs w:val="15"/>
        </w:rPr>
        <w:t>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city</w:t>
      </w:r>
      <w:r w:rsidRPr="00923F6C">
        <w:rPr>
          <w:rFonts w:ascii="Segoe UI" w:hAnsi="Segoe UI" w:cs="Segoe UI"/>
          <w:color w:val="000000"/>
          <w:sz w:val="15"/>
          <w:szCs w:val="15"/>
        </w:rPr>
        <w:t>": {"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cityAsText</w:t>
      </w:r>
      <w:proofErr w:type="gramStart"/>
      <w:r w:rsidRPr="00923F6C">
        <w:rPr>
          <w:rFonts w:ascii="Segoe UI" w:hAnsi="Segoe UI" w:cs="Segoe UI"/>
          <w:color w:val="000000"/>
          <w:sz w:val="15"/>
          <w:szCs w:val="15"/>
        </w:rPr>
        <w:t>" :</w:t>
      </w:r>
      <w:proofErr w:type="gramEnd"/>
      <w:r w:rsidRPr="00923F6C">
        <w:rPr>
          <w:rFonts w:ascii="Segoe UI" w:hAnsi="Segoe UI" w:cs="Segoe UI"/>
          <w:color w:val="000000"/>
          <w:sz w:val="15"/>
          <w:szCs w:val="15"/>
        </w:rPr>
        <w:t xml:space="preserve"> "Надеждинсткий, Вольно-надеждинское"},</w:t>
      </w:r>
    </w:p>
    <w:p w14:paraId="385B29DF" w14:textId="77777777" w:rsidR="00923F6C" w:rsidRPr="0029796D" w:rsidRDefault="00923F6C" w:rsidP="0029796D">
      <w:pPr>
        <w:autoSpaceDE w:val="0"/>
        <w:autoSpaceDN w:val="0"/>
        <w:ind w:left="2880" w:firstLine="720"/>
        <w:rPr>
          <w:rFonts w:ascii="Segoe UI" w:hAnsi="Segoe UI" w:cs="Segoe UI"/>
          <w:color w:val="000000"/>
          <w:sz w:val="15"/>
          <w:szCs w:val="15"/>
        </w:rPr>
      </w:pPr>
      <w:r w:rsidRPr="0029796D">
        <w:rPr>
          <w:rFonts w:ascii="Segoe UI" w:hAnsi="Segoe UI" w:cs="Segoe UI"/>
          <w:color w:val="000000"/>
          <w:sz w:val="15"/>
          <w:szCs w:val="15"/>
        </w:rPr>
        <w:t>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street</w:t>
      </w:r>
      <w:proofErr w:type="gramStart"/>
      <w:r w:rsidRPr="0029796D">
        <w:rPr>
          <w:rFonts w:ascii="Segoe UI" w:hAnsi="Segoe UI" w:cs="Segoe UI"/>
          <w:color w:val="000000"/>
          <w:sz w:val="15"/>
          <w:szCs w:val="15"/>
        </w:rPr>
        <w:t>" :</w:t>
      </w:r>
      <w:proofErr w:type="gramEnd"/>
      <w:r w:rsidRPr="0029796D">
        <w:rPr>
          <w:rFonts w:ascii="Segoe UI" w:hAnsi="Segoe UI" w:cs="Segoe UI"/>
          <w:color w:val="000000"/>
          <w:sz w:val="15"/>
          <w:szCs w:val="15"/>
        </w:rPr>
        <w:t xml:space="preserve"> {"</w:t>
      </w:r>
      <w:r w:rsidRPr="00923F6C">
        <w:rPr>
          <w:rFonts w:ascii="Segoe UI" w:hAnsi="Segoe UI" w:cs="Segoe UI"/>
          <w:color w:val="000000"/>
          <w:sz w:val="15"/>
          <w:szCs w:val="15"/>
          <w:lang w:val="en-US"/>
        </w:rPr>
        <w:t>streetAsText</w:t>
      </w:r>
      <w:r w:rsidRPr="0029796D">
        <w:rPr>
          <w:rFonts w:ascii="Segoe UI" w:hAnsi="Segoe UI" w:cs="Segoe UI"/>
          <w:color w:val="000000"/>
          <w:sz w:val="15"/>
          <w:szCs w:val="15"/>
        </w:rPr>
        <w:t>" : "</w:t>
      </w:r>
      <w:r w:rsidRPr="00923F6C">
        <w:rPr>
          <w:rFonts w:ascii="Segoe UI" w:hAnsi="Segoe UI" w:cs="Segoe UI"/>
          <w:color w:val="000000"/>
          <w:sz w:val="15"/>
          <w:szCs w:val="15"/>
        </w:rPr>
        <w:t>улица</w:t>
      </w:r>
      <w:r w:rsidRPr="0029796D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923F6C">
        <w:rPr>
          <w:rFonts w:ascii="Segoe UI" w:hAnsi="Segoe UI" w:cs="Segoe UI"/>
          <w:color w:val="000000"/>
          <w:sz w:val="15"/>
          <w:szCs w:val="15"/>
        </w:rPr>
        <w:t>Рихарда</w:t>
      </w:r>
      <w:r w:rsidRPr="0029796D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923F6C">
        <w:rPr>
          <w:rFonts w:ascii="Segoe UI" w:hAnsi="Segoe UI" w:cs="Segoe UI"/>
          <w:color w:val="000000"/>
          <w:sz w:val="15"/>
          <w:szCs w:val="15"/>
        </w:rPr>
        <w:t>Дрегиса</w:t>
      </w:r>
      <w:r w:rsidRPr="0029796D">
        <w:rPr>
          <w:rFonts w:ascii="Segoe UI" w:hAnsi="Segoe UI" w:cs="Segoe UI"/>
          <w:color w:val="000000"/>
          <w:sz w:val="15"/>
          <w:szCs w:val="15"/>
        </w:rPr>
        <w:t xml:space="preserve">, </w:t>
      </w:r>
      <w:r w:rsidRPr="00923F6C">
        <w:rPr>
          <w:rFonts w:ascii="Segoe UI" w:hAnsi="Segoe UI" w:cs="Segoe UI"/>
          <w:color w:val="000000"/>
          <w:sz w:val="15"/>
          <w:szCs w:val="15"/>
        </w:rPr>
        <w:t>д</w:t>
      </w:r>
      <w:r w:rsidRPr="0029796D">
        <w:rPr>
          <w:rFonts w:ascii="Segoe UI" w:hAnsi="Segoe UI" w:cs="Segoe UI"/>
          <w:color w:val="000000"/>
          <w:sz w:val="15"/>
          <w:szCs w:val="15"/>
        </w:rPr>
        <w:t xml:space="preserve">. 14, </w:t>
      </w:r>
      <w:r w:rsidRPr="00923F6C">
        <w:rPr>
          <w:rFonts w:ascii="Segoe UI" w:hAnsi="Segoe UI" w:cs="Segoe UI"/>
          <w:color w:val="000000"/>
          <w:sz w:val="15"/>
          <w:szCs w:val="15"/>
        </w:rPr>
        <w:t>строение</w:t>
      </w:r>
      <w:r w:rsidRPr="0029796D">
        <w:rPr>
          <w:rFonts w:ascii="Segoe UI" w:hAnsi="Segoe UI" w:cs="Segoe UI"/>
          <w:color w:val="000000"/>
          <w:sz w:val="15"/>
          <w:szCs w:val="15"/>
        </w:rPr>
        <w:t xml:space="preserve"> 4, </w:t>
      </w:r>
      <w:r w:rsidRPr="00923F6C">
        <w:rPr>
          <w:rFonts w:ascii="Segoe UI" w:hAnsi="Segoe UI" w:cs="Segoe UI"/>
          <w:color w:val="000000"/>
          <w:sz w:val="15"/>
          <w:szCs w:val="15"/>
        </w:rPr>
        <w:t>кв</w:t>
      </w:r>
      <w:r w:rsidRPr="0029796D">
        <w:rPr>
          <w:rFonts w:ascii="Segoe UI" w:hAnsi="Segoe UI" w:cs="Segoe UI"/>
          <w:color w:val="000000"/>
          <w:sz w:val="15"/>
          <w:szCs w:val="15"/>
        </w:rPr>
        <w:t>. 101"}</w:t>
      </w:r>
    </w:p>
    <w:p w14:paraId="52AF9ED5" w14:textId="4135C367" w:rsidR="00923F6C" w:rsidRPr="0029796D" w:rsidRDefault="00923F6C" w:rsidP="00923F6C">
      <w:pPr>
        <w:autoSpaceDE w:val="0"/>
        <w:autoSpaceDN w:val="0"/>
        <w:rPr>
          <w:sz w:val="15"/>
          <w:szCs w:val="15"/>
        </w:rPr>
      </w:pPr>
      <w:r w:rsidRPr="0029796D">
        <w:rPr>
          <w:rFonts w:ascii="Segoe UI" w:hAnsi="Segoe UI" w:cs="Segoe UI"/>
          <w:color w:val="000000"/>
          <w:sz w:val="15"/>
          <w:szCs w:val="15"/>
        </w:rPr>
        <w:t>}}}</w:t>
      </w:r>
      <w:r w:rsidR="0029796D" w:rsidRPr="0029796D">
        <w:rPr>
          <w:rFonts w:ascii="Segoe UI" w:hAnsi="Segoe UI" w:cs="Segoe UI"/>
          <w:color w:val="000000"/>
          <w:sz w:val="15"/>
          <w:szCs w:val="15"/>
        </w:rPr>
        <w:t>}</w:t>
      </w:r>
    </w:p>
    <w:p w14:paraId="490D6AF8" w14:textId="75AFA336" w:rsidR="008E3F49" w:rsidRDefault="00741A74" w:rsidP="008E3F49">
      <w:pPr>
        <w:pStyle w:val="TZSect2"/>
        <w:rPr>
          <w:szCs w:val="30"/>
        </w:rPr>
      </w:pPr>
      <w:bookmarkStart w:id="112" w:name="_Toc516155553"/>
      <w:r>
        <w:rPr>
          <w:szCs w:val="30"/>
        </w:rPr>
        <w:lastRenderedPageBreak/>
        <w:t>Необходимо придерживаться к следующему ф</w:t>
      </w:r>
      <w:r w:rsidR="008E3F49">
        <w:rPr>
          <w:szCs w:val="30"/>
        </w:rPr>
        <w:t>ормат</w:t>
      </w:r>
      <w:r>
        <w:rPr>
          <w:szCs w:val="30"/>
        </w:rPr>
        <w:t>у</w:t>
      </w:r>
      <w:r w:rsidR="008E3F49">
        <w:rPr>
          <w:szCs w:val="30"/>
        </w:rPr>
        <w:t xml:space="preserve"> поля</w:t>
      </w:r>
      <w:r>
        <w:rPr>
          <w:szCs w:val="30"/>
        </w:rPr>
        <w:t xml:space="preserve"> </w:t>
      </w:r>
      <w:r>
        <w:t>«</w:t>
      </w:r>
      <w:r w:rsidRPr="00455EDB">
        <w:rPr>
          <w:lang w:val="en-US"/>
        </w:rPr>
        <w:t>streetAsText</w:t>
      </w:r>
      <w:r>
        <w:t>»</w:t>
      </w:r>
      <w:bookmarkEnd w:id="112"/>
    </w:p>
    <w:p w14:paraId="3D33FBF0" w14:textId="2254733E" w:rsidR="008E3F49" w:rsidRPr="008E3F49" w:rsidRDefault="008E3F49" w:rsidP="00BD47B4">
      <w:pPr>
        <w:pStyle w:val="TZStyle3"/>
        <w:tabs>
          <w:tab w:val="clear" w:pos="1571"/>
          <w:tab w:val="num" w:pos="851"/>
          <w:tab w:val="left" w:pos="1985"/>
        </w:tabs>
        <w:ind w:left="851" w:hanging="851"/>
      </w:pPr>
      <w:r>
        <w:t>Разделить – «</w:t>
      </w:r>
      <w:r w:rsidRPr="00D73FB8">
        <w:rPr>
          <w:lang w:val="en-US"/>
        </w:rPr>
        <w:t>,</w:t>
      </w:r>
      <w:r>
        <w:t>»</w:t>
      </w:r>
    </w:p>
    <w:p w14:paraId="0B3E68F4" w14:textId="6141AAB4" w:rsidR="008E3F49" w:rsidRPr="008E3F49" w:rsidRDefault="008E3F49" w:rsidP="008E3F49">
      <w:pPr>
        <w:pStyle w:val="TZStyle3"/>
        <w:tabs>
          <w:tab w:val="clear" w:pos="1571"/>
          <w:tab w:val="num" w:pos="851"/>
          <w:tab w:val="left" w:pos="1985"/>
        </w:tabs>
        <w:ind w:left="851" w:hanging="851"/>
        <w:rPr>
          <w:lang w:val="en-US"/>
        </w:rPr>
      </w:pPr>
      <w:r>
        <w:t>Топология адреса:</w:t>
      </w:r>
    </w:p>
    <w:p w14:paraId="0BD5630D" w14:textId="0CF4EC26" w:rsidR="008E3F49" w:rsidRDefault="008E3F49" w:rsidP="00AF6C29">
      <w:pPr>
        <w:pStyle w:val="a5"/>
        <w:numPr>
          <w:ilvl w:val="0"/>
          <w:numId w:val="22"/>
        </w:numPr>
      </w:pPr>
      <w:r>
        <w:t>Страна, Город, Улица, Дом</w:t>
      </w:r>
      <w:bookmarkStart w:id="113" w:name="_Ref459889169"/>
      <w:r w:rsidR="00B17F4A">
        <w:rPr>
          <w:rStyle w:val="affff9"/>
        </w:rPr>
        <w:footnoteReference w:id="1"/>
      </w:r>
      <w:bookmarkEnd w:id="113"/>
      <w:r>
        <w:t>, Квартира</w:t>
      </w:r>
    </w:p>
    <w:p w14:paraId="14459269" w14:textId="70A7D5B4" w:rsidR="008E3F49" w:rsidRDefault="008E3F49" w:rsidP="00AF6C29">
      <w:pPr>
        <w:pStyle w:val="a5"/>
        <w:numPr>
          <w:ilvl w:val="0"/>
          <w:numId w:val="22"/>
        </w:numPr>
      </w:pPr>
      <w:r>
        <w:t>Страна, Город,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</w:p>
    <w:p w14:paraId="4C0E91D2" w14:textId="6CEEBCB2" w:rsidR="008E3F49" w:rsidRDefault="008E3F49" w:rsidP="00AF6C29">
      <w:pPr>
        <w:pStyle w:val="a5"/>
        <w:numPr>
          <w:ilvl w:val="0"/>
          <w:numId w:val="22"/>
        </w:numPr>
      </w:pPr>
      <w:r>
        <w:t>Страна, Город, Дом</w:t>
      </w:r>
      <w:r w:rsidR="001B0F58" w:rsidRPr="00B17F4A">
        <w:rPr>
          <w:vertAlign w:val="superscript"/>
        </w:rPr>
        <w:fldChar w:fldCharType="begin"/>
      </w:r>
      <w:r w:rsidR="001B0F58" w:rsidRPr="00B17F4A">
        <w:rPr>
          <w:vertAlign w:val="superscript"/>
        </w:rPr>
        <w:instrText xml:space="preserve"> NOTEREF _Ref459889169 \h </w:instrText>
      </w:r>
      <w:r w:rsidR="001B0F58">
        <w:rPr>
          <w:vertAlign w:val="superscript"/>
        </w:rPr>
        <w:instrText xml:space="preserve"> \* MERGEFORMAT </w:instrText>
      </w:r>
      <w:r w:rsidR="001B0F58" w:rsidRPr="00B17F4A">
        <w:rPr>
          <w:vertAlign w:val="superscript"/>
        </w:rPr>
      </w:r>
      <w:r w:rsidR="001B0F58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1B0F58" w:rsidRPr="00B17F4A">
        <w:rPr>
          <w:vertAlign w:val="superscript"/>
        </w:rPr>
        <w:fldChar w:fldCharType="end"/>
      </w:r>
      <w:r>
        <w:t>, Квартира</w:t>
      </w:r>
    </w:p>
    <w:p w14:paraId="65FD10A9" w14:textId="6C0BFC6D" w:rsidR="008E3F49" w:rsidRDefault="008E3F49" w:rsidP="00AF6C29">
      <w:pPr>
        <w:pStyle w:val="a5"/>
        <w:numPr>
          <w:ilvl w:val="0"/>
          <w:numId w:val="22"/>
        </w:numPr>
      </w:pPr>
      <w:r>
        <w:t>Страна, Город, Нас.пункт,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38750866" w14:textId="22DFD9EF" w:rsidR="008E3F49" w:rsidRDefault="008E3F49" w:rsidP="00AF6C29">
      <w:pPr>
        <w:pStyle w:val="a5"/>
        <w:numPr>
          <w:ilvl w:val="0"/>
          <w:numId w:val="22"/>
        </w:numPr>
      </w:pPr>
      <w:r>
        <w:t>Страна, Город, Нас.пункт,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7CD00532" w14:textId="272BBB19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Город,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53644EB1" w14:textId="00B874E1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Город,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4A2BBC22" w14:textId="3F68810E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Город, Нас.пункт,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0ADD4A68" w14:textId="07FB1589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Город, Нас.пункт,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667C3A64" w14:textId="4675EF5A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Город, Нас.пункт,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46D8FA86" w14:textId="0AAF21CA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Город,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0D0FCB9D" w14:textId="75E5C478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Город,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3202ECD9" w14:textId="3BC0FE3A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Город, Нас.пункт,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35451E1E" w14:textId="0F7CA48A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Нас.пункт,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37A14435" w14:textId="121D7776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Район области, Нас.пункт,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40C280E4" w14:textId="356C2D95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Нас.пункт,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00D78A4A" w14:textId="7BAFEEF6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Нас.пункт,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6CE94EB2" w14:textId="276F567E" w:rsidR="008E3F49" w:rsidRDefault="008E3F49" w:rsidP="00AF6C29">
      <w:pPr>
        <w:pStyle w:val="a5"/>
        <w:numPr>
          <w:ilvl w:val="0"/>
          <w:numId w:val="22"/>
        </w:numPr>
      </w:pPr>
      <w:r>
        <w:t>Страна, Область, Улица, Дом</w:t>
      </w:r>
      <w:r w:rsidR="00B17F4A" w:rsidRPr="00B17F4A">
        <w:rPr>
          <w:vertAlign w:val="superscript"/>
        </w:rPr>
        <w:fldChar w:fldCharType="begin"/>
      </w:r>
      <w:r w:rsidR="00B17F4A" w:rsidRPr="00B17F4A">
        <w:rPr>
          <w:vertAlign w:val="superscript"/>
        </w:rPr>
        <w:instrText xml:space="preserve"> NOTEREF _Ref459889169 \h </w:instrText>
      </w:r>
      <w:r w:rsidR="00B17F4A">
        <w:rPr>
          <w:vertAlign w:val="superscript"/>
        </w:rPr>
        <w:instrText xml:space="preserve"> \* MERGEFORMAT </w:instrText>
      </w:r>
      <w:r w:rsidR="00B17F4A" w:rsidRPr="00B17F4A">
        <w:rPr>
          <w:vertAlign w:val="superscript"/>
        </w:rPr>
      </w:r>
      <w:r w:rsidR="00B17F4A" w:rsidRPr="00B17F4A">
        <w:rPr>
          <w:vertAlign w:val="superscript"/>
        </w:rPr>
        <w:fldChar w:fldCharType="separate"/>
      </w:r>
      <w:r w:rsidR="00BF0BEB">
        <w:rPr>
          <w:vertAlign w:val="superscript"/>
        </w:rPr>
        <w:t>1</w:t>
      </w:r>
      <w:r w:rsidR="00B17F4A" w:rsidRPr="00B17F4A">
        <w:rPr>
          <w:vertAlign w:val="superscript"/>
        </w:rPr>
        <w:fldChar w:fldCharType="end"/>
      </w:r>
      <w:r>
        <w:t>, Квартира</w:t>
      </w:r>
    </w:p>
    <w:p w14:paraId="323C673F" w14:textId="76FCCB39" w:rsidR="002813FA" w:rsidRPr="006664D8" w:rsidRDefault="002813FA" w:rsidP="008E3F49">
      <w:pPr>
        <w:pStyle w:val="TZSect1"/>
        <w:pageBreakBefore/>
      </w:pPr>
      <w:bookmarkStart w:id="114" w:name="_Toc516155554"/>
      <w:r>
        <w:lastRenderedPageBreak/>
        <w:t xml:space="preserve">Приложение </w:t>
      </w:r>
      <w:r w:rsidR="00455EDB">
        <w:t>3</w:t>
      </w:r>
      <w:r>
        <w:t xml:space="preserve">. Описание сущностей </w:t>
      </w:r>
      <w:r>
        <w:rPr>
          <w:lang w:val="en-US"/>
        </w:rPr>
        <w:t>Customer</w:t>
      </w:r>
      <w:r w:rsidRPr="006664D8">
        <w:t xml:space="preserve"> </w:t>
      </w:r>
      <w:r>
        <w:t xml:space="preserve">и </w:t>
      </w:r>
      <w:r>
        <w:rPr>
          <w:lang w:val="en-US"/>
        </w:rPr>
        <w:t>CustomerContractSet</w:t>
      </w:r>
      <w:bookmarkEnd w:id="114"/>
    </w:p>
    <w:p w14:paraId="3BBE25CF" w14:textId="75518A77" w:rsidR="008F2843" w:rsidRDefault="008F2843" w:rsidP="00BF2A4B">
      <w:pPr>
        <w:pStyle w:val="TZStyle2"/>
      </w:pPr>
      <w:r>
        <w:t>Описание сущностей «</w:t>
      </w:r>
      <w:r w:rsidRPr="006664D8">
        <w:rPr>
          <w:b/>
          <w:lang w:val="en-US"/>
        </w:rPr>
        <w:t>Customer</w:t>
      </w:r>
      <w:r>
        <w:rPr>
          <w:b/>
        </w:rPr>
        <w:t>»</w:t>
      </w:r>
      <w:r w:rsidRPr="00C87EC1">
        <w:t xml:space="preserve"> </w:t>
      </w:r>
      <w:r>
        <w:t>и «</w:t>
      </w:r>
      <w:r w:rsidRPr="006664D8">
        <w:rPr>
          <w:b/>
          <w:lang w:val="en-US"/>
        </w:rPr>
        <w:t>CustomerContractSet</w:t>
      </w:r>
      <w:r>
        <w:rPr>
          <w:b/>
        </w:rPr>
        <w:t>»</w:t>
      </w:r>
      <w:r w:rsidRPr="00C87EC1">
        <w:t xml:space="preserve"> </w:t>
      </w:r>
      <w:r>
        <w:t xml:space="preserve">приведено в </w:t>
      </w:r>
      <w:proofErr w:type="gramStart"/>
      <w:r>
        <w:t xml:space="preserve">документе </w:t>
      </w:r>
      <w:bookmarkStart w:id="115" w:name="_MON_1521267451"/>
      <w:bookmarkEnd w:id="115"/>
      <w:r>
        <w:object w:dxaOrig="1531" w:dyaOrig="990" w14:anchorId="1C515A15">
          <v:shape id="_x0000_i1085" type="#_x0000_t75" style="width:100.8pt;height:64.8pt" o:ole="">
            <v:imagedata r:id="rId165" o:title=""/>
          </v:shape>
          <o:OLEObject Type="Embed" ProgID="Word.DocumentMacroEnabled.12" ShapeID="_x0000_i1085" DrawAspect="Icon" ObjectID="_1589897707" r:id="rId166"/>
        </w:object>
      </w:r>
      <w:r w:rsidR="00317AE0">
        <w:t>.</w:t>
      </w:r>
      <w:proofErr w:type="gramEnd"/>
    </w:p>
    <w:p w14:paraId="4B9A5451" w14:textId="1A70F1FC" w:rsidR="00317AE0" w:rsidRDefault="00317AE0" w:rsidP="00BF2A4B">
      <w:pPr>
        <w:pStyle w:val="TZSect1"/>
        <w:pageBreakBefore/>
      </w:pPr>
      <w:bookmarkStart w:id="116" w:name="_Toc516155555"/>
      <w:r>
        <w:lastRenderedPageBreak/>
        <w:t xml:space="preserve">Приложение </w:t>
      </w:r>
      <w:r w:rsidR="00455EDB">
        <w:t>4</w:t>
      </w:r>
      <w:r>
        <w:t>. Модель регистрации клиента.</w:t>
      </w:r>
      <w:bookmarkEnd w:id="116"/>
    </w:p>
    <w:p w14:paraId="58C5FCF3" w14:textId="58828B3C" w:rsidR="00317AE0" w:rsidRDefault="00317AE0" w:rsidP="00BF2A4B">
      <w:pPr>
        <w:pStyle w:val="TZSect2"/>
      </w:pPr>
      <w:bookmarkStart w:id="117" w:name="_Toc516155556"/>
      <w:r>
        <w:t>Модель регистрации клиента ЮЛ.</w:t>
      </w:r>
      <w:bookmarkEnd w:id="117"/>
    </w:p>
    <w:p w14:paraId="0E117D6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{"customerId":665,"name":"</w:t>
      </w:r>
      <w:r w:rsidRPr="00930ADA">
        <w:t>Клиент</w:t>
      </w:r>
      <w:r w:rsidRPr="006664D8">
        <w:rPr>
          <w:lang w:val="en-US"/>
        </w:rPr>
        <w:t xml:space="preserve"> 501, clnt_id=665","juralType":</w:t>
      </w:r>
    </w:p>
    <w:p w14:paraId="50047BC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{"juralTypeId":2,"name":"</w:t>
      </w:r>
      <w:r w:rsidRPr="006664D8">
        <w:t>Юридическое</w:t>
      </w:r>
      <w:r w:rsidRPr="006664D8">
        <w:rPr>
          <w:lang w:val="en-US"/>
        </w:rPr>
        <w:t xml:space="preserve"> </w:t>
      </w:r>
      <w:r w:rsidRPr="006664D8">
        <w:t>лицо</w:t>
      </w:r>
      <w:r w:rsidRPr="006664D8">
        <w:rPr>
          <w:lang w:val="en-US"/>
        </w:rPr>
        <w:t>"}</w:t>
      </w:r>
    </w:p>
    <w:p w14:paraId="570D9DA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,"status":</w:t>
      </w:r>
    </w:p>
    <w:p w14:paraId="4066862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{"customerStatusId":4,"name":"</w:t>
      </w:r>
      <w:r w:rsidRPr="006664D8">
        <w:t>Закрыт</w:t>
      </w:r>
      <w:r w:rsidRPr="006664D8">
        <w:rPr>
          <w:lang w:val="en-US"/>
        </w:rPr>
        <w:t>"}</w:t>
      </w:r>
    </w:p>
    <w:p w14:paraId="3836837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,"category":</w:t>
      </w:r>
    </w:p>
    <w:p w14:paraId="1E5EC75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{"customerCategoryId":1,"name":"</w:t>
      </w:r>
      <w:r w:rsidRPr="006664D8">
        <w:t>Предоплатный</w:t>
      </w:r>
      <w:r w:rsidRPr="006664D8">
        <w:rPr>
          <w:lang w:val="en-US"/>
        </w:rPr>
        <w:t>"}</w:t>
      </w:r>
    </w:p>
    <w:p w14:paraId="3511732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,"customerType":</w:t>
      </w:r>
    </w:p>
    <w:p w14:paraId="797A606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{"customerTypeId":1,"name":"</w:t>
      </w:r>
      <w:r w:rsidRPr="006664D8">
        <w:t>Коммерческий</w:t>
      </w:r>
      <w:r w:rsidRPr="006664D8">
        <w:rPr>
          <w:lang w:val="en-US"/>
        </w:rPr>
        <w:t>"}</w:t>
      </w:r>
    </w:p>
    <w:p w14:paraId="66D117B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,"branch":{"branchId":0,"name":"</w:t>
      </w:r>
      <w:r w:rsidRPr="00930ADA">
        <w:t>Имя</w:t>
      </w:r>
      <w:r w:rsidRPr="006664D8">
        <w:rPr>
          <w:lang w:val="en-US"/>
        </w:rPr>
        <w:t>=0","macroRegion":{"macroRegionId":200,"name":"</w:t>
      </w:r>
      <w:r w:rsidRPr="00930ADA">
        <w:t>Столичный</w:t>
      </w:r>
      <w:r w:rsidRPr="006664D8">
        <w:rPr>
          <w:lang w:val="en-US"/>
        </w:rPr>
        <w:t xml:space="preserve"> </w:t>
      </w:r>
      <w:r w:rsidRPr="00930ADA">
        <w:t>филиал</w:t>
      </w:r>
      <w:r w:rsidRPr="006664D8">
        <w:rPr>
          <w:lang w:val="en-US"/>
        </w:rPr>
        <w:t xml:space="preserve"> </w:t>
      </w:r>
      <w:r w:rsidRPr="00930ADA">
        <w:t>ОАО</w:t>
      </w:r>
      <w:r w:rsidRPr="006664D8">
        <w:rPr>
          <w:lang w:val="en-US"/>
        </w:rPr>
        <w:t xml:space="preserve"> \"</w:t>
      </w:r>
      <w:r w:rsidRPr="00930ADA">
        <w:t>МегаФон</w:t>
      </w:r>
      <w:r w:rsidRPr="006664D8">
        <w:rPr>
          <w:lang w:val="en-US"/>
        </w:rPr>
        <w:t>\""}},"customerClass":</w:t>
      </w:r>
    </w:p>
    <w:p w14:paraId="7E87F8F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{"customerClassId":3,"name":"Grade01","isINNRequired"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4167C12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,"accountNumber":"501","mainContract":{"contractId":291676241,"contractNumber":"CSN-44337124","comment"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,"contractClass":</w:t>
      </w:r>
    </w:p>
    <w:p w14:paraId="4469B45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2637FF7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4D4F4E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767E4E7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930ADA">
        <w:t>Клиент</w:t>
      </w:r>
      <w:r w:rsidRPr="006664D8">
        <w:rPr>
          <w:lang w:val="en-US"/>
        </w:rPr>
        <w:t xml:space="preserve"> clnt_id=665"},"comment":"</w:t>
      </w:r>
      <w:r w:rsidRPr="00930ADA">
        <w:t>Комментарий</w:t>
      </w:r>
      <w:r w:rsidRPr="006664D8">
        <w:rPr>
          <w:lang w:val="en-US"/>
        </w:rPr>
        <w:t xml:space="preserve"> </w:t>
      </w:r>
      <w:r w:rsidRPr="00930ADA">
        <w:t>для</w:t>
      </w:r>
      <w:r w:rsidRPr="006664D8">
        <w:rPr>
          <w:lang w:val="en-US"/>
        </w:rPr>
        <w:t xml:space="preserve"> clnt_id=665wwee","language":</w:t>
      </w:r>
    </w:p>
    <w:p w14:paraId="66949DF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{"languageId":1,"name":"</w:t>
      </w:r>
      <w:r w:rsidRPr="006664D8">
        <w:t>Русский</w:t>
      </w:r>
      <w:r w:rsidRPr="006664D8">
        <w:rPr>
          <w:lang w:val="en-US"/>
        </w:rPr>
        <w:t>"}</w:t>
      </w:r>
    </w:p>
    <w:p w14:paraId="6E7D073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,"activationArea":null,"department":null,"registrationCategory":null,"isExtendedBillingSupported":false,"VIPGroupNames":null,"contracts":[{"contractId":291676241,"contractNumber":"CSN-44337124","comment":null,"contractClass":</w:t>
      </w:r>
    </w:p>
    <w:p w14:paraId="4D8B885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7CF9B7F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1314249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06CCEAB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930ADA">
        <w:t>Клиент</w:t>
      </w:r>
      <w:r w:rsidRPr="006664D8">
        <w:rPr>
          <w:lang w:val="en-US"/>
        </w:rPr>
        <w:t xml:space="preserve"> clnt_id=665"}],"balances":</w:t>
      </w:r>
    </w:p>
    <w:p w14:paraId="7E54F58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{"currentBalance":0,"commonBalance":0,"conditionalBalance":0,"rtBalance":0,"mainBillTypeBalance"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,"mainBillTypeConditionalBalance":null}</w:t>
      </w:r>
    </w:p>
    <w:p w14:paraId="1C5BF2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,"extendedStatuses":</w:t>
      </w:r>
    </w:p>
    <w:p w14:paraId="0E6DCE2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{"isRtControlEnabled"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,"isLcControlEnabled":false,"lcStatus":null}</w:t>
      </w:r>
    </w:p>
    <w:p w14:paraId="258A650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,"personalData":{"secretWord"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,"mainContactPerson":</w:t>
      </w:r>
    </w:p>
    <w:p w14:paraId="495222C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{"phone":"2310665","fax"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,"email":"55","name":"55"}</w:t>
      </w:r>
    </w:p>
    <w:p w14:paraId="6F0DA58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,"residentType":</w:t>
      </w:r>
    </w:p>
    <w:p w14:paraId="799324F2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{"residentTypeId":1,"name":"</w:t>
      </w:r>
      <w:r w:rsidRPr="006664D8">
        <w:t>Резидент</w:t>
      </w:r>
      <w:r w:rsidRPr="006664D8">
        <w:rPr>
          <w:lang w:val="en-US"/>
        </w:rPr>
        <w:t>"}</w:t>
      </w:r>
    </w:p>
    <w:p w14:paraId="1CFD451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,"juralAddress":{"addressId"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 xml:space="preserve">,"addressAsString":"123456, </w:t>
      </w:r>
      <w:r w:rsidRPr="00930ADA">
        <w:t>Россия</w:t>
      </w:r>
      <w:r w:rsidRPr="006664D8">
        <w:rPr>
          <w:lang w:val="en-US"/>
        </w:rPr>
        <w:t xml:space="preserve">, </w:t>
      </w:r>
      <w:r w:rsidRPr="00930ADA">
        <w:t>Москва</w:t>
      </w:r>
      <w:r w:rsidRPr="006664D8">
        <w:rPr>
          <w:lang w:val="en-US"/>
        </w:rPr>
        <w:t xml:space="preserve">, </w:t>
      </w:r>
      <w:r w:rsidRPr="00930ADA">
        <w:t>Адрес</w:t>
      </w:r>
      <w:r w:rsidRPr="006664D8">
        <w:rPr>
          <w:lang w:val="en-US"/>
        </w:rPr>
        <w:t xml:space="preserve"> </w:t>
      </w:r>
      <w:r w:rsidRPr="00930ADA">
        <w:t>клиента</w:t>
      </w:r>
      <w:r w:rsidRPr="006664D8">
        <w:rPr>
          <w:lang w:val="en-US"/>
        </w:rPr>
        <w:t xml:space="preserve"> clnt_id=665, </w:t>
      </w:r>
      <w:r w:rsidRPr="00930ADA">
        <w:t>д</w:t>
      </w:r>
      <w:r w:rsidRPr="006664D8">
        <w:rPr>
          <w:lang w:val="en-US"/>
        </w:rPr>
        <w:t xml:space="preserve">. 66, </w:t>
      </w:r>
      <w:r w:rsidRPr="00930ADA">
        <w:t>кв</w:t>
      </w:r>
      <w:r w:rsidRPr="006664D8">
        <w:rPr>
          <w:lang w:val="en-US"/>
        </w:rPr>
        <w:t>. 65","appartment":"65","addressZIP":</w:t>
      </w:r>
    </w:p>
    <w:p w14:paraId="3B50297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0D54B21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05403A9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0C13F1A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930ADA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742B05E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318E9ED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}},"factAddress":{"addressId"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 xml:space="preserve">,"addressAsString":"123456, </w:t>
      </w:r>
      <w:r w:rsidRPr="00930ADA">
        <w:t>Россия</w:t>
      </w:r>
      <w:r w:rsidRPr="006664D8">
        <w:rPr>
          <w:lang w:val="en-US"/>
        </w:rPr>
        <w:t xml:space="preserve">, </w:t>
      </w:r>
      <w:r w:rsidRPr="00930ADA">
        <w:t>Москва</w:t>
      </w:r>
      <w:r w:rsidRPr="006664D8">
        <w:rPr>
          <w:lang w:val="en-US"/>
        </w:rPr>
        <w:t xml:space="preserve">, </w:t>
      </w:r>
      <w:r w:rsidRPr="00930ADA">
        <w:t>Адрес</w:t>
      </w:r>
      <w:r w:rsidRPr="006664D8">
        <w:rPr>
          <w:lang w:val="en-US"/>
        </w:rPr>
        <w:t xml:space="preserve"> </w:t>
      </w:r>
      <w:r w:rsidRPr="00930ADA">
        <w:t>клиента</w:t>
      </w:r>
      <w:r w:rsidRPr="006664D8">
        <w:rPr>
          <w:lang w:val="en-US"/>
        </w:rPr>
        <w:t xml:space="preserve"> clnt_id=665, </w:t>
      </w:r>
      <w:r w:rsidRPr="00930ADA">
        <w:t>д</w:t>
      </w:r>
      <w:r w:rsidRPr="006664D8">
        <w:rPr>
          <w:lang w:val="en-US"/>
        </w:rPr>
        <w:t xml:space="preserve">. 66, </w:t>
      </w:r>
      <w:r w:rsidRPr="00930ADA">
        <w:t>кв</w:t>
      </w:r>
      <w:r w:rsidRPr="006664D8">
        <w:rPr>
          <w:lang w:val="en-US"/>
        </w:rPr>
        <w:t>. 65","appartment":"65","addressZIP":</w:t>
      </w:r>
    </w:p>
    <w:p w14:paraId="4770D78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4F0A2B9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543630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3DEA660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lastRenderedPageBreak/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930ADA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645A141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6EC234A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}},"legalForm"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,"isJuralAddressFromAssociationUsed":false,"isFactAddressFromAssociationUsed":false,"taxInvoiceData":</w:t>
      </w:r>
    </w:p>
    <w:p w14:paraId="2B6B23F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{"consignee"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,"consigneeAddress":null,"companyLeaderName":"</w:t>
      </w:r>
      <w:r w:rsidRPr="006664D8">
        <w:t>Руководитель</w:t>
      </w:r>
      <w:r w:rsidRPr="006664D8">
        <w:rPr>
          <w:lang w:val="en-US"/>
        </w:rPr>
        <w:t xml:space="preserve"> clnt_id=665"}</w:t>
      </w:r>
    </w:p>
    <w:p w14:paraId="484F9C3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,"bankInfo"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,"KPP":null,"OKONH":null,"OKPO":null,"OKVED":null,"OGRN":null,"OGRNNumber":null,"INN":null,"deliveryInfo":{"name":"</w:t>
      </w:r>
      <w:r w:rsidRPr="00930ADA">
        <w:t>Клиент</w:t>
      </w:r>
      <w:r w:rsidRPr="006664D8">
        <w:rPr>
          <w:lang w:val="en-US"/>
        </w:rPr>
        <w:t xml:space="preserve"> clnt_id=665","legalForm":null,"deliveryType":</w:t>
      </w:r>
    </w:p>
    <w:p w14:paraId="3128A98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{"deliveryTypeId":3,"name":"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доставлять</w:t>
      </w:r>
      <w:r w:rsidRPr="006664D8">
        <w:rPr>
          <w:lang w:val="en-US"/>
        </w:rPr>
        <w:t>","isEmailRequired"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7FFC2E5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,"addressStatus":</w:t>
      </w:r>
    </w:p>
    <w:p w14:paraId="088B272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{"deliveryAddressStatusId":1,"name":"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проверен</w:t>
      </w:r>
      <w:r w:rsidRPr="006664D8">
        <w:rPr>
          <w:lang w:val="en-US"/>
        </w:rPr>
        <w:t>"}</w:t>
      </w:r>
    </w:p>
    <w:p w14:paraId="5D6927A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,"deliveryZone":</w:t>
      </w:r>
    </w:p>
    <w:p w14:paraId="262420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{"zoneAsText":2,"zoneFromDictionary"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52FA8E0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,"changeAddressReason":</w:t>
      </w:r>
    </w:p>
    <w:p w14:paraId="7127F1F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{"changeAddressReasonId":1,"name":"</w:t>
      </w:r>
      <w:r w:rsidRPr="006664D8">
        <w:t>Информация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>"}</w:t>
      </w:r>
    </w:p>
    <w:p w14:paraId="2479A25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,"isSMSNotificationEnabled":false,"fax":null,"phone":"2310665","email":</w:t>
      </w:r>
    </w:p>
    <w:p w14:paraId="69568E5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{"address":"55","format"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,"compressionType":null,"compressionPassword":null}</w:t>
      </w:r>
    </w:p>
    <w:p w14:paraId="389FA78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,"contactPerson"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,"customAttributes":[]}},"financialInfo":{"billingGroup":</w:t>
      </w:r>
    </w:p>
    <w:p w14:paraId="5FEAAC8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{"billingGroupId":0,"name":"Undefined"}</w:t>
      </w:r>
    </w:p>
    <w:p w14:paraId="48EA742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,"taxes":[{"tax":</w:t>
      </w:r>
    </w:p>
    <w:p w14:paraId="6576578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{"taxId":1,"name":"</w:t>
      </w:r>
      <w:r w:rsidRPr="006664D8">
        <w:t>НДС</w:t>
      </w:r>
      <w:r w:rsidRPr="006664D8">
        <w:rPr>
          <w:lang w:val="en-US"/>
        </w:rPr>
        <w:t>","isChangeStartDateSupported"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,"isMandatory":true}</w:t>
      </w:r>
    </w:p>
    <w:p w14:paraId="0808B6B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,"startDate":"2001-11-20T23:59:59","endDate":"2999-12-31T00:00:00"}],"paymentProfile":{"recipientAccount":</w:t>
      </w:r>
    </w:p>
    <w:p w14:paraId="5155D70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{"bankAccountId":20,"bankAccount":"40702810200000005465","accountForPrintingInvoice":"</w:t>
      </w:r>
      <w:r w:rsidRPr="006664D8">
        <w:t>Наименование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Банк</w:t>
      </w:r>
      <w:r w:rsidRPr="006664D8">
        <w:rPr>
          <w:lang w:val="en-US"/>
        </w:rPr>
        <w:t xml:space="preserve"> </w:t>
      </w:r>
      <w:r w:rsidRPr="006664D8">
        <w:t>ВТБ</w:t>
      </w:r>
      <w:r w:rsidRPr="006664D8">
        <w:rPr>
          <w:lang w:val="en-US"/>
        </w:rPr>
        <w:t xml:space="preserve"> 24 (</w:t>
      </w:r>
      <w:r w:rsidRPr="006664D8">
        <w:t>закрытое</w:t>
      </w:r>
      <w:r w:rsidRPr="006664D8">
        <w:rPr>
          <w:lang w:val="en-US"/>
        </w:rPr>
        <w:t xml:space="preserve"> </w:t>
      </w:r>
      <w:r w:rsidRPr="006664D8">
        <w:t>акционерное</w:t>
      </w:r>
      <w:r w:rsidRPr="006664D8">
        <w:rPr>
          <w:lang w:val="en-US"/>
        </w:rPr>
        <w:t xml:space="preserve"> </w:t>
      </w:r>
      <w:r w:rsidRPr="006664D8">
        <w:t>общество</w:t>
      </w:r>
      <w:r w:rsidRPr="006664D8">
        <w:rPr>
          <w:lang w:val="en-US"/>
        </w:rPr>
        <w:t>)\n</w:t>
      </w:r>
      <w:r w:rsidRPr="006664D8">
        <w:t>Местонахождение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г</w:t>
      </w:r>
      <w:r w:rsidRPr="006664D8">
        <w:rPr>
          <w:lang w:val="en-US"/>
        </w:rPr>
        <w:t>.</w:t>
      </w:r>
      <w:r w:rsidRPr="006664D8">
        <w:t>Москва</w:t>
      </w:r>
      <w:r w:rsidRPr="006664D8">
        <w:rPr>
          <w:lang w:val="en-US"/>
        </w:rPr>
        <w:t>\n</w:t>
      </w:r>
      <w:r w:rsidRPr="006664D8">
        <w:t>к</w:t>
      </w:r>
      <w:r w:rsidRPr="006664D8">
        <w:rPr>
          <w:lang w:val="en-US"/>
        </w:rPr>
        <w:t>\/</w:t>
      </w:r>
      <w:r w:rsidRPr="006664D8">
        <w:t>с</w:t>
      </w:r>
      <w:r w:rsidRPr="006664D8">
        <w:rPr>
          <w:lang w:val="en-US"/>
        </w:rPr>
        <w:t>: 30101810100000000716\n</w:t>
      </w:r>
      <w:r w:rsidRPr="006664D8">
        <w:t>БИК</w:t>
      </w:r>
      <w:r w:rsidRPr="006664D8">
        <w:rPr>
          <w:lang w:val="en-US"/>
        </w:rPr>
        <w:t>: 044525716\n</w:t>
      </w:r>
      <w:r w:rsidRPr="006664D8">
        <w:t>Получатель</w:t>
      </w:r>
      <w:r w:rsidRPr="006664D8">
        <w:rPr>
          <w:lang w:val="en-US"/>
        </w:rPr>
        <w:t xml:space="preserve">: </w:t>
      </w:r>
      <w:r w:rsidRPr="006664D8">
        <w:t>Столичный</w:t>
      </w:r>
      <w:r w:rsidRPr="006664D8">
        <w:rPr>
          <w:lang w:val="en-US"/>
        </w:rPr>
        <w:t xml:space="preserve"> </w:t>
      </w:r>
      <w:r w:rsidRPr="006664D8">
        <w:t>филиал</w:t>
      </w:r>
      <w:r w:rsidRPr="006664D8">
        <w:rPr>
          <w:lang w:val="en-US"/>
        </w:rPr>
        <w:t xml:space="preserve"> </w:t>
      </w:r>
      <w:r w:rsidRPr="006664D8">
        <w:t>ОАО</w:t>
      </w:r>
      <w:r w:rsidRPr="006664D8">
        <w:rPr>
          <w:lang w:val="en-US"/>
        </w:rPr>
        <w:t xml:space="preserve"> \"</w:t>
      </w:r>
      <w:r w:rsidRPr="006664D8">
        <w:t>МегаФон</w:t>
      </w:r>
      <w:r w:rsidRPr="006664D8">
        <w:rPr>
          <w:lang w:val="en-US"/>
        </w:rPr>
        <w:t>\"\n</w:t>
      </w:r>
      <w:r w:rsidRPr="006664D8">
        <w:t>ИНН</w:t>
      </w:r>
      <w:r w:rsidRPr="006664D8">
        <w:rPr>
          <w:lang w:val="en-US"/>
        </w:rPr>
        <w:t>: 7812014560\n</w:t>
      </w:r>
      <w:r w:rsidRPr="006664D8">
        <w:t>КПП</w:t>
      </w:r>
      <w:r w:rsidRPr="006664D8">
        <w:rPr>
          <w:lang w:val="en-US"/>
        </w:rPr>
        <w:t>: 771402001","subaccounts":[]}</w:t>
      </w:r>
    </w:p>
    <w:p w14:paraId="652623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,"isCashPaymentEnabled"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}},"association":</w:t>
      </w:r>
    </w:p>
    <w:p w14:paraId="0327BD7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{"isMainCustomer"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,"isAddressInfoSupported":false,"association":null}</w:t>
      </w:r>
    </w:p>
    <w:p w14:paraId="519A1D68" w14:textId="09825437" w:rsidR="00090C3E" w:rsidRPr="00090C3E" w:rsidRDefault="00090C3E" w:rsidP="00BF2A4B">
      <w:r w:rsidRPr="00090C3E">
        <w:t>,"customAttributes</w:t>
      </w:r>
      <w:proofErr w:type="gramStart"/>
      <w:r w:rsidRPr="00090C3E">
        <w:t>":[</w:t>
      </w:r>
      <w:proofErr w:type="gramEnd"/>
      <w:r w:rsidRPr="00090C3E">
        <w:t>]}</w:t>
      </w:r>
    </w:p>
    <w:p w14:paraId="2ED82DAA" w14:textId="4735D931" w:rsidR="00317AE0" w:rsidRDefault="00317AE0" w:rsidP="00BF2A4B">
      <w:pPr>
        <w:pStyle w:val="TZSect2"/>
      </w:pPr>
      <w:bookmarkStart w:id="118" w:name="_Toc516155557"/>
      <w:r>
        <w:t>Модель регистрации клиента ФЛ.</w:t>
      </w:r>
      <w:bookmarkEnd w:id="118"/>
    </w:p>
    <w:p w14:paraId="0D6C387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{"customerId":665,"name":"</w:t>
      </w:r>
      <w:r w:rsidRPr="006664D8">
        <w:t>Клиент</w:t>
      </w:r>
      <w:r w:rsidRPr="006664D8">
        <w:rPr>
          <w:lang w:val="en-US"/>
        </w:rPr>
        <w:t xml:space="preserve"> 501, clnt_id=665","juralType":</w:t>
      </w:r>
    </w:p>
    <w:p w14:paraId="0BBFC11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{"juralTypeId":1,"name":"</w:t>
      </w:r>
      <w:r w:rsidRPr="006664D8">
        <w:t>Физическое</w:t>
      </w:r>
      <w:r w:rsidRPr="006664D8">
        <w:rPr>
          <w:lang w:val="en-US"/>
        </w:rPr>
        <w:t xml:space="preserve"> </w:t>
      </w:r>
      <w:r w:rsidRPr="006664D8">
        <w:t>лицо</w:t>
      </w:r>
      <w:r w:rsidRPr="006664D8">
        <w:rPr>
          <w:lang w:val="en-US"/>
        </w:rPr>
        <w:t>"}</w:t>
      </w:r>
    </w:p>
    <w:p w14:paraId="56606E1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,"status":</w:t>
      </w:r>
    </w:p>
    <w:p w14:paraId="4C6C728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{"customerStatusId":4,"name":"</w:t>
      </w:r>
      <w:r w:rsidRPr="006664D8">
        <w:t>Закрыт</w:t>
      </w:r>
      <w:r w:rsidRPr="006664D8">
        <w:rPr>
          <w:lang w:val="en-US"/>
        </w:rPr>
        <w:t>"}</w:t>
      </w:r>
    </w:p>
    <w:p w14:paraId="7772566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,"category":</w:t>
      </w:r>
    </w:p>
    <w:p w14:paraId="786A3B9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{"customerCategoryId":1,"name":"</w:t>
      </w:r>
      <w:r w:rsidRPr="006664D8">
        <w:t>Предоплатный</w:t>
      </w:r>
      <w:r w:rsidRPr="006664D8">
        <w:rPr>
          <w:lang w:val="en-US"/>
        </w:rPr>
        <w:t>"}</w:t>
      </w:r>
    </w:p>
    <w:p w14:paraId="1E7DA98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,"customerType":</w:t>
      </w:r>
    </w:p>
    <w:p w14:paraId="55DCD85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{"customerTypeId":1,"name":"</w:t>
      </w:r>
      <w:r w:rsidRPr="006664D8">
        <w:t>Коммерческий</w:t>
      </w:r>
      <w:r w:rsidRPr="006664D8">
        <w:rPr>
          <w:lang w:val="en-US"/>
        </w:rPr>
        <w:t>"}</w:t>
      </w:r>
    </w:p>
    <w:p w14:paraId="14643B9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,"branch":{"branchId":0,"name":"</w:t>
      </w:r>
      <w:r w:rsidRPr="006664D8">
        <w:t>Имя</w:t>
      </w:r>
      <w:r w:rsidRPr="006664D8">
        <w:rPr>
          <w:lang w:val="en-US"/>
        </w:rPr>
        <w:t>=0","macroRegion":{"macroRegionId":200,"name":"</w:t>
      </w:r>
      <w:r w:rsidRPr="006664D8">
        <w:t>Столичный</w:t>
      </w:r>
      <w:r w:rsidRPr="006664D8">
        <w:rPr>
          <w:lang w:val="en-US"/>
        </w:rPr>
        <w:t xml:space="preserve"> </w:t>
      </w:r>
      <w:r w:rsidRPr="006664D8">
        <w:t>филиал</w:t>
      </w:r>
      <w:r w:rsidRPr="006664D8">
        <w:rPr>
          <w:lang w:val="en-US"/>
        </w:rPr>
        <w:t xml:space="preserve"> </w:t>
      </w:r>
      <w:r w:rsidRPr="006664D8">
        <w:t>ОАО</w:t>
      </w:r>
      <w:r w:rsidRPr="006664D8">
        <w:rPr>
          <w:lang w:val="en-US"/>
        </w:rPr>
        <w:t xml:space="preserve"> \"</w:t>
      </w:r>
      <w:r w:rsidRPr="006664D8">
        <w:t>МегаФон</w:t>
      </w:r>
      <w:r w:rsidRPr="006664D8">
        <w:rPr>
          <w:lang w:val="en-US"/>
        </w:rPr>
        <w:t>\""}},"customerClass":</w:t>
      </w:r>
    </w:p>
    <w:p w14:paraId="644F4D0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{"customerClassId":3,"name":"Grade01","isINNRequired"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514BB7D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,"accountNumber":"501","mainContract":{"contractId":291676241,"contractNumber":"CSN-44337124","comment"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,"contractClass":</w:t>
      </w:r>
    </w:p>
    <w:p w14:paraId="60D8EEA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7D4848F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5923424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38B394C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6664D8">
        <w:t>Клиент</w:t>
      </w:r>
      <w:r w:rsidRPr="006664D8">
        <w:rPr>
          <w:lang w:val="en-US"/>
        </w:rPr>
        <w:t xml:space="preserve"> clnt_id=665"},"comment":"</w:t>
      </w:r>
      <w:r w:rsidRPr="006664D8">
        <w:t>Комментарий</w:t>
      </w:r>
      <w:r w:rsidRPr="006664D8">
        <w:rPr>
          <w:lang w:val="en-US"/>
        </w:rPr>
        <w:t xml:space="preserve"> </w:t>
      </w:r>
      <w:r w:rsidRPr="006664D8">
        <w:t>для</w:t>
      </w:r>
      <w:r w:rsidRPr="006664D8">
        <w:rPr>
          <w:lang w:val="en-US"/>
        </w:rPr>
        <w:t xml:space="preserve"> clnt_id=665wwee","language":</w:t>
      </w:r>
    </w:p>
    <w:p w14:paraId="5C60A74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{"languageId":1,"name":"</w:t>
      </w:r>
      <w:r w:rsidRPr="006664D8">
        <w:t>Русский</w:t>
      </w:r>
      <w:r w:rsidRPr="006664D8">
        <w:rPr>
          <w:lang w:val="en-US"/>
        </w:rPr>
        <w:t>"}</w:t>
      </w:r>
    </w:p>
    <w:p w14:paraId="02FF60F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lastRenderedPageBreak/>
        <w:t>,"activationArea":null,"department":null,"registrationCategory":null,"isExtendedBillingSupported":false,"VIPGroupNames":null,"contracts":[{"contractId":291676241,"contractNumber":"CSN-44337124","comment":null,"contractClass":</w:t>
      </w:r>
    </w:p>
    <w:p w14:paraId="1A36857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38AC165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3CE27AE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57919B3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6664D8">
        <w:t>Клиент</w:t>
      </w:r>
      <w:r w:rsidRPr="006664D8">
        <w:rPr>
          <w:lang w:val="en-US"/>
        </w:rPr>
        <w:t xml:space="preserve"> clnt_id=665"}],"balances":</w:t>
      </w:r>
    </w:p>
    <w:p w14:paraId="07FCD97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{"currentBalance":0,"commonBalance":0,"conditionalBalance":0,"rtBalance":0,"mainBillTypeBalance"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,"mainBillTypeConditionalBalance":null}</w:t>
      </w:r>
    </w:p>
    <w:p w14:paraId="0A2F521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,"extendedStatuses":</w:t>
      </w:r>
    </w:p>
    <w:p w14:paraId="546D2E7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{"isRtControlEnabled"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,"isLcControlEnabled":false,"lcStatus":null}</w:t>
      </w:r>
    </w:p>
    <w:p w14:paraId="7B9CA3E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,"personalData":{"secretWord"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,"mainContactPerson":</w:t>
      </w:r>
    </w:p>
    <w:p w14:paraId="4349E8B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{"phone":"2310665","fax"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,"email":"55","name":"55"}</w:t>
      </w:r>
    </w:p>
    <w:p w14:paraId="05713C5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,"residentType":</w:t>
      </w:r>
    </w:p>
    <w:p w14:paraId="6424FEF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{"residentTypeId":1,"name":"</w:t>
      </w:r>
      <w:r w:rsidRPr="006664D8">
        <w:t>Резидент</w:t>
      </w:r>
      <w:r w:rsidRPr="006664D8">
        <w:rPr>
          <w:lang w:val="en-US"/>
        </w:rPr>
        <w:t>"}</w:t>
      </w:r>
    </w:p>
    <w:p w14:paraId="7A5550D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,"birthDate":"1976-08-21T00:00:00","registrationAddress":{"addressId"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 xml:space="preserve">,"addressAsString":"123456, </w:t>
      </w:r>
      <w:r w:rsidRPr="006664D8">
        <w:t>Россия</w:t>
      </w:r>
      <w:r w:rsidRPr="006664D8">
        <w:rPr>
          <w:lang w:val="en-US"/>
        </w:rPr>
        <w:t xml:space="preserve">, </w:t>
      </w:r>
      <w:r w:rsidRPr="006664D8">
        <w:t>Москва</w:t>
      </w:r>
      <w:r w:rsidRPr="006664D8">
        <w:rPr>
          <w:lang w:val="en-US"/>
        </w:rPr>
        <w:t xml:space="preserve">, 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clnt_id=665, </w:t>
      </w:r>
      <w:r w:rsidRPr="006664D8">
        <w:t>д</w:t>
      </w:r>
      <w:r w:rsidRPr="006664D8">
        <w:rPr>
          <w:lang w:val="en-US"/>
        </w:rPr>
        <w:t xml:space="preserve">. 66, </w:t>
      </w:r>
      <w:r w:rsidRPr="006664D8">
        <w:t>кв</w:t>
      </w:r>
      <w:r w:rsidRPr="006664D8">
        <w:rPr>
          <w:lang w:val="en-US"/>
        </w:rPr>
        <w:t>. 65","appartment":"65","addressZIP":</w:t>
      </w:r>
    </w:p>
    <w:p w14:paraId="360C556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1234201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74C0C30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2206391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6664D8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63C7CEB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0352FDC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}},"factAddress":{"addressId"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 xml:space="preserve">,"addressAsString":"123456, </w:t>
      </w:r>
      <w:r w:rsidRPr="006664D8">
        <w:t>Россия</w:t>
      </w:r>
      <w:r w:rsidRPr="006664D8">
        <w:rPr>
          <w:lang w:val="en-US"/>
        </w:rPr>
        <w:t xml:space="preserve">, </w:t>
      </w:r>
      <w:r w:rsidRPr="006664D8">
        <w:t>Москва</w:t>
      </w:r>
      <w:r w:rsidRPr="006664D8">
        <w:rPr>
          <w:lang w:val="en-US"/>
        </w:rPr>
        <w:t xml:space="preserve">, 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clnt_id=665, </w:t>
      </w:r>
      <w:r w:rsidRPr="006664D8">
        <w:t>д</w:t>
      </w:r>
      <w:r w:rsidRPr="006664D8">
        <w:rPr>
          <w:lang w:val="en-US"/>
        </w:rPr>
        <w:t xml:space="preserve">. 66, </w:t>
      </w:r>
      <w:r w:rsidRPr="006664D8">
        <w:t>кв</w:t>
      </w:r>
      <w:r w:rsidRPr="006664D8">
        <w:rPr>
          <w:lang w:val="en-US"/>
        </w:rPr>
        <w:t>. 65","appartment":"65","addressZIP":</w:t>
      </w:r>
    </w:p>
    <w:p w14:paraId="21DEA252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7505F44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0078A25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2EF8514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6664D8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0751CAD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67DF36C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}},"birthPlace"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,"gender":</w:t>
      </w:r>
    </w:p>
    <w:p w14:paraId="7944D62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{"genderId":0,"name":"???"}</w:t>
      </w:r>
    </w:p>
    <w:p w14:paraId="60D9841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,"identityDocument":{"docType":</w:t>
      </w:r>
    </w:p>
    <w:p w14:paraId="13AE51D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{"identityDocTypeId":6,"name":"</w:t>
      </w:r>
      <w:r w:rsidRPr="006664D8">
        <w:t>Удостоверение</w:t>
      </w:r>
      <w:r w:rsidRPr="006664D8">
        <w:rPr>
          <w:lang w:val="en-US"/>
        </w:rPr>
        <w:t xml:space="preserve"> </w:t>
      </w:r>
      <w:r w:rsidRPr="006664D8">
        <w:t>личности</w:t>
      </w:r>
      <w:r w:rsidRPr="006664D8">
        <w:rPr>
          <w:lang w:val="en-US"/>
        </w:rPr>
        <w:t>","docNumberRegExp"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,"docSeriesRegExp":null}</w:t>
      </w:r>
    </w:p>
    <w:p w14:paraId="2186378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,"number"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,"series":null,"issuedBy":null,"issueDate":"2010-01-20T00:00:00","issuedByDepartment":null},"INN":null,"deliveryInfo":{"name":"</w:t>
      </w:r>
      <w:r w:rsidRPr="006664D8">
        <w:t>Клиент</w:t>
      </w:r>
      <w:r w:rsidRPr="006664D8">
        <w:rPr>
          <w:lang w:val="en-US"/>
        </w:rPr>
        <w:t xml:space="preserve"> clnt_id=665","legalForm":null,"deliveryType":</w:t>
      </w:r>
    </w:p>
    <w:p w14:paraId="350D76D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{"deliveryTypeId":3,"name":"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доставлять</w:t>
      </w:r>
      <w:r w:rsidRPr="006664D8">
        <w:rPr>
          <w:lang w:val="en-US"/>
        </w:rPr>
        <w:t>","isEmailRequired"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6094B11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,"addressStatus":</w:t>
      </w:r>
    </w:p>
    <w:p w14:paraId="435A351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{"deliveryAddressStatusId":1,"name":"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проверен</w:t>
      </w:r>
      <w:r w:rsidRPr="006664D8">
        <w:rPr>
          <w:lang w:val="en-US"/>
        </w:rPr>
        <w:t>"}</w:t>
      </w:r>
    </w:p>
    <w:p w14:paraId="76B3919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,"deliveryZone":</w:t>
      </w:r>
    </w:p>
    <w:p w14:paraId="61E6213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{"zoneAsText":2,"zoneFromDictionary"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5494BAC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,"changeAddressReason":</w:t>
      </w:r>
    </w:p>
    <w:p w14:paraId="68CD696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{"changeAddressReasonId":1,"name":"</w:t>
      </w:r>
      <w:r w:rsidRPr="006664D8">
        <w:t>Информация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>"}</w:t>
      </w:r>
    </w:p>
    <w:p w14:paraId="2B51BF2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,"isSMSNotificationEnabled":false,"fax":null,"phone":"2310665","email":</w:t>
      </w:r>
    </w:p>
    <w:p w14:paraId="7A201FF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{"address":"55","format"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,"compressionType":null,"compressionPassword":null}</w:t>
      </w:r>
    </w:p>
    <w:p w14:paraId="3D77929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,"contactPerson"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,"customAttributes":[]}},"financialInfo":{"billingGroup":</w:t>
      </w:r>
    </w:p>
    <w:p w14:paraId="2F404DF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{"billingGroupId":0,"name":"Undefined"}</w:t>
      </w:r>
    </w:p>
    <w:p w14:paraId="50FB56F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,"taxes":[{"tax":</w:t>
      </w:r>
    </w:p>
    <w:p w14:paraId="55442CF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{"taxId":1,"name":"</w:t>
      </w:r>
      <w:r w:rsidRPr="006664D8">
        <w:t>НДС</w:t>
      </w:r>
      <w:r w:rsidRPr="006664D8">
        <w:rPr>
          <w:lang w:val="en-US"/>
        </w:rPr>
        <w:t>","isChangeStartDateSupported"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,"isMandatory":true}</w:t>
      </w:r>
    </w:p>
    <w:p w14:paraId="337D63B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,"startDate":"2001-11-20T23:59:59","endDate":"2999-12-31T00:00:00"}],"paymentProfile":{"recipientAccount":</w:t>
      </w:r>
    </w:p>
    <w:p w14:paraId="6C66F32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{"bankAccountId":20,"bankAccount":"40702810200000005465","accountForPrintingInvoice":"</w:t>
      </w:r>
      <w:r w:rsidRPr="006664D8">
        <w:t>Наименование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Банк</w:t>
      </w:r>
      <w:r w:rsidRPr="006664D8">
        <w:rPr>
          <w:lang w:val="en-US"/>
        </w:rPr>
        <w:t xml:space="preserve"> </w:t>
      </w:r>
      <w:r w:rsidRPr="006664D8">
        <w:t>ВТБ</w:t>
      </w:r>
      <w:r w:rsidRPr="006664D8">
        <w:rPr>
          <w:lang w:val="en-US"/>
        </w:rPr>
        <w:t xml:space="preserve"> 24 (</w:t>
      </w:r>
      <w:r w:rsidRPr="006664D8">
        <w:t>закрытое</w:t>
      </w:r>
      <w:r w:rsidRPr="006664D8">
        <w:rPr>
          <w:lang w:val="en-US"/>
        </w:rPr>
        <w:t xml:space="preserve"> </w:t>
      </w:r>
      <w:r w:rsidRPr="006664D8">
        <w:t>акционерное</w:t>
      </w:r>
      <w:r w:rsidRPr="006664D8">
        <w:rPr>
          <w:lang w:val="en-US"/>
        </w:rPr>
        <w:t xml:space="preserve"> </w:t>
      </w:r>
      <w:r w:rsidRPr="006664D8">
        <w:t>общество</w:t>
      </w:r>
      <w:r w:rsidRPr="006664D8">
        <w:rPr>
          <w:lang w:val="en-US"/>
        </w:rPr>
        <w:t>)\n</w:t>
      </w:r>
      <w:r w:rsidRPr="006664D8">
        <w:t>Местонахождение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г</w:t>
      </w:r>
      <w:r w:rsidRPr="006664D8">
        <w:rPr>
          <w:lang w:val="en-US"/>
        </w:rPr>
        <w:t>.</w:t>
      </w:r>
      <w:r w:rsidRPr="006664D8">
        <w:t>Москва</w:t>
      </w:r>
      <w:r w:rsidRPr="006664D8">
        <w:rPr>
          <w:lang w:val="en-US"/>
        </w:rPr>
        <w:t>\n</w:t>
      </w:r>
      <w:r w:rsidRPr="006664D8">
        <w:t>к</w:t>
      </w:r>
      <w:r w:rsidRPr="006664D8">
        <w:rPr>
          <w:lang w:val="en-US"/>
        </w:rPr>
        <w:t>\/</w:t>
      </w:r>
      <w:r w:rsidRPr="006664D8">
        <w:t>с</w:t>
      </w:r>
      <w:r w:rsidRPr="006664D8">
        <w:rPr>
          <w:lang w:val="en-US"/>
        </w:rPr>
        <w:t xml:space="preserve">: </w:t>
      </w:r>
      <w:r w:rsidRPr="006664D8">
        <w:rPr>
          <w:lang w:val="en-US"/>
        </w:rPr>
        <w:lastRenderedPageBreak/>
        <w:t>30101810100000000716\n</w:t>
      </w:r>
      <w:r w:rsidRPr="006664D8">
        <w:t>БИК</w:t>
      </w:r>
      <w:r w:rsidRPr="006664D8">
        <w:rPr>
          <w:lang w:val="en-US"/>
        </w:rPr>
        <w:t>: 044525716\n</w:t>
      </w:r>
      <w:r w:rsidRPr="006664D8">
        <w:t>Получатель</w:t>
      </w:r>
      <w:r w:rsidRPr="006664D8">
        <w:rPr>
          <w:lang w:val="en-US"/>
        </w:rPr>
        <w:t xml:space="preserve">: </w:t>
      </w:r>
      <w:r w:rsidRPr="006664D8">
        <w:t>Столичный</w:t>
      </w:r>
      <w:r w:rsidRPr="006664D8">
        <w:rPr>
          <w:lang w:val="en-US"/>
        </w:rPr>
        <w:t xml:space="preserve"> </w:t>
      </w:r>
      <w:r w:rsidRPr="006664D8">
        <w:t>филиал</w:t>
      </w:r>
      <w:r w:rsidRPr="006664D8">
        <w:rPr>
          <w:lang w:val="en-US"/>
        </w:rPr>
        <w:t xml:space="preserve"> </w:t>
      </w:r>
      <w:r w:rsidRPr="006664D8">
        <w:t>ОАО</w:t>
      </w:r>
      <w:r w:rsidRPr="006664D8">
        <w:rPr>
          <w:lang w:val="en-US"/>
        </w:rPr>
        <w:t xml:space="preserve"> \"</w:t>
      </w:r>
      <w:r w:rsidRPr="006664D8">
        <w:t>МегаФон</w:t>
      </w:r>
      <w:r w:rsidRPr="006664D8">
        <w:rPr>
          <w:lang w:val="en-US"/>
        </w:rPr>
        <w:t>\"\n</w:t>
      </w:r>
      <w:r w:rsidRPr="006664D8">
        <w:t>ИНН</w:t>
      </w:r>
      <w:r w:rsidRPr="006664D8">
        <w:rPr>
          <w:lang w:val="en-US"/>
        </w:rPr>
        <w:t>: 7812014560\n</w:t>
      </w:r>
      <w:r w:rsidRPr="006664D8">
        <w:t>КПП</w:t>
      </w:r>
      <w:r w:rsidRPr="006664D8">
        <w:rPr>
          <w:lang w:val="en-US"/>
        </w:rPr>
        <w:t>: 771402001","subaccounts":[]}</w:t>
      </w:r>
    </w:p>
    <w:p w14:paraId="448A847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,"isCashPaymentEnabled"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}},"association":</w:t>
      </w:r>
    </w:p>
    <w:p w14:paraId="1109BC8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{"isMainCustomer"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,"isAddressInfoSupported":false,"association":null}</w:t>
      </w:r>
    </w:p>
    <w:p w14:paraId="114D99C8" w14:textId="1EB5C943" w:rsidR="00090C3E" w:rsidRPr="00090C3E" w:rsidRDefault="00090C3E" w:rsidP="00BF2A4B">
      <w:r w:rsidRPr="006664D8">
        <w:t>,"customAttributes</w:t>
      </w:r>
      <w:proofErr w:type="gramStart"/>
      <w:r w:rsidRPr="006664D8">
        <w:t>":[</w:t>
      </w:r>
      <w:proofErr w:type="gramEnd"/>
      <w:r w:rsidRPr="006664D8">
        <w:t>]}</w:t>
      </w:r>
    </w:p>
    <w:p w14:paraId="1D2AADFA" w14:textId="0F53956F" w:rsidR="00090C3E" w:rsidRDefault="00317AE0" w:rsidP="00BF2A4B">
      <w:pPr>
        <w:pStyle w:val="TZSect2"/>
      </w:pPr>
      <w:bookmarkStart w:id="119" w:name="_Toc516155558"/>
      <w:r>
        <w:t>Модель регистрации клиента ИП.</w:t>
      </w:r>
      <w:bookmarkEnd w:id="119"/>
    </w:p>
    <w:p w14:paraId="14987C44" w14:textId="77777777" w:rsidR="00090C3E" w:rsidRDefault="00090C3E" w:rsidP="00BF2A4B"/>
    <w:p w14:paraId="21F5AEA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{"customerId":665,"name":"</w:t>
      </w:r>
      <w:r w:rsidRPr="006664D8">
        <w:t>Клиент</w:t>
      </w:r>
      <w:r w:rsidRPr="006664D8">
        <w:rPr>
          <w:lang w:val="en-US"/>
        </w:rPr>
        <w:t xml:space="preserve"> 501, clnt_id=665","juralType":</w:t>
      </w:r>
    </w:p>
    <w:p w14:paraId="693ACEAE" w14:textId="77777777" w:rsidR="00090C3E" w:rsidRPr="006664D8" w:rsidRDefault="00090C3E" w:rsidP="00BF2A4B">
      <w:r w:rsidRPr="006664D8">
        <w:t>{"juralTypeId":3,"name":"Индивидуальный предприниматель"}</w:t>
      </w:r>
    </w:p>
    <w:p w14:paraId="1017CD05" w14:textId="77777777" w:rsidR="00090C3E" w:rsidRPr="006664D8" w:rsidRDefault="00090C3E" w:rsidP="00BF2A4B">
      <w:r w:rsidRPr="006664D8">
        <w:t>,"status":</w:t>
      </w:r>
    </w:p>
    <w:p w14:paraId="7C20EA3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{"customerStatusId":4,"name":"</w:t>
      </w:r>
      <w:r w:rsidRPr="006664D8">
        <w:t>Закрыт</w:t>
      </w:r>
      <w:r w:rsidRPr="006664D8">
        <w:rPr>
          <w:lang w:val="en-US"/>
        </w:rPr>
        <w:t>"}</w:t>
      </w:r>
    </w:p>
    <w:p w14:paraId="15C54E8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,"category":</w:t>
      </w:r>
    </w:p>
    <w:p w14:paraId="4D62DDF9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{"customerCategoryId":1,"name":"</w:t>
      </w:r>
      <w:r w:rsidRPr="006664D8">
        <w:t>Предоплатный</w:t>
      </w:r>
      <w:r w:rsidRPr="006664D8">
        <w:rPr>
          <w:lang w:val="en-US"/>
        </w:rPr>
        <w:t>"}</w:t>
      </w:r>
    </w:p>
    <w:p w14:paraId="64EA6B2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,"customerType":</w:t>
      </w:r>
    </w:p>
    <w:p w14:paraId="101CAA62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{"customerTypeId":1,"name":"</w:t>
      </w:r>
      <w:r w:rsidRPr="006664D8">
        <w:t>Коммерческий</w:t>
      </w:r>
      <w:r w:rsidRPr="006664D8">
        <w:rPr>
          <w:lang w:val="en-US"/>
        </w:rPr>
        <w:t>"}</w:t>
      </w:r>
    </w:p>
    <w:p w14:paraId="36C1197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,"branch":{"branchId":0,"name":"</w:t>
      </w:r>
      <w:r w:rsidRPr="006664D8">
        <w:t>Имя</w:t>
      </w:r>
      <w:r w:rsidRPr="006664D8">
        <w:rPr>
          <w:lang w:val="en-US"/>
        </w:rPr>
        <w:t>=0","macroRegion":{"macroRegionId":200,"name":"</w:t>
      </w:r>
      <w:r w:rsidRPr="006664D8">
        <w:t>Столичный</w:t>
      </w:r>
      <w:r w:rsidRPr="006664D8">
        <w:rPr>
          <w:lang w:val="en-US"/>
        </w:rPr>
        <w:t xml:space="preserve"> </w:t>
      </w:r>
      <w:r w:rsidRPr="006664D8">
        <w:t>филиал</w:t>
      </w:r>
      <w:r w:rsidRPr="006664D8">
        <w:rPr>
          <w:lang w:val="en-US"/>
        </w:rPr>
        <w:t xml:space="preserve"> </w:t>
      </w:r>
      <w:r w:rsidRPr="006664D8">
        <w:t>ОАО</w:t>
      </w:r>
      <w:r w:rsidRPr="006664D8">
        <w:rPr>
          <w:lang w:val="en-US"/>
        </w:rPr>
        <w:t xml:space="preserve"> \"</w:t>
      </w:r>
      <w:r w:rsidRPr="006664D8">
        <w:t>МегаФон</w:t>
      </w:r>
      <w:r w:rsidRPr="006664D8">
        <w:rPr>
          <w:lang w:val="en-US"/>
        </w:rPr>
        <w:t>\""}},"customerClass":</w:t>
      </w:r>
    </w:p>
    <w:p w14:paraId="28FAB5F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{"customerClassId":3,"name":"Grade01","isINNRequired"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3524508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,"accountNumber":"501","mainContract":{"contractId":291676241,"contractNumber":"CSN-44337124","comment"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,"contractClass":</w:t>
      </w:r>
    </w:p>
    <w:p w14:paraId="4D32059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130C39D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5713760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20A38F4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6664D8">
        <w:t>Клиент</w:t>
      </w:r>
      <w:r w:rsidRPr="006664D8">
        <w:rPr>
          <w:lang w:val="en-US"/>
        </w:rPr>
        <w:t xml:space="preserve"> clnt_id=665"},"comment":"</w:t>
      </w:r>
      <w:r w:rsidRPr="006664D8">
        <w:t>Комментарий</w:t>
      </w:r>
      <w:r w:rsidRPr="006664D8">
        <w:rPr>
          <w:lang w:val="en-US"/>
        </w:rPr>
        <w:t xml:space="preserve"> </w:t>
      </w:r>
      <w:r w:rsidRPr="006664D8">
        <w:t>для</w:t>
      </w:r>
      <w:r w:rsidRPr="006664D8">
        <w:rPr>
          <w:lang w:val="en-US"/>
        </w:rPr>
        <w:t xml:space="preserve"> clnt_id=665wwee","language":</w:t>
      </w:r>
    </w:p>
    <w:p w14:paraId="3DBBB0F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{"languageId":1,"name":"</w:t>
      </w:r>
      <w:r w:rsidRPr="006664D8">
        <w:t>Русский</w:t>
      </w:r>
      <w:r w:rsidRPr="006664D8">
        <w:rPr>
          <w:lang w:val="en-US"/>
        </w:rPr>
        <w:t>"}</w:t>
      </w:r>
    </w:p>
    <w:p w14:paraId="6480D35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,"activationArea":null,"department":null,"registrationCategory":null,"isExtendedBillingSupported":false,"VIPGroupNames":null,"contracts":[{"contractId":291676241,"contractNumber":"CSN-44337124","comment":null,"contractClass":</w:t>
      </w:r>
    </w:p>
    <w:p w14:paraId="3D3881C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3BD6981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32956F1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29D2A84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,"expireDate":null,"daysForPay":null,"customerSigningName":"</w:t>
      </w:r>
      <w:r w:rsidRPr="006664D8">
        <w:t>Клиент</w:t>
      </w:r>
      <w:r w:rsidRPr="006664D8">
        <w:rPr>
          <w:lang w:val="en-US"/>
        </w:rPr>
        <w:t xml:space="preserve"> clnt_id=665"}],"balances":</w:t>
      </w:r>
    </w:p>
    <w:p w14:paraId="118F9CF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{"currentBalance":0,"commonBalance":0,"conditionalBalance":0,"rtBalance":0,"mainBillTypeBalance"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,"mainBillTypeConditionalBalance":null}</w:t>
      </w:r>
    </w:p>
    <w:p w14:paraId="4D858765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,"extendedStatuses":</w:t>
      </w:r>
    </w:p>
    <w:p w14:paraId="16A81B7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{"isRtControlEnabled"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,"isLcControlEnabled":false,"lcStatus":null}</w:t>
      </w:r>
    </w:p>
    <w:p w14:paraId="4A325BA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,"personalData":{"secretWord"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,"mainContactPerson":</w:t>
      </w:r>
    </w:p>
    <w:p w14:paraId="08F3E59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{"phone":"2310665","fax"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,"email":"55","name":"55"}</w:t>
      </w:r>
    </w:p>
    <w:p w14:paraId="0FBAF732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,"residentType":</w:t>
      </w:r>
    </w:p>
    <w:p w14:paraId="12A9F4E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{"residentTypeId":1,"name":"</w:t>
      </w:r>
      <w:r w:rsidRPr="006664D8">
        <w:t>Резидент</w:t>
      </w:r>
      <w:r w:rsidRPr="006664D8">
        <w:rPr>
          <w:lang w:val="en-US"/>
        </w:rPr>
        <w:t>"}</w:t>
      </w:r>
    </w:p>
    <w:p w14:paraId="1D24530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,"legalForm"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,"birthDate":"1976-08-21T00:00:00","birthPlace":null,"gender":</w:t>
      </w:r>
    </w:p>
    <w:p w14:paraId="1591ED9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{"genderId":0,"name":"???"}</w:t>
      </w:r>
    </w:p>
    <w:p w14:paraId="1A55711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,"identityDocument":{"docType":</w:t>
      </w:r>
    </w:p>
    <w:p w14:paraId="5AE1072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{"identityDocTypeId":6,"name":"</w:t>
      </w:r>
      <w:r w:rsidRPr="006664D8">
        <w:t>Удостоверение</w:t>
      </w:r>
      <w:r w:rsidRPr="006664D8">
        <w:rPr>
          <w:lang w:val="en-US"/>
        </w:rPr>
        <w:t xml:space="preserve"> </w:t>
      </w:r>
      <w:r w:rsidRPr="006664D8">
        <w:t>личности</w:t>
      </w:r>
      <w:r w:rsidRPr="006664D8">
        <w:rPr>
          <w:lang w:val="en-US"/>
        </w:rPr>
        <w:t>","docNumberRegExp"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,"docSeriesRegExp":null}</w:t>
      </w:r>
    </w:p>
    <w:p w14:paraId="05DD388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,"number"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 xml:space="preserve">,"series":null,"issuedBy":null,"issueDate":"2010-01-20T00:00:00","issuedByDepartment":null},"juralAddress":{"addressId":null,"addressAsString":"123456, </w:t>
      </w:r>
      <w:r w:rsidRPr="006664D8">
        <w:t>Россия</w:t>
      </w:r>
      <w:r w:rsidRPr="006664D8">
        <w:rPr>
          <w:lang w:val="en-US"/>
        </w:rPr>
        <w:t xml:space="preserve">, </w:t>
      </w:r>
      <w:r w:rsidRPr="006664D8">
        <w:t>Москва</w:t>
      </w:r>
      <w:r w:rsidRPr="006664D8">
        <w:rPr>
          <w:lang w:val="en-US"/>
        </w:rPr>
        <w:t xml:space="preserve">, 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clnt_id=665, </w:t>
      </w:r>
      <w:r w:rsidRPr="006664D8">
        <w:t>д</w:t>
      </w:r>
      <w:r w:rsidRPr="006664D8">
        <w:rPr>
          <w:lang w:val="en-US"/>
        </w:rPr>
        <w:t xml:space="preserve">. 66, </w:t>
      </w:r>
      <w:r w:rsidRPr="006664D8">
        <w:t>кв</w:t>
      </w:r>
      <w:r w:rsidRPr="006664D8">
        <w:rPr>
          <w:lang w:val="en-US"/>
        </w:rPr>
        <w:t>. 65","appartment":"65","addressZIP":</w:t>
      </w:r>
    </w:p>
    <w:p w14:paraId="12CEF54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28A3806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2381B55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42161D0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lastRenderedPageBreak/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6664D8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656544C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790C63F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}},"isJuralAddressFromAssociationUsed"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 xml:space="preserve">,"isFactAddressFromAssociationUsed":false,"factAddress":{"addressId":null,"addressAsString":"123456, </w:t>
      </w:r>
      <w:r w:rsidRPr="006664D8">
        <w:t>Россия</w:t>
      </w:r>
      <w:r w:rsidRPr="006664D8">
        <w:rPr>
          <w:lang w:val="en-US"/>
        </w:rPr>
        <w:t xml:space="preserve">, </w:t>
      </w:r>
      <w:r w:rsidRPr="006664D8">
        <w:t>Москва</w:t>
      </w:r>
      <w:r w:rsidRPr="006664D8">
        <w:rPr>
          <w:lang w:val="en-US"/>
        </w:rPr>
        <w:t xml:space="preserve">, 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clnt_id=665, </w:t>
      </w:r>
      <w:r w:rsidRPr="006664D8">
        <w:t>д</w:t>
      </w:r>
      <w:r w:rsidRPr="006664D8">
        <w:rPr>
          <w:lang w:val="en-US"/>
        </w:rPr>
        <w:t xml:space="preserve">. 66, </w:t>
      </w:r>
      <w:r w:rsidRPr="006664D8">
        <w:t>кв</w:t>
      </w:r>
      <w:r w:rsidRPr="006664D8">
        <w:rPr>
          <w:lang w:val="en-US"/>
        </w:rPr>
        <w:t>. 65","appartment":"65","addressZIP":</w:t>
      </w:r>
    </w:p>
    <w:p w14:paraId="6B63636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{"ZIPAsText":"123456","ZIPFromDictionary"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,"ZIPType":null}</w:t>
      </w:r>
    </w:p>
    <w:p w14:paraId="5EEA3A1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,"house":"66","block"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,"street":</w:t>
      </w:r>
    </w:p>
    <w:p w14:paraId="5AC2868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{"streetAsText":"</w:t>
      </w:r>
      <w:r w:rsidRPr="006664D8">
        <w:t>Адрес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 xml:space="preserve"> clnt_id=665","streetFromDictionary"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73B0AA0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,"city":{"cityAsText"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,"cityFromDictionary":{"cityId":55,"name":"</w:t>
      </w:r>
      <w:r w:rsidRPr="006664D8">
        <w:t>Москва</w:t>
      </w:r>
      <w:r w:rsidRPr="006664D8">
        <w:rPr>
          <w:lang w:val="en-US"/>
        </w:rPr>
        <w:t>"}},"districtOfCity":null,"province":null,"districtOfProvince":null,"country":{"country":</w:t>
      </w:r>
    </w:p>
    <w:p w14:paraId="5B77FAC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{"countryId":1,"name":"</w:t>
      </w:r>
      <w:r w:rsidRPr="006664D8">
        <w:t>Россия</w:t>
      </w:r>
      <w:r w:rsidRPr="006664D8">
        <w:rPr>
          <w:lang w:val="en-US"/>
        </w:rPr>
        <w:t>"}</w:t>
      </w:r>
    </w:p>
    <w:p w14:paraId="24DD7B1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}},"taxInvoiceData":</w:t>
      </w:r>
    </w:p>
    <w:p w14:paraId="5FC7FB6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{"consignee"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,"consigneeAddress":null,"companyLeaderName":"</w:t>
      </w:r>
      <w:r w:rsidRPr="006664D8">
        <w:t>Руководитель</w:t>
      </w:r>
      <w:r w:rsidRPr="006664D8">
        <w:rPr>
          <w:lang w:val="en-US"/>
        </w:rPr>
        <w:t xml:space="preserve"> clnt_id=665"}</w:t>
      </w:r>
    </w:p>
    <w:p w14:paraId="16051E7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,"bankInfo"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,"OGRN":null,"OGRNNumber":null,"INN":null,"deliveryInfo":{"name":"</w:t>
      </w:r>
      <w:r w:rsidRPr="006664D8">
        <w:t>Клиент</w:t>
      </w:r>
      <w:r w:rsidRPr="006664D8">
        <w:rPr>
          <w:lang w:val="en-US"/>
        </w:rPr>
        <w:t xml:space="preserve"> clnt_id=665","legalForm":null,"deliveryType":</w:t>
      </w:r>
    </w:p>
    <w:p w14:paraId="5D6DEEC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{"deliveryTypeId":3,"name":"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доставлять</w:t>
      </w:r>
      <w:r w:rsidRPr="006664D8">
        <w:rPr>
          <w:lang w:val="en-US"/>
        </w:rPr>
        <w:t>","isEmailRequired"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}</w:t>
      </w:r>
    </w:p>
    <w:p w14:paraId="5D6F242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,"addressStatus":</w:t>
      </w:r>
    </w:p>
    <w:p w14:paraId="0BCC06A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{"deliveryAddressStatusId":1,"name":"</w:t>
      </w:r>
      <w:r w:rsidRPr="006664D8">
        <w:t>Не</w:t>
      </w:r>
      <w:r w:rsidRPr="006664D8">
        <w:rPr>
          <w:lang w:val="en-US"/>
        </w:rPr>
        <w:t xml:space="preserve"> </w:t>
      </w:r>
      <w:r w:rsidRPr="006664D8">
        <w:t>проверен</w:t>
      </w:r>
      <w:r w:rsidRPr="006664D8">
        <w:rPr>
          <w:lang w:val="en-US"/>
        </w:rPr>
        <w:t>"}</w:t>
      </w:r>
    </w:p>
    <w:p w14:paraId="2D27030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,"deliveryZone":</w:t>
      </w:r>
    </w:p>
    <w:p w14:paraId="4CAB709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{"zoneAsText":2,"zoneFromDictionary"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680B3D46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,"changeAddressReason":</w:t>
      </w:r>
    </w:p>
    <w:p w14:paraId="123AA04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{"changeAddressReasonId":1,"name":"</w:t>
      </w:r>
      <w:r w:rsidRPr="006664D8">
        <w:t>Информация</w:t>
      </w:r>
      <w:r w:rsidRPr="006664D8">
        <w:rPr>
          <w:lang w:val="en-US"/>
        </w:rPr>
        <w:t xml:space="preserve"> </w:t>
      </w:r>
      <w:r w:rsidRPr="006664D8">
        <w:t>клиента</w:t>
      </w:r>
      <w:r w:rsidRPr="006664D8">
        <w:rPr>
          <w:lang w:val="en-US"/>
        </w:rPr>
        <w:t>"}</w:t>
      </w:r>
    </w:p>
    <w:p w14:paraId="6E23118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,"comment"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,"isSMSNotificationEnabled":false,"fax":null,"phone":"2310665","email":</w:t>
      </w:r>
    </w:p>
    <w:p w14:paraId="5263D35D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{"address":"55","format"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,"compressionType":null,"compressionPassword":null}</w:t>
      </w:r>
    </w:p>
    <w:p w14:paraId="5AB06B8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,"contactPerson"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,"customAttributes":[]}},"financialInfo":{"billingGroup":</w:t>
      </w:r>
    </w:p>
    <w:p w14:paraId="3D1A049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{"billingGroupId":0,"name":"Undefined"}</w:t>
      </w:r>
    </w:p>
    <w:p w14:paraId="2A2EF9E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,"taxes":[{"tax":</w:t>
      </w:r>
    </w:p>
    <w:p w14:paraId="673720E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{"taxId":1,"name":"</w:t>
      </w:r>
      <w:r w:rsidRPr="006664D8">
        <w:t>НДС</w:t>
      </w:r>
      <w:r w:rsidRPr="006664D8">
        <w:rPr>
          <w:lang w:val="en-US"/>
        </w:rPr>
        <w:t>","isChangeStartDateSupported"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,"isMandatory":true}</w:t>
      </w:r>
    </w:p>
    <w:p w14:paraId="48F76C3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,"startDate":"2001-11-20T23:59:59","endDate":"2999-12-31T00:00:00"}],"paymentProfile":{"recipientAccount":</w:t>
      </w:r>
    </w:p>
    <w:p w14:paraId="56FFF37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{"bankAccountId":20,"bankAccount":"40702810200000005465","accountForPrintingInvoice":"</w:t>
      </w:r>
      <w:r w:rsidRPr="006664D8">
        <w:t>Наименование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Банк</w:t>
      </w:r>
      <w:r w:rsidRPr="006664D8">
        <w:rPr>
          <w:lang w:val="en-US"/>
        </w:rPr>
        <w:t xml:space="preserve"> </w:t>
      </w:r>
      <w:r w:rsidRPr="006664D8">
        <w:t>ВТБ</w:t>
      </w:r>
      <w:r w:rsidRPr="006664D8">
        <w:rPr>
          <w:lang w:val="en-US"/>
        </w:rPr>
        <w:t xml:space="preserve"> 24 (</w:t>
      </w:r>
      <w:r w:rsidRPr="006664D8">
        <w:t>закрытое</w:t>
      </w:r>
      <w:r w:rsidRPr="006664D8">
        <w:rPr>
          <w:lang w:val="en-US"/>
        </w:rPr>
        <w:t xml:space="preserve"> </w:t>
      </w:r>
      <w:r w:rsidRPr="006664D8">
        <w:t>акционерное</w:t>
      </w:r>
      <w:r w:rsidRPr="006664D8">
        <w:rPr>
          <w:lang w:val="en-US"/>
        </w:rPr>
        <w:t xml:space="preserve"> </w:t>
      </w:r>
      <w:r w:rsidRPr="006664D8">
        <w:t>общество</w:t>
      </w:r>
      <w:r w:rsidRPr="006664D8">
        <w:rPr>
          <w:lang w:val="en-US"/>
        </w:rPr>
        <w:t>)\n</w:t>
      </w:r>
      <w:r w:rsidRPr="006664D8">
        <w:t>Местонахождение</w:t>
      </w:r>
      <w:r w:rsidRPr="006664D8">
        <w:rPr>
          <w:lang w:val="en-US"/>
        </w:rPr>
        <w:t xml:space="preserve"> </w:t>
      </w:r>
      <w:r w:rsidRPr="006664D8">
        <w:t>банка</w:t>
      </w:r>
      <w:r w:rsidRPr="006664D8">
        <w:rPr>
          <w:lang w:val="en-US"/>
        </w:rPr>
        <w:t xml:space="preserve">: </w:t>
      </w:r>
      <w:r w:rsidRPr="006664D8">
        <w:t>г</w:t>
      </w:r>
      <w:r w:rsidRPr="006664D8">
        <w:rPr>
          <w:lang w:val="en-US"/>
        </w:rPr>
        <w:t>.</w:t>
      </w:r>
      <w:r w:rsidRPr="006664D8">
        <w:t>Москва</w:t>
      </w:r>
      <w:r w:rsidRPr="006664D8">
        <w:rPr>
          <w:lang w:val="en-US"/>
        </w:rPr>
        <w:t>\n</w:t>
      </w:r>
      <w:r w:rsidRPr="006664D8">
        <w:t>к</w:t>
      </w:r>
      <w:r w:rsidRPr="006664D8">
        <w:rPr>
          <w:lang w:val="en-US"/>
        </w:rPr>
        <w:t>\/</w:t>
      </w:r>
      <w:r w:rsidRPr="006664D8">
        <w:t>с</w:t>
      </w:r>
      <w:r w:rsidRPr="006664D8">
        <w:rPr>
          <w:lang w:val="en-US"/>
        </w:rPr>
        <w:t>: 30101810100000000716\n</w:t>
      </w:r>
      <w:r w:rsidRPr="006664D8">
        <w:t>БИК</w:t>
      </w:r>
      <w:r w:rsidRPr="006664D8">
        <w:rPr>
          <w:lang w:val="en-US"/>
        </w:rPr>
        <w:t>: 044525716\n</w:t>
      </w:r>
      <w:r w:rsidRPr="006664D8">
        <w:t>Получатель</w:t>
      </w:r>
      <w:r w:rsidRPr="006664D8">
        <w:rPr>
          <w:lang w:val="en-US"/>
        </w:rPr>
        <w:t xml:space="preserve">: </w:t>
      </w:r>
      <w:r w:rsidRPr="006664D8">
        <w:t>Столичный</w:t>
      </w:r>
      <w:r w:rsidRPr="006664D8">
        <w:rPr>
          <w:lang w:val="en-US"/>
        </w:rPr>
        <w:t xml:space="preserve"> </w:t>
      </w:r>
      <w:r w:rsidRPr="006664D8">
        <w:t>филиал</w:t>
      </w:r>
      <w:r w:rsidRPr="006664D8">
        <w:rPr>
          <w:lang w:val="en-US"/>
        </w:rPr>
        <w:t xml:space="preserve"> </w:t>
      </w:r>
      <w:r w:rsidRPr="006664D8">
        <w:t>ОАО</w:t>
      </w:r>
      <w:r w:rsidRPr="006664D8">
        <w:rPr>
          <w:lang w:val="en-US"/>
        </w:rPr>
        <w:t xml:space="preserve"> \"</w:t>
      </w:r>
      <w:r w:rsidRPr="006664D8">
        <w:t>МегаФон</w:t>
      </w:r>
      <w:r w:rsidRPr="006664D8">
        <w:rPr>
          <w:lang w:val="en-US"/>
        </w:rPr>
        <w:t>\"\n</w:t>
      </w:r>
      <w:r w:rsidRPr="006664D8">
        <w:t>ИНН</w:t>
      </w:r>
      <w:r w:rsidRPr="006664D8">
        <w:rPr>
          <w:lang w:val="en-US"/>
        </w:rPr>
        <w:t>: 7812014560\n</w:t>
      </w:r>
      <w:r w:rsidRPr="006664D8">
        <w:t>КПП</w:t>
      </w:r>
      <w:r w:rsidRPr="006664D8">
        <w:rPr>
          <w:lang w:val="en-US"/>
        </w:rPr>
        <w:t>: 771402001","subaccounts":[]}</w:t>
      </w:r>
    </w:p>
    <w:p w14:paraId="342CFD5E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,"isCashPaymentEnabled"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}},"association":</w:t>
      </w:r>
    </w:p>
    <w:p w14:paraId="3D00DBC3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{"isMainCustomer"</w:t>
      </w:r>
      <w:proofErr w:type="gramStart"/>
      <w:r w:rsidRPr="006664D8">
        <w:rPr>
          <w:lang w:val="en-US"/>
        </w:rPr>
        <w:t>:false</w:t>
      </w:r>
      <w:proofErr w:type="gramEnd"/>
      <w:r w:rsidRPr="006664D8">
        <w:rPr>
          <w:lang w:val="en-US"/>
        </w:rPr>
        <w:t>,"isAddressInfoSupported":false,"association":null}</w:t>
      </w:r>
    </w:p>
    <w:p w14:paraId="64FB8ECC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,"customAttributes":[]</w:t>
      </w:r>
      <w:proofErr w:type="gramStart"/>
      <w:r w:rsidRPr="006664D8">
        <w:rPr>
          <w:lang w:val="en-US"/>
        </w:rPr>
        <w:t>}</w:t>
      </w:r>
      <w:proofErr w:type="gramEnd"/>
      <w:r w:rsidRPr="006664D8">
        <w:rPr>
          <w:lang w:val="en-US"/>
        </w:rPr>
        <w:br/>
        <w:t>-------</w:t>
      </w:r>
      <w:r w:rsidRPr="006664D8">
        <w:t>Контракт</w:t>
      </w:r>
      <w:r w:rsidRPr="006664D8">
        <w:rPr>
          <w:lang w:val="en-US"/>
        </w:rPr>
        <w:br/>
        <w:t>{"contractId":291676241,"contractNumber":"CSN-44337124","comment":null,"contractClass":</w:t>
      </w:r>
    </w:p>
    <w:p w14:paraId="21A2027A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{"contractClassId":1,"name":"</w:t>
      </w:r>
      <w:r w:rsidRPr="006664D8">
        <w:t>Основной</w:t>
      </w:r>
      <w:r w:rsidRPr="006664D8">
        <w:rPr>
          <w:lang w:val="en-US"/>
        </w:rPr>
        <w:t>","billType"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5F45B80B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,"isMain"</w:t>
      </w:r>
      <w:proofErr w:type="gramStart"/>
      <w:r w:rsidRPr="006664D8">
        <w:rPr>
          <w:lang w:val="en-US"/>
        </w:rPr>
        <w:t>:true</w:t>
      </w:r>
      <w:proofErr w:type="gramEnd"/>
      <w:r w:rsidRPr="006664D8">
        <w:rPr>
          <w:lang w:val="en-US"/>
        </w:rPr>
        <w:t>,"signingDate":"2016-03-22T00:00:00","status":</w:t>
      </w:r>
    </w:p>
    <w:p w14:paraId="10B260E8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{"contractStatusId":1,"name":"</w:t>
      </w:r>
      <w:r w:rsidRPr="006664D8">
        <w:t>Действует</w:t>
      </w:r>
      <w:r w:rsidRPr="006664D8">
        <w:rPr>
          <w:lang w:val="en-US"/>
        </w:rPr>
        <w:t>"}</w:t>
      </w:r>
    </w:p>
    <w:p w14:paraId="263C4EC4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,"category"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,"expireDate":null,"daysForPay":null,"agent":{"agentId":0,"name":"</w:t>
      </w:r>
      <w:r w:rsidRPr="006664D8">
        <w:t>Отдел</w:t>
      </w:r>
      <w:r w:rsidRPr="006664D8">
        <w:rPr>
          <w:lang w:val="en-US"/>
        </w:rPr>
        <w:t xml:space="preserve"> </w:t>
      </w:r>
      <w:r w:rsidRPr="006664D8">
        <w:t>Обслуж</w:t>
      </w:r>
      <w:r w:rsidRPr="006664D8">
        <w:rPr>
          <w:lang w:val="en-US"/>
        </w:rPr>
        <w:t>.0","contractNumber":"</w:t>
      </w:r>
      <w:r w:rsidRPr="006664D8">
        <w:t>ОО</w:t>
      </w:r>
      <w:r w:rsidRPr="006664D8">
        <w:rPr>
          <w:lang w:val="en-US"/>
        </w:rPr>
        <w:t>-132","agentType":</w:t>
      </w:r>
    </w:p>
    <w:p w14:paraId="72A68EAA" w14:textId="77777777" w:rsidR="00090C3E" w:rsidRPr="006664D8" w:rsidRDefault="00090C3E" w:rsidP="00BF2A4B">
      <w:r w:rsidRPr="006664D8">
        <w:t>{"agentTypeId":2,"name":"Отдел обслуживания абонентов"}</w:t>
      </w:r>
    </w:p>
    <w:p w14:paraId="7ABC0B5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,"status":{"agentStatusId":2,"name":"</w:t>
      </w:r>
      <w:r w:rsidRPr="006664D8">
        <w:t>Контракт</w:t>
      </w:r>
      <w:r w:rsidRPr="006664D8">
        <w:rPr>
          <w:lang w:val="en-US"/>
        </w:rPr>
        <w:t xml:space="preserve"> </w:t>
      </w:r>
      <w:r w:rsidRPr="006664D8">
        <w:t>заключен</w:t>
      </w:r>
      <w:r w:rsidRPr="006664D8">
        <w:rPr>
          <w:lang w:val="en-US"/>
        </w:rPr>
        <w:t>"}},"agentSigning":</w:t>
      </w:r>
    </w:p>
    <w:p w14:paraId="1B0AEA22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{"signingName":"trrt","proxyAuthority"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</w:t>
      </w:r>
    </w:p>
    <w:p w14:paraId="0CC4EDC0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,"customerSigning":{"signingName":"</w:t>
      </w:r>
      <w:r w:rsidRPr="006664D8">
        <w:t>Клиент</w:t>
      </w:r>
      <w:r w:rsidRPr="006664D8">
        <w:rPr>
          <w:lang w:val="en-US"/>
        </w:rPr>
        <w:t xml:space="preserve"> clnt_id=665","proxyAuthority":</w:t>
      </w:r>
    </w:p>
    <w:p w14:paraId="79E19897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{"number":"</w:t>
      </w:r>
      <w:r w:rsidRPr="006664D8">
        <w:t>Довер</w:t>
      </w:r>
      <w:r w:rsidRPr="006664D8">
        <w:rPr>
          <w:lang w:val="en-US"/>
        </w:rPr>
        <w:t>#491","issueDate"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,"issuedBy":null,"expiredDate":null}</w:t>
      </w:r>
    </w:p>
    <w:p w14:paraId="5EA7E1BF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,"authorizationDocument":{"number":"no_data","issueDate":"2001-11-20T21:00:00","docType"</w:t>
      </w:r>
      <w:proofErr w:type="gramStart"/>
      <w:r w:rsidRPr="006664D8">
        <w:rPr>
          <w:lang w:val="en-US"/>
        </w:rPr>
        <w:t>:null</w:t>
      </w:r>
      <w:proofErr w:type="gramEnd"/>
      <w:r w:rsidRPr="006664D8">
        <w:rPr>
          <w:lang w:val="en-US"/>
        </w:rPr>
        <w:t>}},"assents":</w:t>
      </w:r>
    </w:p>
    <w:p w14:paraId="698C5731" w14:textId="77777777" w:rsidR="00090C3E" w:rsidRPr="006664D8" w:rsidRDefault="00090C3E" w:rsidP="00BF2A4B">
      <w:pPr>
        <w:rPr>
          <w:lang w:val="en-US"/>
        </w:rPr>
      </w:pPr>
      <w:r w:rsidRPr="006664D8">
        <w:rPr>
          <w:lang w:val="en-US"/>
        </w:rPr>
        <w:t>{"isPersonalInfoForOperatorAllowed":true,"isPersonalInfoForServicesAllowed":true,"isPersonalInfoForOthersAllowed":true,"isPersonalInfoForDebtsAllowed":true,"isGetAdvertisementsAllowed":true,"isNeutralBenefitOwners":false,"isPersonalBudgetOnAllMSISDNsAllowed":false}</w:t>
      </w:r>
    </w:p>
    <w:p w14:paraId="5128B7D0" w14:textId="74929A9F" w:rsidR="00090C3E" w:rsidRPr="00090C3E" w:rsidRDefault="00090C3E" w:rsidP="00BF2A4B">
      <w:r w:rsidRPr="006664D8">
        <w:t>,"debitingParameters</w:t>
      </w:r>
      <w:proofErr w:type="gramStart"/>
      <w:r w:rsidRPr="006664D8">
        <w:t>":null</w:t>
      </w:r>
      <w:proofErr w:type="gramEnd"/>
      <w:r w:rsidRPr="006664D8">
        <w:t>}</w:t>
      </w:r>
    </w:p>
    <w:sectPr w:rsidR="00090C3E" w:rsidRPr="00090C3E" w:rsidSect="00BF2A4B">
      <w:headerReference w:type="default" r:id="rId167"/>
      <w:footerReference w:type="default" r:id="rId168"/>
      <w:headerReference w:type="first" r:id="rId169"/>
      <w:pgSz w:w="12240" w:h="15840"/>
      <w:pgMar w:top="1440" w:right="1041" w:bottom="1440" w:left="108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EBA14" w14:textId="77777777" w:rsidR="00943E9A" w:rsidRDefault="00943E9A" w:rsidP="00662496">
      <w:r>
        <w:separator/>
      </w:r>
    </w:p>
  </w:endnote>
  <w:endnote w:type="continuationSeparator" w:id="0">
    <w:p w14:paraId="04354D9D" w14:textId="77777777" w:rsidR="00943E9A" w:rsidRDefault="00943E9A" w:rsidP="0066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t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eeSet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DD715" w14:textId="77777777" w:rsidR="00943E9A" w:rsidRPr="00EC4E9E" w:rsidRDefault="00943E9A" w:rsidP="008F5549">
    <w:pPr>
      <w:pStyle w:val="PageFooterK"/>
    </w:pPr>
    <w:fldSimple w:instr=" SUBJECT   \* MERGEFORMAT ">
      <w:r>
        <w:t>ИНСТРУКЦИЯ ПО НАСТРОЙКЕ</w:t>
      </w:r>
    </w:fldSimple>
  </w:p>
  <w:p w14:paraId="5EC12807" w14:textId="77777777" w:rsidR="00943E9A" w:rsidRPr="00EC4E9E" w:rsidRDefault="00943E9A" w:rsidP="00EC4E9E">
    <w:pPr>
      <w:spacing w:before="60" w:after="60"/>
      <w:jc w:val="center"/>
      <w:rPr>
        <w:lang w:val="en-US"/>
      </w:rPr>
    </w:pPr>
    <w:r>
      <w:fldChar w:fldCharType="begin"/>
    </w:r>
    <w:r>
      <w:instrText xml:space="preserve">PAGE  </w:instrText>
    </w:r>
    <w:r>
      <w:fldChar w:fldCharType="separate"/>
    </w:r>
    <w:r w:rsidR="008C0477">
      <w:rPr>
        <w:noProof/>
      </w:rPr>
      <w:t>11</w:t>
    </w:r>
    <w:r>
      <w:rPr>
        <w:noProof/>
      </w:rPr>
      <w:fldChar w:fldCharType="end"/>
    </w:r>
  </w:p>
  <w:p w14:paraId="332987DC" w14:textId="77777777" w:rsidR="00943E9A" w:rsidRPr="00EC4E9E" w:rsidRDefault="00943E9A" w:rsidP="00EC4E9E"/>
  <w:p w14:paraId="5B4DCB4D" w14:textId="77777777" w:rsidR="00943E9A" w:rsidRDefault="00943E9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33023" w14:textId="77777777" w:rsidR="00943E9A" w:rsidRDefault="00943E9A" w:rsidP="00662496">
      <w:r>
        <w:separator/>
      </w:r>
    </w:p>
  </w:footnote>
  <w:footnote w:type="continuationSeparator" w:id="0">
    <w:p w14:paraId="5B728047" w14:textId="77777777" w:rsidR="00943E9A" w:rsidRDefault="00943E9A" w:rsidP="00662496">
      <w:r>
        <w:continuationSeparator/>
      </w:r>
    </w:p>
  </w:footnote>
  <w:footnote w:id="1">
    <w:p w14:paraId="2B142D58" w14:textId="03951119" w:rsidR="00943E9A" w:rsidRPr="00B17F4A" w:rsidRDefault="00943E9A">
      <w:pPr>
        <w:pStyle w:val="afff8"/>
      </w:pPr>
      <w:r>
        <w:rPr>
          <w:rStyle w:val="affff9"/>
        </w:rPr>
        <w:footnoteRef/>
      </w:r>
      <w:r>
        <w:t xml:space="preserve"> Корпус – это атрибут дома. Объект «Дом» в топологии адреса включает в себя корпус, т.е. «д.16 к.1» - это объект «Дом».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97BCC" w14:textId="77777777" w:rsidR="00943E9A" w:rsidRPr="00246C8B" w:rsidRDefault="00943E9A" w:rsidP="00EC4E9E">
    <w:pPr>
      <w:pStyle w:val="PageHeader"/>
    </w:pPr>
    <w:fldSimple w:instr=" DOCPROPERTY  Company  \* MERGEFORMAT ">
      <w:r>
        <w:t>ЗАО «ПЕТЕР-СЕРВИС»</w:t>
      </w:r>
    </w:fldSimple>
  </w:p>
  <w:p w14:paraId="471F13D5" w14:textId="17D8EFD1" w:rsidR="00943E9A" w:rsidRDefault="00943E9A" w:rsidP="00EC4E9E">
    <w:pPr>
      <w:pStyle w:val="PageHeader"/>
    </w:pPr>
    <w:fldSimple w:instr=" TITLE  \* Upper  \* MERGEFORMAT ">
      <w:r w:rsidRPr="00BF0BEB">
        <w:t>ИНТЕГРАЦИЯ МОДУЛЕЙ</w:t>
      </w:r>
      <w:r>
        <w:rPr>
          <w:caps w:val="0"/>
        </w:rPr>
        <w:t xml:space="preserve"> GF C ИНТЕРФЕЙСАМИ ДИЛЕРОВ OAPI/SBMS/EFD</w:t>
      </w:r>
    </w:fldSimple>
    <w:r>
      <w:t xml:space="preserve"> </w:t>
    </w:r>
  </w:p>
  <w:p w14:paraId="0E489A3D" w14:textId="77777777" w:rsidR="00943E9A" w:rsidRPr="00EC4E9E" w:rsidRDefault="00943E9A" w:rsidP="00EC4E9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0" w:type="dxa"/>
      <w:tblInd w:w="426" w:type="dxa"/>
      <w:tblLayout w:type="fixed"/>
      <w:tblLook w:val="01E0" w:firstRow="1" w:lastRow="1" w:firstColumn="1" w:lastColumn="1" w:noHBand="0" w:noVBand="0"/>
    </w:tblPr>
    <w:tblGrid>
      <w:gridCol w:w="2392"/>
      <w:gridCol w:w="3299"/>
      <w:gridCol w:w="1763"/>
      <w:gridCol w:w="250"/>
      <w:gridCol w:w="3276"/>
    </w:tblGrid>
    <w:tr w:rsidR="00943E9A" w:rsidRPr="00662496" w14:paraId="2E7564C0" w14:textId="77777777" w:rsidTr="00BF2A4B">
      <w:trPr>
        <w:trHeight w:val="2220"/>
      </w:trPr>
      <w:tc>
        <w:tcPr>
          <w:tcW w:w="2392" w:type="dxa"/>
        </w:tcPr>
        <w:p w14:paraId="28597875" w14:textId="77777777" w:rsidR="00943E9A" w:rsidRPr="00662496" w:rsidRDefault="00943E9A" w:rsidP="00662496">
          <w:pPr>
            <w:tabs>
              <w:tab w:val="center" w:pos="4677"/>
              <w:tab w:val="right" w:pos="9355"/>
            </w:tabs>
            <w:ind w:left="-108"/>
          </w:pPr>
          <w:r>
            <w:rPr>
              <w:noProof/>
            </w:rPr>
            <w:drawing>
              <wp:inline distT="0" distB="0" distL="0" distR="0" wp14:anchorId="049ECE25" wp14:editId="5B570E52">
                <wp:extent cx="666750" cy="914400"/>
                <wp:effectExtent l="19050" t="0" r="0" b="0"/>
                <wp:docPr id="604" name="Рисунок 604" descr="Untitled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Untitled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99" w:type="dxa"/>
        </w:tcPr>
        <w:p w14:paraId="0B6EE42B" w14:textId="77777777" w:rsidR="00943E9A" w:rsidRPr="00662496" w:rsidRDefault="00943E9A" w:rsidP="00662496">
          <w:pPr>
            <w:tabs>
              <w:tab w:val="center" w:pos="4677"/>
              <w:tab w:val="right" w:pos="9355"/>
            </w:tabs>
          </w:pPr>
        </w:p>
        <w:p w14:paraId="3833F9EC" w14:textId="77777777" w:rsidR="00943E9A" w:rsidRPr="00662496" w:rsidRDefault="00943E9A" w:rsidP="00662496"/>
        <w:p w14:paraId="3D07A455" w14:textId="77777777" w:rsidR="00943E9A" w:rsidRPr="00662496" w:rsidRDefault="00943E9A" w:rsidP="00662496"/>
        <w:p w14:paraId="6938234C" w14:textId="77777777" w:rsidR="00943E9A" w:rsidRPr="00662496" w:rsidRDefault="00943E9A" w:rsidP="00662496"/>
        <w:p w14:paraId="29AF1352" w14:textId="77777777" w:rsidR="00943E9A" w:rsidRPr="00662496" w:rsidRDefault="00943E9A" w:rsidP="00662496"/>
        <w:p w14:paraId="3C84FC2B" w14:textId="77777777" w:rsidR="00943E9A" w:rsidRPr="00662496" w:rsidRDefault="00943E9A" w:rsidP="00662496"/>
      </w:tc>
      <w:tc>
        <w:tcPr>
          <w:tcW w:w="1763" w:type="dxa"/>
        </w:tcPr>
        <w:p w14:paraId="54CACD1E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-Bold" w:hAnsi="FreeSetC-Bold" w:cs="FreeSetC-Bold"/>
              <w:b/>
              <w:bCs/>
              <w:sz w:val="12"/>
              <w:szCs w:val="12"/>
            </w:rPr>
          </w:pPr>
        </w:p>
      </w:tc>
      <w:tc>
        <w:tcPr>
          <w:tcW w:w="250" w:type="dxa"/>
        </w:tcPr>
        <w:p w14:paraId="032BED64" w14:textId="77777777" w:rsidR="00943E9A" w:rsidRPr="00662496" w:rsidRDefault="00943E9A" w:rsidP="00662496">
          <w:pPr>
            <w:tabs>
              <w:tab w:val="center" w:pos="4677"/>
              <w:tab w:val="right" w:pos="9355"/>
            </w:tabs>
          </w:pPr>
        </w:p>
      </w:tc>
      <w:tc>
        <w:tcPr>
          <w:tcW w:w="3276" w:type="dxa"/>
        </w:tcPr>
        <w:p w14:paraId="473EC19C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-Bold" w:hAnsi="FreeSetC-Bold" w:cs="FreeSetC-Bold"/>
            </w:rPr>
          </w:pPr>
          <w:r w:rsidRPr="00662496">
            <w:rPr>
              <w:rFonts w:ascii="FreeSetC-Bold" w:hAnsi="FreeSetC-Bold" w:cs="FreeSetC-Bold"/>
              <w:b/>
              <w:bCs/>
              <w:sz w:val="12"/>
              <w:szCs w:val="12"/>
            </w:rPr>
            <w:t>ЗАО "ПЕТЕР</w:t>
          </w:r>
          <w:r w:rsidRPr="00662496">
            <w:rPr>
              <w:rFonts w:ascii="Times New Roman" w:hAnsi="Times New Roman" w:cs="FreeSetC-Bold"/>
              <w:b/>
              <w:bCs/>
              <w:sz w:val="12"/>
              <w:szCs w:val="12"/>
            </w:rPr>
            <w:t>-</w:t>
          </w:r>
          <w:r w:rsidRPr="00662496">
            <w:rPr>
              <w:rFonts w:ascii="FreeSetC-Bold" w:hAnsi="FreeSetC-Bold" w:cs="FreeSetC-Bold"/>
              <w:b/>
              <w:bCs/>
              <w:sz w:val="12"/>
              <w:szCs w:val="12"/>
            </w:rPr>
            <w:t>СЕРВИС"</w:t>
          </w:r>
        </w:p>
        <w:p w14:paraId="4D9664ED" w14:textId="77777777" w:rsidR="00943E9A" w:rsidRPr="00662496" w:rsidRDefault="00943E9A" w:rsidP="00662496">
          <w:pPr>
            <w:tabs>
              <w:tab w:val="center" w:pos="4677"/>
              <w:tab w:val="right" w:pos="9355"/>
            </w:tabs>
          </w:pPr>
        </w:p>
        <w:p w14:paraId="1DAAAE1E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</w:p>
        <w:p w14:paraId="37E67C75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Почтовый адрес:</w:t>
          </w:r>
        </w:p>
        <w:p w14:paraId="204159E4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191123,</w:t>
          </w:r>
          <w:r>
            <w:rPr>
              <w:rFonts w:asciiTheme="minorHAnsi" w:hAnsiTheme="minorHAnsi" w:cs="FreeSetC"/>
              <w:sz w:val="11"/>
              <w:szCs w:val="11"/>
              <w:lang w:val="en-US"/>
            </w:rPr>
            <w:t> </w:t>
          </w:r>
          <w:r w:rsidRPr="00662496">
            <w:rPr>
              <w:rFonts w:ascii="FreeSetC" w:hAnsi="FreeSetC" w:cs="FreeSetC"/>
              <w:sz w:val="11"/>
              <w:szCs w:val="11"/>
            </w:rPr>
            <w:t xml:space="preserve">Россия, </w:t>
          </w:r>
          <w:r w:rsidRPr="00662496">
            <w:rPr>
              <w:rFonts w:ascii="Times New Roman" w:hAnsi="Times New Roman" w:cs="FreeSetC"/>
              <w:sz w:val="11"/>
              <w:szCs w:val="11"/>
            </w:rPr>
            <w:br/>
          </w:r>
          <w:r w:rsidRPr="00662496">
            <w:rPr>
              <w:rFonts w:ascii="FreeSetC" w:hAnsi="FreeSetC" w:cs="FreeSetC"/>
              <w:sz w:val="11"/>
              <w:szCs w:val="11"/>
            </w:rPr>
            <w:t>Санкт</w:t>
          </w:r>
          <w:r w:rsidRPr="00662496">
            <w:rPr>
              <w:rFonts w:ascii="Times New Roman" w:hAnsi="Times New Roman" w:cs="FreeSetC"/>
              <w:sz w:val="11"/>
              <w:szCs w:val="11"/>
            </w:rPr>
            <w:t>-</w:t>
          </w:r>
          <w:r w:rsidRPr="00662496">
            <w:rPr>
              <w:rFonts w:ascii="FreeSetC" w:hAnsi="FreeSetC" w:cs="FreeSetC"/>
              <w:sz w:val="11"/>
              <w:szCs w:val="11"/>
            </w:rPr>
            <w:t>Петербург,</w:t>
          </w:r>
        </w:p>
        <w:p w14:paraId="06223AF3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ул. Шпалерная, д. 36, оф. 514</w:t>
          </w:r>
        </w:p>
        <w:p w14:paraId="6A3C3BD0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тел.: +7 812 326 1299</w:t>
          </w:r>
        </w:p>
        <w:p w14:paraId="23CF9BF7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  <w:sz w:val="11"/>
              <w:szCs w:val="11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факс: +7 812 326 1298</w:t>
          </w:r>
        </w:p>
        <w:p w14:paraId="6E9F20CE" w14:textId="77777777" w:rsidR="00943E9A" w:rsidRPr="00662496" w:rsidRDefault="00943E9A" w:rsidP="00662496">
          <w:pPr>
            <w:autoSpaceDE w:val="0"/>
            <w:autoSpaceDN w:val="0"/>
            <w:adjustRightInd w:val="0"/>
            <w:rPr>
              <w:rFonts w:ascii="FreeSetC" w:hAnsi="FreeSetC" w:cs="FreeSetC"/>
            </w:rPr>
          </w:pPr>
          <w:r w:rsidRPr="00662496">
            <w:rPr>
              <w:rFonts w:ascii="FreeSetC" w:hAnsi="FreeSetC" w:cs="FreeSetC"/>
              <w:sz w:val="11"/>
              <w:szCs w:val="11"/>
            </w:rPr>
            <w:t>www.billing.ru</w:t>
          </w:r>
        </w:p>
        <w:p w14:paraId="69BA6303" w14:textId="77777777" w:rsidR="00943E9A" w:rsidRPr="00662496" w:rsidRDefault="00943E9A" w:rsidP="00662496">
          <w:pPr>
            <w:tabs>
              <w:tab w:val="center" w:pos="4677"/>
              <w:tab w:val="right" w:pos="9355"/>
            </w:tabs>
          </w:pPr>
        </w:p>
      </w:tc>
    </w:tr>
  </w:tbl>
  <w:p w14:paraId="68A6DA7C" w14:textId="77777777" w:rsidR="00943E9A" w:rsidRPr="00A45FAE" w:rsidRDefault="00943E9A" w:rsidP="00662496">
    <w:pPr>
      <w:pBdr>
        <w:bottom w:val="single" w:sz="4" w:space="1" w:color="auto"/>
      </w:pBdr>
      <w:ind w:left="-900" w:right="-158"/>
      <w:jc w:val="center"/>
      <w:rPr>
        <w:caps/>
        <w:sz w:val="16"/>
        <w:szCs w:val="16"/>
        <w:lang w:val="en-US"/>
      </w:rPr>
    </w:pPr>
    <w:r w:rsidRPr="00662496">
      <w:rPr>
        <w:caps/>
        <w:sz w:val="16"/>
        <w:szCs w:val="16"/>
      </w:rPr>
      <w:t xml:space="preserve"> </w:t>
    </w:r>
  </w:p>
  <w:p w14:paraId="6418C4D9" w14:textId="77777777" w:rsidR="00943E9A" w:rsidRPr="00662496" w:rsidRDefault="00943E9A" w:rsidP="00662496">
    <w:pPr>
      <w:tabs>
        <w:tab w:val="center" w:pos="4677"/>
        <w:tab w:val="right" w:pos="9355"/>
      </w:tabs>
      <w:ind w:left="-720"/>
    </w:pPr>
  </w:p>
  <w:p w14:paraId="2544B810" w14:textId="77777777" w:rsidR="00943E9A" w:rsidRPr="00662496" w:rsidRDefault="00943E9A" w:rsidP="006624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2FE56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144B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4C198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A4378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8886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08DB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D647A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FCBCA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8C08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84A69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427"/>
    <w:multiLevelType w:val="hybridMultilevel"/>
    <w:tmpl w:val="A78C3812"/>
    <w:lvl w:ilvl="0" w:tplc="627ED794">
      <w:start w:val="1"/>
      <w:numFmt w:val="bullet"/>
      <w:pStyle w:val="ListMarker2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5785"/>
    <w:multiLevelType w:val="hybridMultilevel"/>
    <w:tmpl w:val="C8F26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C14D79"/>
    <w:multiLevelType w:val="multilevel"/>
    <w:tmpl w:val="14EC1FC2"/>
    <w:name w:val="TZHeadingTemplate"/>
    <w:lvl w:ilvl="0">
      <w:start w:val="1"/>
      <w:numFmt w:val="decimal"/>
      <w:pStyle w:val="TZSect1"/>
      <w:lvlText w:val="%1.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w w:val="100"/>
        <w:kern w:val="0"/>
        <w:sz w:val="38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ZSect2"/>
      <w:lvlText w:val="%1.%2."/>
      <w:lvlJc w:val="left"/>
      <w:pPr>
        <w:tabs>
          <w:tab w:val="num" w:pos="578"/>
        </w:tabs>
        <w:ind w:left="578" w:hanging="578"/>
      </w:pPr>
      <w:rPr>
        <w:rFonts w:hint="default"/>
        <w:b/>
        <w:sz w:val="30"/>
        <w:szCs w:val="30"/>
        <w:effect w:val="none"/>
      </w:rPr>
    </w:lvl>
    <w:lvl w:ilvl="2">
      <w:start w:val="1"/>
      <w:numFmt w:val="decimal"/>
      <w:pStyle w:val="TZSect3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  <w:b/>
        <w:effect w:val="none"/>
      </w:rPr>
    </w:lvl>
    <w:lvl w:ilvl="3">
      <w:start w:val="1"/>
      <w:numFmt w:val="decimal"/>
      <w:pStyle w:val="TZSect4"/>
      <w:lvlText w:val="%1.%2.%3.%4."/>
      <w:lvlJc w:val="left"/>
      <w:pPr>
        <w:tabs>
          <w:tab w:val="num" w:pos="1077"/>
        </w:tabs>
        <w:ind w:left="1077" w:hanging="1077"/>
      </w:pPr>
      <w:rPr>
        <w:rFonts w:hint="default"/>
        <w:b/>
        <w:color w:val="auto"/>
        <w:sz w:val="24"/>
        <w:effect w:val="none"/>
      </w:rPr>
    </w:lvl>
    <w:lvl w:ilvl="4">
      <w:start w:val="1"/>
      <w:numFmt w:val="decimal"/>
      <w:pStyle w:val="TZSect5"/>
      <w:lvlText w:val="%1.%2.%3.%4.%5."/>
      <w:lvlJc w:val="left"/>
      <w:pPr>
        <w:tabs>
          <w:tab w:val="num" w:pos="1253"/>
        </w:tabs>
        <w:ind w:left="1253" w:hanging="1253"/>
      </w:pPr>
      <w:rPr>
        <w:rFonts w:hint="default"/>
        <w:b w:val="0"/>
        <w:color w:val="auto"/>
        <w:effect w:val="none"/>
      </w:rPr>
    </w:lvl>
    <w:lvl w:ilvl="5">
      <w:start w:val="1"/>
      <w:numFmt w:val="decimal"/>
      <w:pStyle w:val="TZSect6"/>
      <w:lvlText w:val="%1.%2.%3.%4.%5.%6"/>
      <w:lvlJc w:val="left"/>
      <w:pPr>
        <w:tabs>
          <w:tab w:val="num" w:pos="1429"/>
        </w:tabs>
        <w:ind w:left="1429" w:hanging="1429"/>
      </w:pPr>
      <w:rPr>
        <w:rFonts w:hint="default"/>
        <w:effect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472034A"/>
    <w:multiLevelType w:val="multilevel"/>
    <w:tmpl w:val="98B8521E"/>
    <w:lvl w:ilvl="0">
      <w:start w:val="1"/>
      <w:numFmt w:val="decimal"/>
      <w:pStyle w:val="Sect11"/>
      <w:lvlText w:val="%1"/>
      <w:lvlJc w:val="left"/>
      <w:pPr>
        <w:tabs>
          <w:tab w:val="num" w:pos="1417"/>
        </w:tabs>
        <w:ind w:left="1417" w:hanging="1417"/>
      </w:pPr>
      <w:rPr>
        <w:rFonts w:ascii="Arial" w:hAnsi="Arial" w:hint="default"/>
        <w:b/>
        <w:i w:val="0"/>
        <w:sz w:val="144"/>
        <w:szCs w:val="144"/>
      </w:rPr>
    </w:lvl>
    <w:lvl w:ilvl="1">
      <w:start w:val="1"/>
      <w:numFmt w:val="decimal"/>
      <w:suff w:val="nothing"/>
      <w:lvlText w:val="%2.%1."/>
      <w:lvlJc w:val="left"/>
      <w:pPr>
        <w:ind w:left="170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6237" w:hanging="2268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14" w15:restartNumberingAfterBreak="0">
    <w:nsid w:val="1B3901FD"/>
    <w:multiLevelType w:val="multilevel"/>
    <w:tmpl w:val="CFD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CA4B32"/>
    <w:multiLevelType w:val="multilevel"/>
    <w:tmpl w:val="F98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D45718"/>
    <w:multiLevelType w:val="multilevel"/>
    <w:tmpl w:val="1D4E9B7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D5540B2"/>
    <w:multiLevelType w:val="multilevel"/>
    <w:tmpl w:val="5B02DA86"/>
    <w:name w:val="TZHeadingTemplat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F3E138A"/>
    <w:multiLevelType w:val="hybridMultilevel"/>
    <w:tmpl w:val="79DC6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981"/>
    <w:multiLevelType w:val="multilevel"/>
    <w:tmpl w:val="AE92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EA7252"/>
    <w:multiLevelType w:val="multilevel"/>
    <w:tmpl w:val="0C520E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decimal"/>
      <w:pStyle w:val="ListNumber22"/>
      <w:lvlText w:val="%1.%2."/>
      <w:lvlJc w:val="left"/>
      <w:pPr>
        <w:tabs>
          <w:tab w:val="num" w:pos="1135"/>
        </w:tabs>
        <w:ind w:left="1135" w:hanging="284"/>
      </w:pPr>
      <w:rPr>
        <w:rFonts w:hint="default"/>
      </w:rPr>
    </w:lvl>
    <w:lvl w:ilvl="2">
      <w:start w:val="1"/>
      <w:numFmt w:val="decimal"/>
      <w:pStyle w:val="ListNumber33"/>
      <w:lvlText w:val="%1.%2.%3."/>
      <w:lvlJc w:val="left"/>
      <w:pPr>
        <w:tabs>
          <w:tab w:val="num" w:pos="1134"/>
        </w:tabs>
        <w:ind w:left="1134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0D15BE"/>
    <w:multiLevelType w:val="hybridMultilevel"/>
    <w:tmpl w:val="B284DDDE"/>
    <w:lvl w:ilvl="0" w:tplc="523E9776">
      <w:start w:val="1"/>
      <w:numFmt w:val="bullet"/>
      <w:pStyle w:val="ListMarker1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C0E8B"/>
    <w:multiLevelType w:val="hybridMultilevel"/>
    <w:tmpl w:val="86C0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C3A4F"/>
    <w:multiLevelType w:val="multilevel"/>
    <w:tmpl w:val="7C0411CC"/>
    <w:name w:val="TZHeadingTemplate1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1701"/>
      </w:pPr>
      <w:rPr>
        <w:b/>
        <w:i w:val="0"/>
        <w:caps w:val="0"/>
        <w:smallCaps w:val="0"/>
        <w:strike w:val="0"/>
        <w:dstrike w:val="0"/>
        <w:vanish w:val="0"/>
        <w:color w:val="000000"/>
        <w:w w:val="100"/>
        <w:kern w:val="0"/>
        <w:sz w:val="38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33267F"/>
    <w:multiLevelType w:val="multilevel"/>
    <w:tmpl w:val="88CA5722"/>
    <w:name w:val="tz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46763D2"/>
    <w:multiLevelType w:val="multilevel"/>
    <w:tmpl w:val="90B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3769A8"/>
    <w:multiLevelType w:val="hybridMultilevel"/>
    <w:tmpl w:val="F13E7E02"/>
    <w:lvl w:ilvl="0" w:tplc="992A623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5528360B"/>
    <w:multiLevelType w:val="multilevel"/>
    <w:tmpl w:val="235A994E"/>
    <w:name w:val="MarkerTemplate"/>
    <w:lvl w:ilvl="0">
      <w:start w:val="1"/>
      <w:numFmt w:val="bullet"/>
      <w:pStyle w:val="TZListMarker1"/>
      <w:lvlText w:val=""/>
      <w:lvlJc w:val="left"/>
      <w:pPr>
        <w:tabs>
          <w:tab w:val="num" w:pos="0"/>
        </w:tabs>
        <w:ind w:left="1559" w:hanging="283"/>
      </w:pPr>
      <w:rPr>
        <w:rFonts w:ascii="Symbol" w:hAnsi="Symbol" w:hint="default"/>
        <w:sz w:val="24"/>
      </w:rPr>
    </w:lvl>
    <w:lvl w:ilvl="1">
      <w:start w:val="1"/>
      <w:numFmt w:val="bullet"/>
      <w:pStyle w:val="TZListMarker2"/>
      <w:lvlText w:val=""/>
      <w:lvlJc w:val="left"/>
      <w:pPr>
        <w:tabs>
          <w:tab w:val="num" w:pos="0"/>
        </w:tabs>
        <w:ind w:left="1843" w:hanging="284"/>
      </w:pPr>
      <w:rPr>
        <w:rFonts w:ascii="Symbol" w:hAnsi="Symbol" w:hint="default"/>
        <w:sz w:val="24"/>
      </w:rPr>
    </w:lvl>
    <w:lvl w:ilvl="2">
      <w:start w:val="1"/>
      <w:numFmt w:val="bullet"/>
      <w:pStyle w:val="TZListMarker3"/>
      <w:lvlText w:val=""/>
      <w:lvlJc w:val="left"/>
      <w:pPr>
        <w:tabs>
          <w:tab w:val="num" w:pos="0"/>
        </w:tabs>
        <w:ind w:left="2126" w:hanging="283"/>
      </w:pPr>
      <w:rPr>
        <w:rFonts w:ascii="Symbol" w:hAnsi="Symbol" w:hint="default"/>
        <w:sz w:val="24"/>
      </w:rPr>
    </w:lvl>
    <w:lvl w:ilvl="3">
      <w:start w:val="1"/>
      <w:numFmt w:val="bullet"/>
      <w:pStyle w:val="TZListMarker4"/>
      <w:lvlText w:val=""/>
      <w:lvlJc w:val="left"/>
      <w:pPr>
        <w:tabs>
          <w:tab w:val="num" w:pos="0"/>
        </w:tabs>
        <w:ind w:left="2409" w:hanging="283"/>
      </w:pPr>
      <w:rPr>
        <w:rFonts w:ascii="Symbol" w:hAnsi="Symbol" w:hint="default"/>
      </w:rPr>
    </w:lvl>
    <w:lvl w:ilvl="4">
      <w:start w:val="1"/>
      <w:numFmt w:val="bullet"/>
      <w:pStyle w:val="TZListMarker5"/>
      <w:lvlText w:val=""/>
      <w:lvlJc w:val="left"/>
      <w:pPr>
        <w:tabs>
          <w:tab w:val="num" w:pos="0"/>
        </w:tabs>
        <w:ind w:left="2693" w:hanging="284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5C655A9"/>
    <w:multiLevelType w:val="multilevel"/>
    <w:tmpl w:val="6304131E"/>
    <w:name w:val="2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96550C3"/>
    <w:multiLevelType w:val="multilevel"/>
    <w:tmpl w:val="F8F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0E2370"/>
    <w:multiLevelType w:val="hybridMultilevel"/>
    <w:tmpl w:val="F134EB6A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1" w15:restartNumberingAfterBreak="0">
    <w:nsid w:val="6D68070B"/>
    <w:multiLevelType w:val="hybridMultilevel"/>
    <w:tmpl w:val="04FC88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C4A5C"/>
    <w:multiLevelType w:val="hybridMultilevel"/>
    <w:tmpl w:val="04FC8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7"/>
  </w:num>
  <w:num w:numId="17">
    <w:abstractNumId w:val="11"/>
  </w:num>
  <w:num w:numId="18">
    <w:abstractNumId w:val="26"/>
  </w:num>
  <w:num w:numId="19">
    <w:abstractNumId w:val="16"/>
  </w:num>
  <w:num w:numId="20">
    <w:abstractNumId w:val="28"/>
  </w:num>
  <w:num w:numId="21">
    <w:abstractNumId w:val="22"/>
  </w:num>
  <w:num w:numId="22">
    <w:abstractNumId w:val="18"/>
  </w:num>
  <w:num w:numId="23">
    <w:abstractNumId w:val="30"/>
  </w:num>
  <w:num w:numId="24">
    <w:abstractNumId w:val="31"/>
  </w:num>
  <w:num w:numId="25">
    <w:abstractNumId w:val="32"/>
  </w:num>
  <w:num w:numId="26">
    <w:abstractNumId w:val="14"/>
  </w:num>
  <w:num w:numId="27">
    <w:abstractNumId w:val="29"/>
  </w:num>
  <w:num w:numId="28">
    <w:abstractNumId w:val="2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19"/>
  </w:num>
  <w:num w:numId="31">
    <w:abstractNumId w:val="25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attachedTemplate r:id="rId1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doNotValidateAgainstSchema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61"/>
    <w:rsid w:val="0000009C"/>
    <w:rsid w:val="00001377"/>
    <w:rsid w:val="000036C8"/>
    <w:rsid w:val="000079FC"/>
    <w:rsid w:val="00011715"/>
    <w:rsid w:val="0001784A"/>
    <w:rsid w:val="000237E1"/>
    <w:rsid w:val="00023D20"/>
    <w:rsid w:val="00026AE1"/>
    <w:rsid w:val="00030000"/>
    <w:rsid w:val="000364D0"/>
    <w:rsid w:val="0003718B"/>
    <w:rsid w:val="0004355E"/>
    <w:rsid w:val="00043FB8"/>
    <w:rsid w:val="00050F08"/>
    <w:rsid w:val="0005292F"/>
    <w:rsid w:val="0005367E"/>
    <w:rsid w:val="0005673C"/>
    <w:rsid w:val="00057A18"/>
    <w:rsid w:val="000611EF"/>
    <w:rsid w:val="00062069"/>
    <w:rsid w:val="00063111"/>
    <w:rsid w:val="00063DA4"/>
    <w:rsid w:val="00065687"/>
    <w:rsid w:val="00066394"/>
    <w:rsid w:val="00066949"/>
    <w:rsid w:val="00075B4D"/>
    <w:rsid w:val="0008268D"/>
    <w:rsid w:val="0008448B"/>
    <w:rsid w:val="000851D6"/>
    <w:rsid w:val="000879C3"/>
    <w:rsid w:val="00090C3E"/>
    <w:rsid w:val="000938A1"/>
    <w:rsid w:val="000A2D2A"/>
    <w:rsid w:val="000A422F"/>
    <w:rsid w:val="000A4FDF"/>
    <w:rsid w:val="000B1E7A"/>
    <w:rsid w:val="000B5065"/>
    <w:rsid w:val="000B5338"/>
    <w:rsid w:val="000C458C"/>
    <w:rsid w:val="000D33DB"/>
    <w:rsid w:val="000E18D9"/>
    <w:rsid w:val="000F02A7"/>
    <w:rsid w:val="000F22ED"/>
    <w:rsid w:val="000F234A"/>
    <w:rsid w:val="000F318E"/>
    <w:rsid w:val="000F3E40"/>
    <w:rsid w:val="000F73B8"/>
    <w:rsid w:val="00106AF9"/>
    <w:rsid w:val="00106EE1"/>
    <w:rsid w:val="00106FB2"/>
    <w:rsid w:val="00111584"/>
    <w:rsid w:val="00112A81"/>
    <w:rsid w:val="00112D62"/>
    <w:rsid w:val="001141A5"/>
    <w:rsid w:val="00114FF9"/>
    <w:rsid w:val="00117013"/>
    <w:rsid w:val="00117760"/>
    <w:rsid w:val="00117C7E"/>
    <w:rsid w:val="0012086C"/>
    <w:rsid w:val="0012466D"/>
    <w:rsid w:val="001276A0"/>
    <w:rsid w:val="0013567F"/>
    <w:rsid w:val="001356DB"/>
    <w:rsid w:val="00140512"/>
    <w:rsid w:val="00146655"/>
    <w:rsid w:val="00150B81"/>
    <w:rsid w:val="00151EA3"/>
    <w:rsid w:val="00152BA3"/>
    <w:rsid w:val="001539BE"/>
    <w:rsid w:val="0015411F"/>
    <w:rsid w:val="001548F3"/>
    <w:rsid w:val="0015491E"/>
    <w:rsid w:val="00155376"/>
    <w:rsid w:val="001575AA"/>
    <w:rsid w:val="00160897"/>
    <w:rsid w:val="001610A5"/>
    <w:rsid w:val="00161441"/>
    <w:rsid w:val="00161F72"/>
    <w:rsid w:val="0016298E"/>
    <w:rsid w:val="001673F0"/>
    <w:rsid w:val="00171BD0"/>
    <w:rsid w:val="00181A1F"/>
    <w:rsid w:val="00186195"/>
    <w:rsid w:val="0018659D"/>
    <w:rsid w:val="00186F95"/>
    <w:rsid w:val="00187692"/>
    <w:rsid w:val="0019101F"/>
    <w:rsid w:val="001925A5"/>
    <w:rsid w:val="00196E4C"/>
    <w:rsid w:val="001A029C"/>
    <w:rsid w:val="001A13C9"/>
    <w:rsid w:val="001A2E2D"/>
    <w:rsid w:val="001A4FFF"/>
    <w:rsid w:val="001A6BCE"/>
    <w:rsid w:val="001B06A7"/>
    <w:rsid w:val="001B0AE9"/>
    <w:rsid w:val="001B0F58"/>
    <w:rsid w:val="001B321A"/>
    <w:rsid w:val="001B4364"/>
    <w:rsid w:val="001B4641"/>
    <w:rsid w:val="001C2AE6"/>
    <w:rsid w:val="001C6818"/>
    <w:rsid w:val="001D1A6F"/>
    <w:rsid w:val="001D2EA0"/>
    <w:rsid w:val="001D675A"/>
    <w:rsid w:val="001D79F4"/>
    <w:rsid w:val="001F1342"/>
    <w:rsid w:val="001F6FD0"/>
    <w:rsid w:val="0020146F"/>
    <w:rsid w:val="00214C3E"/>
    <w:rsid w:val="00215413"/>
    <w:rsid w:val="002155B7"/>
    <w:rsid w:val="00216CCE"/>
    <w:rsid w:val="0022172D"/>
    <w:rsid w:val="00222364"/>
    <w:rsid w:val="0022464E"/>
    <w:rsid w:val="00230E97"/>
    <w:rsid w:val="00231CB9"/>
    <w:rsid w:val="002326DB"/>
    <w:rsid w:val="002356B3"/>
    <w:rsid w:val="00236F6C"/>
    <w:rsid w:val="00240036"/>
    <w:rsid w:val="0024237F"/>
    <w:rsid w:val="00242A46"/>
    <w:rsid w:val="002438CA"/>
    <w:rsid w:val="00254463"/>
    <w:rsid w:val="00255C2D"/>
    <w:rsid w:val="002564B3"/>
    <w:rsid w:val="0026132F"/>
    <w:rsid w:val="00262C8C"/>
    <w:rsid w:val="002647A7"/>
    <w:rsid w:val="002657DB"/>
    <w:rsid w:val="00265AAA"/>
    <w:rsid w:val="00266604"/>
    <w:rsid w:val="002668BB"/>
    <w:rsid w:val="00267760"/>
    <w:rsid w:val="00270D58"/>
    <w:rsid w:val="00271238"/>
    <w:rsid w:val="00271596"/>
    <w:rsid w:val="00272D39"/>
    <w:rsid w:val="00272E64"/>
    <w:rsid w:val="00280606"/>
    <w:rsid w:val="002813FA"/>
    <w:rsid w:val="00285627"/>
    <w:rsid w:val="0028624E"/>
    <w:rsid w:val="002873B8"/>
    <w:rsid w:val="0029071F"/>
    <w:rsid w:val="00292227"/>
    <w:rsid w:val="002958C8"/>
    <w:rsid w:val="0029796D"/>
    <w:rsid w:val="002A07FA"/>
    <w:rsid w:val="002A0BC3"/>
    <w:rsid w:val="002A1F5B"/>
    <w:rsid w:val="002A50F6"/>
    <w:rsid w:val="002A6979"/>
    <w:rsid w:val="002A6E22"/>
    <w:rsid w:val="002B4A87"/>
    <w:rsid w:val="002B4EE0"/>
    <w:rsid w:val="002B5560"/>
    <w:rsid w:val="002C3E6A"/>
    <w:rsid w:val="002C4A86"/>
    <w:rsid w:val="002C4E81"/>
    <w:rsid w:val="002C641E"/>
    <w:rsid w:val="002C656F"/>
    <w:rsid w:val="002D07E8"/>
    <w:rsid w:val="002D3730"/>
    <w:rsid w:val="002D4AFC"/>
    <w:rsid w:val="002D5A6F"/>
    <w:rsid w:val="002E027B"/>
    <w:rsid w:val="002E1192"/>
    <w:rsid w:val="002F0B77"/>
    <w:rsid w:val="002F2A92"/>
    <w:rsid w:val="002F3FB6"/>
    <w:rsid w:val="00300D03"/>
    <w:rsid w:val="003019D9"/>
    <w:rsid w:val="00305965"/>
    <w:rsid w:val="00310D8A"/>
    <w:rsid w:val="0031165C"/>
    <w:rsid w:val="00313526"/>
    <w:rsid w:val="0031734E"/>
    <w:rsid w:val="00317AE0"/>
    <w:rsid w:val="00321D7C"/>
    <w:rsid w:val="00324762"/>
    <w:rsid w:val="00326459"/>
    <w:rsid w:val="00327DB7"/>
    <w:rsid w:val="003320FA"/>
    <w:rsid w:val="00333BBF"/>
    <w:rsid w:val="00334C1A"/>
    <w:rsid w:val="0034001D"/>
    <w:rsid w:val="003412CA"/>
    <w:rsid w:val="0034190B"/>
    <w:rsid w:val="00345683"/>
    <w:rsid w:val="00345908"/>
    <w:rsid w:val="00351085"/>
    <w:rsid w:val="00353467"/>
    <w:rsid w:val="00353BA1"/>
    <w:rsid w:val="00354D1A"/>
    <w:rsid w:val="0035605F"/>
    <w:rsid w:val="003671D2"/>
    <w:rsid w:val="003678ED"/>
    <w:rsid w:val="003731E6"/>
    <w:rsid w:val="00374C14"/>
    <w:rsid w:val="00374C64"/>
    <w:rsid w:val="00380247"/>
    <w:rsid w:val="00387805"/>
    <w:rsid w:val="0039519A"/>
    <w:rsid w:val="00395696"/>
    <w:rsid w:val="00396A41"/>
    <w:rsid w:val="003A0D7E"/>
    <w:rsid w:val="003A0F49"/>
    <w:rsid w:val="003A1998"/>
    <w:rsid w:val="003A6A99"/>
    <w:rsid w:val="003A6C9F"/>
    <w:rsid w:val="003B3748"/>
    <w:rsid w:val="003C036B"/>
    <w:rsid w:val="003C2148"/>
    <w:rsid w:val="003C2703"/>
    <w:rsid w:val="003C73E1"/>
    <w:rsid w:val="003C74E4"/>
    <w:rsid w:val="003D02D1"/>
    <w:rsid w:val="003D3D23"/>
    <w:rsid w:val="003D7240"/>
    <w:rsid w:val="003E1402"/>
    <w:rsid w:val="003E1507"/>
    <w:rsid w:val="003E24DB"/>
    <w:rsid w:val="003E3D6D"/>
    <w:rsid w:val="003F2A1A"/>
    <w:rsid w:val="003F4FF0"/>
    <w:rsid w:val="003F59AF"/>
    <w:rsid w:val="003F78AB"/>
    <w:rsid w:val="00402FF7"/>
    <w:rsid w:val="00404023"/>
    <w:rsid w:val="00412060"/>
    <w:rsid w:val="004211BD"/>
    <w:rsid w:val="004263EC"/>
    <w:rsid w:val="0042705D"/>
    <w:rsid w:val="0042799D"/>
    <w:rsid w:val="00431BD1"/>
    <w:rsid w:val="00431FEF"/>
    <w:rsid w:val="00435E55"/>
    <w:rsid w:val="00437CB2"/>
    <w:rsid w:val="00440494"/>
    <w:rsid w:val="00440539"/>
    <w:rsid w:val="004410C0"/>
    <w:rsid w:val="00441530"/>
    <w:rsid w:val="00441F0F"/>
    <w:rsid w:val="004425EE"/>
    <w:rsid w:val="00443B85"/>
    <w:rsid w:val="0044558B"/>
    <w:rsid w:val="00445926"/>
    <w:rsid w:val="00451E3E"/>
    <w:rsid w:val="004551F9"/>
    <w:rsid w:val="00455EDB"/>
    <w:rsid w:val="004662BC"/>
    <w:rsid w:val="00466E59"/>
    <w:rsid w:val="0046738F"/>
    <w:rsid w:val="0046746A"/>
    <w:rsid w:val="00467DC9"/>
    <w:rsid w:val="0047019B"/>
    <w:rsid w:val="00471E1D"/>
    <w:rsid w:val="00475FBB"/>
    <w:rsid w:val="00477B97"/>
    <w:rsid w:val="0048230D"/>
    <w:rsid w:val="00482F3A"/>
    <w:rsid w:val="00486621"/>
    <w:rsid w:val="004910FD"/>
    <w:rsid w:val="00494049"/>
    <w:rsid w:val="004979FB"/>
    <w:rsid w:val="004B0DA7"/>
    <w:rsid w:val="004B518F"/>
    <w:rsid w:val="004B7AA3"/>
    <w:rsid w:val="004C210F"/>
    <w:rsid w:val="004D2CB4"/>
    <w:rsid w:val="004D363E"/>
    <w:rsid w:val="004D735E"/>
    <w:rsid w:val="004E4E2E"/>
    <w:rsid w:val="004F1156"/>
    <w:rsid w:val="004F2851"/>
    <w:rsid w:val="004F297A"/>
    <w:rsid w:val="004F29C6"/>
    <w:rsid w:val="004F631C"/>
    <w:rsid w:val="004F75F0"/>
    <w:rsid w:val="005007C5"/>
    <w:rsid w:val="00502DD7"/>
    <w:rsid w:val="00503270"/>
    <w:rsid w:val="00506274"/>
    <w:rsid w:val="00506DBC"/>
    <w:rsid w:val="0050778A"/>
    <w:rsid w:val="00510743"/>
    <w:rsid w:val="005123AD"/>
    <w:rsid w:val="00512886"/>
    <w:rsid w:val="0051537A"/>
    <w:rsid w:val="00516500"/>
    <w:rsid w:val="005171C6"/>
    <w:rsid w:val="00517A8B"/>
    <w:rsid w:val="00532E82"/>
    <w:rsid w:val="005344F7"/>
    <w:rsid w:val="0053503A"/>
    <w:rsid w:val="00542F9D"/>
    <w:rsid w:val="005442A2"/>
    <w:rsid w:val="00552E2D"/>
    <w:rsid w:val="005557CD"/>
    <w:rsid w:val="00556909"/>
    <w:rsid w:val="00557503"/>
    <w:rsid w:val="0055758F"/>
    <w:rsid w:val="0055778C"/>
    <w:rsid w:val="0056072C"/>
    <w:rsid w:val="00560EC0"/>
    <w:rsid w:val="00562076"/>
    <w:rsid w:val="00564BAA"/>
    <w:rsid w:val="00565D65"/>
    <w:rsid w:val="0056742E"/>
    <w:rsid w:val="005714EE"/>
    <w:rsid w:val="00571DAA"/>
    <w:rsid w:val="00573A5F"/>
    <w:rsid w:val="00576659"/>
    <w:rsid w:val="00577432"/>
    <w:rsid w:val="00581183"/>
    <w:rsid w:val="005861A8"/>
    <w:rsid w:val="0059649D"/>
    <w:rsid w:val="00596ABE"/>
    <w:rsid w:val="005A02DF"/>
    <w:rsid w:val="005A442D"/>
    <w:rsid w:val="005A4709"/>
    <w:rsid w:val="005B4851"/>
    <w:rsid w:val="005B4CA9"/>
    <w:rsid w:val="005B6E82"/>
    <w:rsid w:val="005B7112"/>
    <w:rsid w:val="005C2843"/>
    <w:rsid w:val="005C511F"/>
    <w:rsid w:val="005C570F"/>
    <w:rsid w:val="005D297E"/>
    <w:rsid w:val="005D4692"/>
    <w:rsid w:val="005D4A5D"/>
    <w:rsid w:val="005D67AE"/>
    <w:rsid w:val="005E2605"/>
    <w:rsid w:val="005E3F06"/>
    <w:rsid w:val="005E5379"/>
    <w:rsid w:val="005E77F2"/>
    <w:rsid w:val="005F06BC"/>
    <w:rsid w:val="005F11A9"/>
    <w:rsid w:val="005F1F6A"/>
    <w:rsid w:val="005F3C1F"/>
    <w:rsid w:val="005F72D0"/>
    <w:rsid w:val="0060125E"/>
    <w:rsid w:val="00603063"/>
    <w:rsid w:val="00606CB7"/>
    <w:rsid w:val="00610945"/>
    <w:rsid w:val="0061114C"/>
    <w:rsid w:val="00615973"/>
    <w:rsid w:val="00616D3D"/>
    <w:rsid w:val="006200B6"/>
    <w:rsid w:val="006207C9"/>
    <w:rsid w:val="00621823"/>
    <w:rsid w:val="00622E0A"/>
    <w:rsid w:val="00626913"/>
    <w:rsid w:val="006304B5"/>
    <w:rsid w:val="0063426A"/>
    <w:rsid w:val="00634359"/>
    <w:rsid w:val="006431B0"/>
    <w:rsid w:val="006431D4"/>
    <w:rsid w:val="00644548"/>
    <w:rsid w:val="006445D5"/>
    <w:rsid w:val="00651110"/>
    <w:rsid w:val="006559B2"/>
    <w:rsid w:val="00655A47"/>
    <w:rsid w:val="006579D2"/>
    <w:rsid w:val="00662496"/>
    <w:rsid w:val="006664D8"/>
    <w:rsid w:val="00667EE6"/>
    <w:rsid w:val="0067059E"/>
    <w:rsid w:val="00674FC2"/>
    <w:rsid w:val="006757EF"/>
    <w:rsid w:val="0067707B"/>
    <w:rsid w:val="0067708E"/>
    <w:rsid w:val="00677762"/>
    <w:rsid w:val="006805CB"/>
    <w:rsid w:val="00682406"/>
    <w:rsid w:val="00685940"/>
    <w:rsid w:val="00686618"/>
    <w:rsid w:val="006960AB"/>
    <w:rsid w:val="006A665E"/>
    <w:rsid w:val="006B10A4"/>
    <w:rsid w:val="006B2396"/>
    <w:rsid w:val="006C19E7"/>
    <w:rsid w:val="006C48AA"/>
    <w:rsid w:val="006C5680"/>
    <w:rsid w:val="006C6379"/>
    <w:rsid w:val="006D552C"/>
    <w:rsid w:val="006D679D"/>
    <w:rsid w:val="006D6A81"/>
    <w:rsid w:val="006E0019"/>
    <w:rsid w:val="006E271D"/>
    <w:rsid w:val="006E464A"/>
    <w:rsid w:val="006E7CD5"/>
    <w:rsid w:val="006F0B35"/>
    <w:rsid w:val="006F0E6B"/>
    <w:rsid w:val="006F25D5"/>
    <w:rsid w:val="006F3570"/>
    <w:rsid w:val="006F4610"/>
    <w:rsid w:val="006F5C2F"/>
    <w:rsid w:val="00703C1A"/>
    <w:rsid w:val="00706CB3"/>
    <w:rsid w:val="00706E16"/>
    <w:rsid w:val="0070721C"/>
    <w:rsid w:val="007075E3"/>
    <w:rsid w:val="00707BF8"/>
    <w:rsid w:val="00710E29"/>
    <w:rsid w:val="00724C47"/>
    <w:rsid w:val="007302D9"/>
    <w:rsid w:val="00731394"/>
    <w:rsid w:val="00734180"/>
    <w:rsid w:val="007347B2"/>
    <w:rsid w:val="00741A74"/>
    <w:rsid w:val="007441F9"/>
    <w:rsid w:val="00744B86"/>
    <w:rsid w:val="00745444"/>
    <w:rsid w:val="00746506"/>
    <w:rsid w:val="00755FC1"/>
    <w:rsid w:val="007601A5"/>
    <w:rsid w:val="007619D2"/>
    <w:rsid w:val="00762801"/>
    <w:rsid w:val="00766E71"/>
    <w:rsid w:val="00770F54"/>
    <w:rsid w:val="00775E65"/>
    <w:rsid w:val="00781D3D"/>
    <w:rsid w:val="00783A38"/>
    <w:rsid w:val="00784A3E"/>
    <w:rsid w:val="00784EF8"/>
    <w:rsid w:val="0079036E"/>
    <w:rsid w:val="00791B83"/>
    <w:rsid w:val="00792150"/>
    <w:rsid w:val="00797CBD"/>
    <w:rsid w:val="007A2422"/>
    <w:rsid w:val="007A72C9"/>
    <w:rsid w:val="007B17E0"/>
    <w:rsid w:val="007B1BA6"/>
    <w:rsid w:val="007B1BBE"/>
    <w:rsid w:val="007B51E4"/>
    <w:rsid w:val="007C2484"/>
    <w:rsid w:val="007C3DC2"/>
    <w:rsid w:val="007C6DC2"/>
    <w:rsid w:val="007C72B1"/>
    <w:rsid w:val="007C7A41"/>
    <w:rsid w:val="007D039A"/>
    <w:rsid w:val="007D201E"/>
    <w:rsid w:val="007D30FE"/>
    <w:rsid w:val="007D39E6"/>
    <w:rsid w:val="007D621B"/>
    <w:rsid w:val="007E31AD"/>
    <w:rsid w:val="007E39FB"/>
    <w:rsid w:val="007E4702"/>
    <w:rsid w:val="007E5F40"/>
    <w:rsid w:val="007E6C4B"/>
    <w:rsid w:val="007F0392"/>
    <w:rsid w:val="007F160F"/>
    <w:rsid w:val="007F44B2"/>
    <w:rsid w:val="00806AC4"/>
    <w:rsid w:val="00811DE2"/>
    <w:rsid w:val="00814D08"/>
    <w:rsid w:val="00826EBE"/>
    <w:rsid w:val="008317FA"/>
    <w:rsid w:val="00836485"/>
    <w:rsid w:val="00844301"/>
    <w:rsid w:val="008460B3"/>
    <w:rsid w:val="008477F0"/>
    <w:rsid w:val="00853BDA"/>
    <w:rsid w:val="00853ED8"/>
    <w:rsid w:val="00854ACC"/>
    <w:rsid w:val="00856BA6"/>
    <w:rsid w:val="008579A2"/>
    <w:rsid w:val="00871D6E"/>
    <w:rsid w:val="00872D27"/>
    <w:rsid w:val="008742C3"/>
    <w:rsid w:val="00875FA0"/>
    <w:rsid w:val="00881839"/>
    <w:rsid w:val="00881B1D"/>
    <w:rsid w:val="00881EEE"/>
    <w:rsid w:val="00887F8B"/>
    <w:rsid w:val="008913C0"/>
    <w:rsid w:val="00892FE3"/>
    <w:rsid w:val="0089444F"/>
    <w:rsid w:val="00895B44"/>
    <w:rsid w:val="00895E47"/>
    <w:rsid w:val="008A2708"/>
    <w:rsid w:val="008A4A55"/>
    <w:rsid w:val="008A6A11"/>
    <w:rsid w:val="008B228C"/>
    <w:rsid w:val="008C0477"/>
    <w:rsid w:val="008C139C"/>
    <w:rsid w:val="008C1F63"/>
    <w:rsid w:val="008C3F5D"/>
    <w:rsid w:val="008C575E"/>
    <w:rsid w:val="008D3326"/>
    <w:rsid w:val="008D6E2E"/>
    <w:rsid w:val="008E3F49"/>
    <w:rsid w:val="008E41F9"/>
    <w:rsid w:val="008E61B5"/>
    <w:rsid w:val="008E767B"/>
    <w:rsid w:val="008F2843"/>
    <w:rsid w:val="008F5549"/>
    <w:rsid w:val="008F6E0D"/>
    <w:rsid w:val="00901A57"/>
    <w:rsid w:val="00902C7F"/>
    <w:rsid w:val="009039FD"/>
    <w:rsid w:val="00903BC5"/>
    <w:rsid w:val="0090673E"/>
    <w:rsid w:val="00906F66"/>
    <w:rsid w:val="00907C56"/>
    <w:rsid w:val="0091413A"/>
    <w:rsid w:val="00914C8F"/>
    <w:rsid w:val="0091527F"/>
    <w:rsid w:val="0091648D"/>
    <w:rsid w:val="009218D8"/>
    <w:rsid w:val="00923F6C"/>
    <w:rsid w:val="009246FB"/>
    <w:rsid w:val="00925CF4"/>
    <w:rsid w:val="00925EC1"/>
    <w:rsid w:val="00927D5F"/>
    <w:rsid w:val="00930ADA"/>
    <w:rsid w:val="00931012"/>
    <w:rsid w:val="009314FA"/>
    <w:rsid w:val="00932CEA"/>
    <w:rsid w:val="00933289"/>
    <w:rsid w:val="009334A7"/>
    <w:rsid w:val="00936DDB"/>
    <w:rsid w:val="00937CD8"/>
    <w:rsid w:val="00942CCD"/>
    <w:rsid w:val="0094395B"/>
    <w:rsid w:val="00943E9A"/>
    <w:rsid w:val="009465F5"/>
    <w:rsid w:val="009468F2"/>
    <w:rsid w:val="009477AE"/>
    <w:rsid w:val="00951B86"/>
    <w:rsid w:val="00954AF2"/>
    <w:rsid w:val="00961B8F"/>
    <w:rsid w:val="009625A7"/>
    <w:rsid w:val="00962638"/>
    <w:rsid w:val="00967184"/>
    <w:rsid w:val="0097146F"/>
    <w:rsid w:val="00973D0B"/>
    <w:rsid w:val="0097589B"/>
    <w:rsid w:val="009772CA"/>
    <w:rsid w:val="00984B51"/>
    <w:rsid w:val="00985DB9"/>
    <w:rsid w:val="0099085E"/>
    <w:rsid w:val="00990A3C"/>
    <w:rsid w:val="00991E7E"/>
    <w:rsid w:val="00993761"/>
    <w:rsid w:val="00994DB4"/>
    <w:rsid w:val="00996889"/>
    <w:rsid w:val="009A10FE"/>
    <w:rsid w:val="009A478F"/>
    <w:rsid w:val="009A497D"/>
    <w:rsid w:val="009B0775"/>
    <w:rsid w:val="009B4E8A"/>
    <w:rsid w:val="009B5926"/>
    <w:rsid w:val="009B7465"/>
    <w:rsid w:val="009C1183"/>
    <w:rsid w:val="009C5237"/>
    <w:rsid w:val="009C7B9D"/>
    <w:rsid w:val="009D18CF"/>
    <w:rsid w:val="009D1FA9"/>
    <w:rsid w:val="009D2850"/>
    <w:rsid w:val="009D63DE"/>
    <w:rsid w:val="009E0956"/>
    <w:rsid w:val="009E3726"/>
    <w:rsid w:val="009E41AA"/>
    <w:rsid w:val="009E57AF"/>
    <w:rsid w:val="009E57E8"/>
    <w:rsid w:val="009F002D"/>
    <w:rsid w:val="009F0C49"/>
    <w:rsid w:val="009F4D01"/>
    <w:rsid w:val="009F5CD7"/>
    <w:rsid w:val="00A0009C"/>
    <w:rsid w:val="00A02E88"/>
    <w:rsid w:val="00A06D5A"/>
    <w:rsid w:val="00A13B88"/>
    <w:rsid w:val="00A155B4"/>
    <w:rsid w:val="00A159C7"/>
    <w:rsid w:val="00A20E9E"/>
    <w:rsid w:val="00A23D48"/>
    <w:rsid w:val="00A254D6"/>
    <w:rsid w:val="00A337B3"/>
    <w:rsid w:val="00A352E6"/>
    <w:rsid w:val="00A37658"/>
    <w:rsid w:val="00A43391"/>
    <w:rsid w:val="00A4385B"/>
    <w:rsid w:val="00A45FAE"/>
    <w:rsid w:val="00A46E40"/>
    <w:rsid w:val="00A47CC3"/>
    <w:rsid w:val="00A50A52"/>
    <w:rsid w:val="00A51D89"/>
    <w:rsid w:val="00A64E85"/>
    <w:rsid w:val="00A76961"/>
    <w:rsid w:val="00A7700F"/>
    <w:rsid w:val="00A811EE"/>
    <w:rsid w:val="00A81D87"/>
    <w:rsid w:val="00A85E70"/>
    <w:rsid w:val="00A91DFF"/>
    <w:rsid w:val="00A930B8"/>
    <w:rsid w:val="00A94D7A"/>
    <w:rsid w:val="00A96E61"/>
    <w:rsid w:val="00A9718D"/>
    <w:rsid w:val="00AB0DD7"/>
    <w:rsid w:val="00AC714A"/>
    <w:rsid w:val="00AD05E0"/>
    <w:rsid w:val="00AD2A79"/>
    <w:rsid w:val="00AD4420"/>
    <w:rsid w:val="00AD5AA0"/>
    <w:rsid w:val="00AD60BF"/>
    <w:rsid w:val="00AD77C1"/>
    <w:rsid w:val="00AE275D"/>
    <w:rsid w:val="00AE27A7"/>
    <w:rsid w:val="00AE6AE4"/>
    <w:rsid w:val="00AE7960"/>
    <w:rsid w:val="00AF402D"/>
    <w:rsid w:val="00AF56D0"/>
    <w:rsid w:val="00AF6C29"/>
    <w:rsid w:val="00B057F3"/>
    <w:rsid w:val="00B0702B"/>
    <w:rsid w:val="00B07C65"/>
    <w:rsid w:val="00B1413F"/>
    <w:rsid w:val="00B1534C"/>
    <w:rsid w:val="00B154FB"/>
    <w:rsid w:val="00B1767D"/>
    <w:rsid w:val="00B17EEC"/>
    <w:rsid w:val="00B17F4A"/>
    <w:rsid w:val="00B20D70"/>
    <w:rsid w:val="00B2149D"/>
    <w:rsid w:val="00B25CA3"/>
    <w:rsid w:val="00B27313"/>
    <w:rsid w:val="00B3208F"/>
    <w:rsid w:val="00B32373"/>
    <w:rsid w:val="00B420A7"/>
    <w:rsid w:val="00B42234"/>
    <w:rsid w:val="00B42E30"/>
    <w:rsid w:val="00B43284"/>
    <w:rsid w:val="00B44DFA"/>
    <w:rsid w:val="00B50F12"/>
    <w:rsid w:val="00B5757C"/>
    <w:rsid w:val="00B605EF"/>
    <w:rsid w:val="00B61F22"/>
    <w:rsid w:val="00B63124"/>
    <w:rsid w:val="00B74BDD"/>
    <w:rsid w:val="00B76DF9"/>
    <w:rsid w:val="00B8056D"/>
    <w:rsid w:val="00B80850"/>
    <w:rsid w:val="00B8268D"/>
    <w:rsid w:val="00B837DF"/>
    <w:rsid w:val="00B83A5C"/>
    <w:rsid w:val="00B83B1B"/>
    <w:rsid w:val="00B84078"/>
    <w:rsid w:val="00B929E7"/>
    <w:rsid w:val="00B936A5"/>
    <w:rsid w:val="00B94060"/>
    <w:rsid w:val="00BA0197"/>
    <w:rsid w:val="00BA1DB5"/>
    <w:rsid w:val="00BA2520"/>
    <w:rsid w:val="00BA610A"/>
    <w:rsid w:val="00BB2D1A"/>
    <w:rsid w:val="00BB68AC"/>
    <w:rsid w:val="00BB6CD9"/>
    <w:rsid w:val="00BB72FF"/>
    <w:rsid w:val="00BB777B"/>
    <w:rsid w:val="00BC3E79"/>
    <w:rsid w:val="00BC4C76"/>
    <w:rsid w:val="00BC5A54"/>
    <w:rsid w:val="00BD016B"/>
    <w:rsid w:val="00BD0927"/>
    <w:rsid w:val="00BD1594"/>
    <w:rsid w:val="00BD3294"/>
    <w:rsid w:val="00BD395F"/>
    <w:rsid w:val="00BD47B4"/>
    <w:rsid w:val="00BD5D57"/>
    <w:rsid w:val="00BE52D8"/>
    <w:rsid w:val="00BE634F"/>
    <w:rsid w:val="00BE6C3C"/>
    <w:rsid w:val="00BE7857"/>
    <w:rsid w:val="00BF0BEB"/>
    <w:rsid w:val="00BF2A4B"/>
    <w:rsid w:val="00BF5C47"/>
    <w:rsid w:val="00BF6AEC"/>
    <w:rsid w:val="00BF7A50"/>
    <w:rsid w:val="00C01128"/>
    <w:rsid w:val="00C041F6"/>
    <w:rsid w:val="00C04B1B"/>
    <w:rsid w:val="00C07CFA"/>
    <w:rsid w:val="00C11AD4"/>
    <w:rsid w:val="00C124C5"/>
    <w:rsid w:val="00C1286C"/>
    <w:rsid w:val="00C14983"/>
    <w:rsid w:val="00C16664"/>
    <w:rsid w:val="00C21A86"/>
    <w:rsid w:val="00C252C1"/>
    <w:rsid w:val="00C32287"/>
    <w:rsid w:val="00C35FEB"/>
    <w:rsid w:val="00C4079D"/>
    <w:rsid w:val="00C44060"/>
    <w:rsid w:val="00C4607A"/>
    <w:rsid w:val="00C46253"/>
    <w:rsid w:val="00C46A8C"/>
    <w:rsid w:val="00C47E44"/>
    <w:rsid w:val="00C52221"/>
    <w:rsid w:val="00C54306"/>
    <w:rsid w:val="00C555AA"/>
    <w:rsid w:val="00C57C6B"/>
    <w:rsid w:val="00C61350"/>
    <w:rsid w:val="00C62FE4"/>
    <w:rsid w:val="00C636D9"/>
    <w:rsid w:val="00C640A5"/>
    <w:rsid w:val="00C64972"/>
    <w:rsid w:val="00C6731E"/>
    <w:rsid w:val="00C67889"/>
    <w:rsid w:val="00C70504"/>
    <w:rsid w:val="00C74B1A"/>
    <w:rsid w:val="00C7546F"/>
    <w:rsid w:val="00C81DD4"/>
    <w:rsid w:val="00C8656E"/>
    <w:rsid w:val="00C87385"/>
    <w:rsid w:val="00C90843"/>
    <w:rsid w:val="00C91592"/>
    <w:rsid w:val="00C93CE9"/>
    <w:rsid w:val="00C95759"/>
    <w:rsid w:val="00CA36D8"/>
    <w:rsid w:val="00CA388F"/>
    <w:rsid w:val="00CA3D3B"/>
    <w:rsid w:val="00CA46D0"/>
    <w:rsid w:val="00CA7A16"/>
    <w:rsid w:val="00CB0B8B"/>
    <w:rsid w:val="00CB59D2"/>
    <w:rsid w:val="00CB79FC"/>
    <w:rsid w:val="00CC5C84"/>
    <w:rsid w:val="00CD147D"/>
    <w:rsid w:val="00CD53C3"/>
    <w:rsid w:val="00CD6A56"/>
    <w:rsid w:val="00CE66B5"/>
    <w:rsid w:val="00CE6BDE"/>
    <w:rsid w:val="00CE6EB6"/>
    <w:rsid w:val="00CE71AC"/>
    <w:rsid w:val="00CF1760"/>
    <w:rsid w:val="00CF3153"/>
    <w:rsid w:val="00CF38B8"/>
    <w:rsid w:val="00CF56CE"/>
    <w:rsid w:val="00CF67F3"/>
    <w:rsid w:val="00D01DFE"/>
    <w:rsid w:val="00D022CC"/>
    <w:rsid w:val="00D14AB5"/>
    <w:rsid w:val="00D165DE"/>
    <w:rsid w:val="00D16EFA"/>
    <w:rsid w:val="00D20F55"/>
    <w:rsid w:val="00D21B19"/>
    <w:rsid w:val="00D232FA"/>
    <w:rsid w:val="00D30A7C"/>
    <w:rsid w:val="00D35FEF"/>
    <w:rsid w:val="00D37FF9"/>
    <w:rsid w:val="00D40FD4"/>
    <w:rsid w:val="00D444B8"/>
    <w:rsid w:val="00D44C1E"/>
    <w:rsid w:val="00D52012"/>
    <w:rsid w:val="00D52661"/>
    <w:rsid w:val="00D563DF"/>
    <w:rsid w:val="00D61520"/>
    <w:rsid w:val="00D62FA6"/>
    <w:rsid w:val="00D657ED"/>
    <w:rsid w:val="00D6608E"/>
    <w:rsid w:val="00D70A77"/>
    <w:rsid w:val="00D70BC7"/>
    <w:rsid w:val="00D71270"/>
    <w:rsid w:val="00D7181E"/>
    <w:rsid w:val="00D73537"/>
    <w:rsid w:val="00D73FB8"/>
    <w:rsid w:val="00D7535F"/>
    <w:rsid w:val="00D756CB"/>
    <w:rsid w:val="00D75891"/>
    <w:rsid w:val="00D87E9F"/>
    <w:rsid w:val="00D87FAE"/>
    <w:rsid w:val="00D91113"/>
    <w:rsid w:val="00DA1564"/>
    <w:rsid w:val="00DA2B7B"/>
    <w:rsid w:val="00DA2FF4"/>
    <w:rsid w:val="00DA3E78"/>
    <w:rsid w:val="00DA673B"/>
    <w:rsid w:val="00DB0DF0"/>
    <w:rsid w:val="00DB6F3E"/>
    <w:rsid w:val="00DB701C"/>
    <w:rsid w:val="00DC0D70"/>
    <w:rsid w:val="00DC3807"/>
    <w:rsid w:val="00DC44F2"/>
    <w:rsid w:val="00DC668F"/>
    <w:rsid w:val="00DC7F42"/>
    <w:rsid w:val="00DD0BE7"/>
    <w:rsid w:val="00DE041D"/>
    <w:rsid w:val="00DE0EFE"/>
    <w:rsid w:val="00DE3C8E"/>
    <w:rsid w:val="00DE4DBC"/>
    <w:rsid w:val="00DE5677"/>
    <w:rsid w:val="00DE6112"/>
    <w:rsid w:val="00DE6BBD"/>
    <w:rsid w:val="00DF4B3B"/>
    <w:rsid w:val="00E001DD"/>
    <w:rsid w:val="00E00D6A"/>
    <w:rsid w:val="00E016A4"/>
    <w:rsid w:val="00E01B35"/>
    <w:rsid w:val="00E03156"/>
    <w:rsid w:val="00E05F75"/>
    <w:rsid w:val="00E104B3"/>
    <w:rsid w:val="00E13295"/>
    <w:rsid w:val="00E13EF7"/>
    <w:rsid w:val="00E146E6"/>
    <w:rsid w:val="00E20790"/>
    <w:rsid w:val="00E20E0C"/>
    <w:rsid w:val="00E21A86"/>
    <w:rsid w:val="00E23F13"/>
    <w:rsid w:val="00E253BA"/>
    <w:rsid w:val="00E274C0"/>
    <w:rsid w:val="00E303E0"/>
    <w:rsid w:val="00E33D4A"/>
    <w:rsid w:val="00E357ED"/>
    <w:rsid w:val="00E35BD7"/>
    <w:rsid w:val="00E36366"/>
    <w:rsid w:val="00E45801"/>
    <w:rsid w:val="00E512DB"/>
    <w:rsid w:val="00E53EDA"/>
    <w:rsid w:val="00E553FE"/>
    <w:rsid w:val="00E55ABF"/>
    <w:rsid w:val="00E56F28"/>
    <w:rsid w:val="00E60F3E"/>
    <w:rsid w:val="00E6298C"/>
    <w:rsid w:val="00E62AD2"/>
    <w:rsid w:val="00E67655"/>
    <w:rsid w:val="00E753C1"/>
    <w:rsid w:val="00E75F0A"/>
    <w:rsid w:val="00E87EED"/>
    <w:rsid w:val="00E978BA"/>
    <w:rsid w:val="00EA23FC"/>
    <w:rsid w:val="00EA4437"/>
    <w:rsid w:val="00EB5376"/>
    <w:rsid w:val="00EC03CD"/>
    <w:rsid w:val="00EC4E9E"/>
    <w:rsid w:val="00EC5B34"/>
    <w:rsid w:val="00EC6FED"/>
    <w:rsid w:val="00EC741A"/>
    <w:rsid w:val="00ED2CC2"/>
    <w:rsid w:val="00ED63AD"/>
    <w:rsid w:val="00ED6D5C"/>
    <w:rsid w:val="00ED77F2"/>
    <w:rsid w:val="00EE0070"/>
    <w:rsid w:val="00EE3B39"/>
    <w:rsid w:val="00EE785E"/>
    <w:rsid w:val="00EF1679"/>
    <w:rsid w:val="00EF270F"/>
    <w:rsid w:val="00EF4B08"/>
    <w:rsid w:val="00EF72C9"/>
    <w:rsid w:val="00F011E8"/>
    <w:rsid w:val="00F03D8F"/>
    <w:rsid w:val="00F05993"/>
    <w:rsid w:val="00F05CAC"/>
    <w:rsid w:val="00F06B5D"/>
    <w:rsid w:val="00F100CD"/>
    <w:rsid w:val="00F107D6"/>
    <w:rsid w:val="00F1123B"/>
    <w:rsid w:val="00F13747"/>
    <w:rsid w:val="00F13DF8"/>
    <w:rsid w:val="00F13E29"/>
    <w:rsid w:val="00F146BC"/>
    <w:rsid w:val="00F17551"/>
    <w:rsid w:val="00F222C6"/>
    <w:rsid w:val="00F275D9"/>
    <w:rsid w:val="00F304CA"/>
    <w:rsid w:val="00F3253C"/>
    <w:rsid w:val="00F33C7C"/>
    <w:rsid w:val="00F36A1F"/>
    <w:rsid w:val="00F40170"/>
    <w:rsid w:val="00F42684"/>
    <w:rsid w:val="00F42BAD"/>
    <w:rsid w:val="00F45D3A"/>
    <w:rsid w:val="00F51D20"/>
    <w:rsid w:val="00F568A3"/>
    <w:rsid w:val="00F57280"/>
    <w:rsid w:val="00F6414F"/>
    <w:rsid w:val="00F71D18"/>
    <w:rsid w:val="00F73097"/>
    <w:rsid w:val="00F73EE7"/>
    <w:rsid w:val="00F761DB"/>
    <w:rsid w:val="00F80AF9"/>
    <w:rsid w:val="00F82C60"/>
    <w:rsid w:val="00F82E73"/>
    <w:rsid w:val="00F83761"/>
    <w:rsid w:val="00F83E82"/>
    <w:rsid w:val="00F856CB"/>
    <w:rsid w:val="00F90699"/>
    <w:rsid w:val="00F91D7C"/>
    <w:rsid w:val="00F92E75"/>
    <w:rsid w:val="00F94B05"/>
    <w:rsid w:val="00F963FE"/>
    <w:rsid w:val="00F9754C"/>
    <w:rsid w:val="00FA0C84"/>
    <w:rsid w:val="00FA3021"/>
    <w:rsid w:val="00FA44BF"/>
    <w:rsid w:val="00FA542F"/>
    <w:rsid w:val="00FB27B5"/>
    <w:rsid w:val="00FB35E3"/>
    <w:rsid w:val="00FB6FAA"/>
    <w:rsid w:val="00FB7F3E"/>
    <w:rsid w:val="00FC0BCA"/>
    <w:rsid w:val="00FC3746"/>
    <w:rsid w:val="00FC560B"/>
    <w:rsid w:val="00FC72D2"/>
    <w:rsid w:val="00FD237E"/>
    <w:rsid w:val="00FD76AF"/>
    <w:rsid w:val="00FE4B2E"/>
    <w:rsid w:val="00FE5E1A"/>
    <w:rsid w:val="00FE719F"/>
    <w:rsid w:val="00FF06E8"/>
    <w:rsid w:val="00FF06F4"/>
    <w:rsid w:val="00FF1F2B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21C61202"/>
  <w15:docId w15:val="{4C664EE3-1E86-4A51-A7A8-75382C0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63EC"/>
    <w:pPr>
      <w:spacing w:after="0" w:line="240" w:lineRule="auto"/>
    </w:pPr>
    <w:rPr>
      <w:rFonts w:ascii="Arial" w:hAnsi="Arial" w:cs="Times New Roman"/>
      <w:sz w:val="20"/>
      <w:szCs w:val="20"/>
      <w:lang w:val="ru-RU" w:eastAsia="ru-RU"/>
    </w:rPr>
  </w:style>
  <w:style w:type="paragraph" w:styleId="1">
    <w:name w:val="heading 1"/>
    <w:basedOn w:val="a1"/>
    <w:next w:val="a1"/>
    <w:link w:val="10"/>
    <w:uiPriority w:val="9"/>
    <w:unhideWhenUsed/>
    <w:rsid w:val="000F73B8"/>
    <w:pPr>
      <w:outlineLvl w:val="0"/>
    </w:pPr>
  </w:style>
  <w:style w:type="paragraph" w:styleId="21">
    <w:name w:val="heading 2"/>
    <w:basedOn w:val="a1"/>
    <w:next w:val="a1"/>
    <w:link w:val="22"/>
    <w:unhideWhenUsed/>
    <w:qFormat/>
    <w:rsid w:val="00DC0D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nhideWhenUsed/>
    <w:qFormat/>
    <w:rsid w:val="00DC0D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nhideWhenUsed/>
    <w:qFormat/>
    <w:rsid w:val="00DC0D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C0D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95E4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95E4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95E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95E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ook">
    <w:name w:val="Book  Название"/>
    <w:basedOn w:val="a1"/>
    <w:rsid w:val="00DC0D70"/>
    <w:pPr>
      <w:spacing w:before="1440"/>
      <w:jc w:val="center"/>
    </w:pPr>
    <w:rPr>
      <w:b/>
      <w:caps/>
      <w:sz w:val="72"/>
      <w:szCs w:val="72"/>
    </w:rPr>
  </w:style>
  <w:style w:type="character" w:customStyle="1" w:styleId="Button">
    <w:name w:val="Button Кнопка"/>
    <w:basedOn w:val="a2"/>
    <w:rsid w:val="00DC0D70"/>
    <w:rPr>
      <w:rFonts w:ascii="Arial" w:hAnsi="Arial"/>
      <w:b/>
      <w:i/>
      <w:sz w:val="20"/>
      <w:u w:val="single"/>
    </w:rPr>
  </w:style>
  <w:style w:type="paragraph" w:customStyle="1" w:styleId="Cont11">
    <w:name w:val="Cont1 Огл1"/>
    <w:basedOn w:val="a1"/>
    <w:semiHidden/>
    <w:rsid w:val="00DC0D70"/>
    <w:pPr>
      <w:keepNext/>
      <w:tabs>
        <w:tab w:val="left" w:pos="397"/>
        <w:tab w:val="right" w:leader="dot" w:pos="9344"/>
      </w:tabs>
      <w:spacing w:before="60" w:after="60"/>
      <w:ind w:right="567"/>
      <w:outlineLvl w:val="0"/>
    </w:pPr>
    <w:rPr>
      <w:b/>
      <w:caps/>
      <w:noProof/>
      <w:szCs w:val="24"/>
    </w:rPr>
  </w:style>
  <w:style w:type="paragraph" w:customStyle="1" w:styleId="Cont22">
    <w:name w:val="Cont2 Огл2"/>
    <w:basedOn w:val="a1"/>
    <w:next w:val="a1"/>
    <w:semiHidden/>
    <w:rsid w:val="00DC0D70"/>
    <w:pPr>
      <w:tabs>
        <w:tab w:val="right" w:leader="dot" w:pos="9345"/>
      </w:tabs>
      <w:spacing w:before="60" w:after="60"/>
      <w:ind w:left="397" w:right="567"/>
      <w:outlineLvl w:val="1"/>
    </w:pPr>
    <w:rPr>
      <w:b/>
      <w:smallCaps/>
      <w:noProof/>
    </w:rPr>
  </w:style>
  <w:style w:type="paragraph" w:customStyle="1" w:styleId="Cont33">
    <w:name w:val="Cont3 Огл3"/>
    <w:basedOn w:val="a1"/>
    <w:next w:val="a1"/>
    <w:semiHidden/>
    <w:rsid w:val="00DC0D70"/>
    <w:pPr>
      <w:tabs>
        <w:tab w:val="left" w:pos="1200"/>
        <w:tab w:val="right" w:leader="dot" w:pos="9344"/>
      </w:tabs>
      <w:ind w:left="397" w:right="567"/>
      <w:outlineLvl w:val="2"/>
    </w:pPr>
    <w:rPr>
      <w:noProof/>
    </w:rPr>
  </w:style>
  <w:style w:type="paragraph" w:customStyle="1" w:styleId="Contents">
    <w:name w:val="Contents Содерж"/>
    <w:basedOn w:val="a1"/>
    <w:next w:val="a1"/>
    <w:semiHidden/>
    <w:rsid w:val="00DC0D70"/>
    <w:pPr>
      <w:keepNext/>
      <w:pageBreakBefore/>
      <w:spacing w:after="120"/>
      <w:jc w:val="center"/>
    </w:pPr>
    <w:rPr>
      <w:caps/>
      <w:sz w:val="40"/>
      <w:szCs w:val="40"/>
    </w:rPr>
  </w:style>
  <w:style w:type="paragraph" w:customStyle="1" w:styleId="Copyright">
    <w:name w:val="Copyright АвтПраво"/>
    <w:basedOn w:val="a1"/>
    <w:semiHidden/>
    <w:rsid w:val="00DC0D70"/>
    <w:pPr>
      <w:tabs>
        <w:tab w:val="left" w:pos="142"/>
      </w:tabs>
      <w:spacing w:before="120" w:after="120"/>
      <w:ind w:left="5103" w:right="567"/>
    </w:pPr>
    <w:rPr>
      <w:rFonts w:cs="Arial"/>
      <w:caps/>
      <w:sz w:val="18"/>
    </w:rPr>
  </w:style>
  <w:style w:type="paragraph" w:customStyle="1" w:styleId="Cutline">
    <w:name w:val="Cutline РисПодпись"/>
    <w:basedOn w:val="a1"/>
    <w:rsid w:val="00DC0D70"/>
    <w:pPr>
      <w:spacing w:before="120" w:after="240"/>
      <w:ind w:left="284"/>
      <w:jc w:val="center"/>
    </w:pPr>
  </w:style>
  <w:style w:type="paragraph" w:customStyle="1" w:styleId="CutlineAppendix">
    <w:name w:val="CutlineAppendix РисПодписьПриложения"/>
    <w:basedOn w:val="a1"/>
    <w:rsid w:val="00DC0D70"/>
    <w:pPr>
      <w:spacing w:before="120" w:after="240"/>
      <w:ind w:left="284"/>
      <w:jc w:val="center"/>
    </w:pPr>
  </w:style>
  <w:style w:type="paragraph" w:customStyle="1" w:styleId="Date">
    <w:name w:val="Date Дата"/>
    <w:basedOn w:val="a1"/>
    <w:next w:val="a1"/>
    <w:semiHidden/>
    <w:rsid w:val="00DC0D70"/>
    <w:pPr>
      <w:keepNext/>
      <w:spacing w:before="60" w:after="60"/>
    </w:pPr>
    <w:rPr>
      <w:b/>
    </w:rPr>
  </w:style>
  <w:style w:type="paragraph" w:customStyle="1" w:styleId="DBTabHeader">
    <w:name w:val="DBTabHeader БДШапкаТабл"/>
    <w:basedOn w:val="a1"/>
    <w:next w:val="a1"/>
    <w:rsid w:val="00DC0D70"/>
    <w:pPr>
      <w:keepNext/>
      <w:shd w:val="clear" w:color="C0C0C0" w:fill="auto"/>
      <w:tabs>
        <w:tab w:val="left" w:pos="680"/>
        <w:tab w:val="left" w:pos="3515"/>
        <w:tab w:val="left" w:pos="5103"/>
      </w:tabs>
      <w:spacing w:before="60" w:after="60"/>
    </w:pPr>
    <w:rPr>
      <w:b/>
    </w:rPr>
  </w:style>
  <w:style w:type="paragraph" w:customStyle="1" w:styleId="DBTabStr">
    <w:name w:val="DBTabStr БДСтрокаТабл"/>
    <w:basedOn w:val="a1"/>
    <w:next w:val="a1"/>
    <w:rsid w:val="00DC0D70"/>
    <w:pPr>
      <w:tabs>
        <w:tab w:val="left" w:pos="680"/>
        <w:tab w:val="left" w:pos="3515"/>
        <w:tab w:val="left" w:pos="5103"/>
      </w:tabs>
      <w:spacing w:before="60" w:after="60"/>
      <w:ind w:left="5104" w:hanging="4820"/>
    </w:pPr>
  </w:style>
  <w:style w:type="paragraph" w:customStyle="1" w:styleId="ErrorMess">
    <w:name w:val="ErrorMess СообщОшиб"/>
    <w:basedOn w:val="a1"/>
    <w:rsid w:val="00DC0D70"/>
    <w:pPr>
      <w:shd w:val="clear" w:color="auto" w:fill="D9D9D9"/>
      <w:spacing w:before="60" w:after="60"/>
      <w:ind w:left="284"/>
    </w:pPr>
    <w:rPr>
      <w:b/>
    </w:rPr>
  </w:style>
  <w:style w:type="character" w:customStyle="1" w:styleId="Field">
    <w:name w:val="Field Поле"/>
    <w:basedOn w:val="a2"/>
    <w:qFormat/>
    <w:rsid w:val="00DC0D70"/>
    <w:rPr>
      <w:rFonts w:ascii="Arial" w:hAnsi="Arial"/>
      <w:b/>
      <w:lang w:val="ru-RU" w:eastAsia="ru-RU" w:bidi="ar-SA"/>
    </w:rPr>
  </w:style>
  <w:style w:type="paragraph" w:customStyle="1" w:styleId="Para">
    <w:name w:val="Para ОснТекст"/>
    <w:basedOn w:val="a1"/>
    <w:link w:val="ParaChar"/>
    <w:qFormat/>
    <w:rsid w:val="00DC0D70"/>
    <w:pPr>
      <w:spacing w:before="60" w:after="60"/>
      <w:ind w:left="284"/>
    </w:pPr>
  </w:style>
  <w:style w:type="paragraph" w:customStyle="1" w:styleId="Introduction">
    <w:name w:val="Introduction Введение"/>
    <w:basedOn w:val="a1"/>
    <w:rsid w:val="00DC0D70"/>
    <w:pPr>
      <w:keepNext/>
      <w:spacing w:before="60" w:after="60"/>
      <w:ind w:left="284"/>
    </w:pPr>
    <w:rPr>
      <w:sz w:val="18"/>
      <w:szCs w:val="18"/>
    </w:rPr>
  </w:style>
  <w:style w:type="paragraph" w:customStyle="1" w:styleId="LabeL">
    <w:name w:val="LabeL Метка"/>
    <w:basedOn w:val="a1"/>
    <w:next w:val="a1"/>
    <w:rsid w:val="00DC0D70"/>
    <w:pPr>
      <w:spacing w:before="60" w:after="60"/>
      <w:ind w:left="284"/>
    </w:pPr>
  </w:style>
  <w:style w:type="paragraph" w:customStyle="1" w:styleId="Line">
    <w:name w:val="Line ЛинияРазд"/>
    <w:next w:val="a1"/>
    <w:rsid w:val="00DC0D70"/>
    <w:pPr>
      <w:keepNext/>
      <w:pageBreakBefore/>
      <w:shd w:val="clear" w:color="auto" w:fill="000000"/>
      <w:tabs>
        <w:tab w:val="left" w:pos="567"/>
      </w:tabs>
      <w:spacing w:after="0" w:line="240" w:lineRule="auto"/>
    </w:pPr>
    <w:rPr>
      <w:rFonts w:ascii="Arial" w:hAnsi="Arial" w:cs="Times New Roman"/>
      <w:b/>
      <w:caps/>
      <w:sz w:val="20"/>
      <w:szCs w:val="20"/>
      <w:lang w:val="ru-RU" w:eastAsia="ru-RU"/>
    </w:rPr>
  </w:style>
  <w:style w:type="character" w:customStyle="1" w:styleId="Link">
    <w:name w:val="Link Гиперссылка"/>
    <w:basedOn w:val="a2"/>
    <w:rsid w:val="00DC0D70"/>
    <w:rPr>
      <w:rFonts w:ascii="Arial" w:hAnsi="Arial" w:cs="Arial"/>
      <w:color w:val="0000FF"/>
      <w:sz w:val="18"/>
      <w:u w:val="single"/>
      <w:lang w:val="ru-RU" w:eastAsia="ru-RU" w:bidi="ar-SA"/>
    </w:rPr>
  </w:style>
  <w:style w:type="paragraph" w:customStyle="1" w:styleId="ListMarker11">
    <w:name w:val="ListMarker1 СписМаркер1"/>
    <w:basedOn w:val="a1"/>
    <w:link w:val="ListMarker11Char"/>
    <w:qFormat/>
    <w:rsid w:val="00DC0D70"/>
    <w:pPr>
      <w:numPr>
        <w:numId w:val="1"/>
      </w:numPr>
      <w:tabs>
        <w:tab w:val="left" w:pos="284"/>
      </w:tabs>
      <w:suppressAutoHyphens/>
      <w:spacing w:after="60"/>
    </w:pPr>
  </w:style>
  <w:style w:type="paragraph" w:customStyle="1" w:styleId="ListMarker22">
    <w:name w:val="ListMarker2 СписМаркер2"/>
    <w:basedOn w:val="a1"/>
    <w:link w:val="ListMarker22Char"/>
    <w:rsid w:val="00DC0D70"/>
    <w:pPr>
      <w:numPr>
        <w:numId w:val="2"/>
      </w:numPr>
      <w:spacing w:after="60"/>
    </w:pPr>
  </w:style>
  <w:style w:type="paragraph" w:customStyle="1" w:styleId="ListMarker33">
    <w:name w:val="ListMarker3 СписМаркер3"/>
    <w:basedOn w:val="a1"/>
    <w:rsid w:val="00DC0D70"/>
    <w:pPr>
      <w:spacing w:after="60"/>
    </w:pPr>
  </w:style>
  <w:style w:type="paragraph" w:customStyle="1" w:styleId="ListNumber11">
    <w:name w:val="ListNumber1 СписНумер1"/>
    <w:basedOn w:val="a1"/>
    <w:rsid w:val="00DC0D70"/>
    <w:pPr>
      <w:tabs>
        <w:tab w:val="num" w:pos="567"/>
      </w:tabs>
      <w:spacing w:before="60" w:after="60"/>
      <w:ind w:left="567" w:hanging="283"/>
    </w:pPr>
  </w:style>
  <w:style w:type="paragraph" w:customStyle="1" w:styleId="ListNumber22">
    <w:name w:val="ListNumber2 СписНумер2"/>
    <w:basedOn w:val="ListNumber11"/>
    <w:rsid w:val="00DC0D70"/>
    <w:pPr>
      <w:numPr>
        <w:ilvl w:val="1"/>
        <w:numId w:val="3"/>
      </w:numPr>
    </w:pPr>
  </w:style>
  <w:style w:type="paragraph" w:customStyle="1" w:styleId="ListNumber33">
    <w:name w:val="ListNumber3 СписНумер3"/>
    <w:basedOn w:val="ListNumber22"/>
    <w:rsid w:val="00DC0D70"/>
    <w:pPr>
      <w:numPr>
        <w:ilvl w:val="2"/>
      </w:numPr>
    </w:pPr>
  </w:style>
  <w:style w:type="character" w:customStyle="1" w:styleId="Menu">
    <w:name w:val="Menu Меню"/>
    <w:basedOn w:val="a2"/>
    <w:qFormat/>
    <w:rsid w:val="00DC0D70"/>
    <w:rPr>
      <w:rFonts w:ascii="Arial" w:hAnsi="Arial"/>
      <w:b/>
      <w:sz w:val="20"/>
      <w:u w:val="single"/>
      <w:lang w:val="ru-RU" w:eastAsia="ru-RU" w:bidi="ar-SA"/>
    </w:rPr>
  </w:style>
  <w:style w:type="character" w:customStyle="1" w:styleId="Note">
    <w:name w:val="Note Значок"/>
    <w:basedOn w:val="a2"/>
    <w:semiHidden/>
    <w:rsid w:val="00DC0D70"/>
    <w:rPr>
      <w:rFonts w:ascii="Wingdings" w:hAnsi="Wingdings"/>
      <w:b/>
      <w:sz w:val="36"/>
      <w:szCs w:val="36"/>
      <w:lang w:val="ru-RU" w:eastAsia="ru-RU" w:bidi="ar-SA"/>
    </w:rPr>
  </w:style>
  <w:style w:type="paragraph" w:customStyle="1" w:styleId="NotList">
    <w:name w:val="NotList НетСписка"/>
    <w:basedOn w:val="a1"/>
    <w:link w:val="NotListChar"/>
    <w:rsid w:val="00DC0D70"/>
    <w:pPr>
      <w:spacing w:before="60" w:after="60"/>
      <w:ind w:left="567"/>
    </w:pPr>
  </w:style>
  <w:style w:type="paragraph" w:customStyle="1" w:styleId="NumberType">
    <w:name w:val="NumberType НомерТип"/>
    <w:basedOn w:val="a1"/>
    <w:rsid w:val="00DC0D70"/>
    <w:pPr>
      <w:jc w:val="center"/>
    </w:pPr>
    <w:rPr>
      <w:b/>
      <w:caps/>
    </w:rPr>
  </w:style>
  <w:style w:type="paragraph" w:customStyle="1" w:styleId="PageFooterK">
    <w:name w:val="PageFooter НижнKолонт"/>
    <w:basedOn w:val="a1"/>
    <w:rsid w:val="00DC0D70"/>
    <w:pPr>
      <w:pBdr>
        <w:top w:val="single" w:sz="4" w:space="1" w:color="auto"/>
      </w:pBdr>
      <w:spacing w:before="240"/>
      <w:jc w:val="right"/>
    </w:pPr>
    <w:rPr>
      <w:caps/>
      <w:sz w:val="16"/>
      <w:szCs w:val="16"/>
    </w:rPr>
  </w:style>
  <w:style w:type="paragraph" w:customStyle="1" w:styleId="PageFooter1K1">
    <w:name w:val="PageFooter1 НижнKолонт1"/>
    <w:basedOn w:val="a1"/>
    <w:rsid w:val="00DC0D70"/>
    <w:pPr>
      <w:pBdr>
        <w:top w:val="single" w:sz="4" w:space="1" w:color="auto"/>
      </w:pBdr>
      <w:jc w:val="center"/>
    </w:pPr>
    <w:rPr>
      <w:b/>
      <w:caps/>
      <w:sz w:val="18"/>
      <w:szCs w:val="18"/>
    </w:rPr>
  </w:style>
  <w:style w:type="paragraph" w:customStyle="1" w:styleId="PageHeader">
    <w:name w:val="PageHeader ВерхКолонт"/>
    <w:basedOn w:val="a1"/>
    <w:rsid w:val="00DC0D70"/>
    <w:pPr>
      <w:pBdr>
        <w:bottom w:val="single" w:sz="4" w:space="1" w:color="auto"/>
      </w:pBdr>
      <w:jc w:val="center"/>
    </w:pPr>
    <w:rPr>
      <w:caps/>
      <w:sz w:val="16"/>
      <w:szCs w:val="16"/>
    </w:rPr>
  </w:style>
  <w:style w:type="paragraph" w:customStyle="1" w:styleId="PageNumberC">
    <w:name w:val="PageNumber  НомCтр"/>
    <w:basedOn w:val="a1"/>
    <w:rsid w:val="00DC0D70"/>
    <w:pPr>
      <w:spacing w:before="60" w:after="60"/>
      <w:jc w:val="center"/>
    </w:pPr>
  </w:style>
  <w:style w:type="character" w:customStyle="1" w:styleId="Parameter">
    <w:name w:val="Parameter Параметр"/>
    <w:basedOn w:val="a2"/>
    <w:rsid w:val="00DC0D70"/>
    <w:rPr>
      <w:rFonts w:ascii="Arial" w:hAnsi="Arial"/>
      <w:b/>
      <w:sz w:val="18"/>
      <w:szCs w:val="20"/>
      <w:lang w:val="ru-RU" w:eastAsia="ru-RU" w:bidi="ar-SA"/>
    </w:rPr>
  </w:style>
  <w:style w:type="paragraph" w:customStyle="1" w:styleId="ParaPlate">
    <w:name w:val="ParaPlate СтрокаПараметра"/>
    <w:basedOn w:val="a1"/>
    <w:next w:val="a1"/>
    <w:rsid w:val="00DC0D70"/>
    <w:pPr>
      <w:keepNext/>
      <w:shd w:val="clear" w:color="auto" w:fill="E6E6E6"/>
      <w:spacing w:before="60" w:after="60"/>
    </w:pPr>
    <w:rPr>
      <w:rFonts w:ascii="Courier New" w:hAnsi="Courier New"/>
      <w:b/>
      <w:sz w:val="18"/>
      <w:szCs w:val="18"/>
    </w:rPr>
  </w:style>
  <w:style w:type="character" w:customStyle="1" w:styleId="Path">
    <w:name w:val="Path  Префикс"/>
    <w:basedOn w:val="a2"/>
    <w:qFormat/>
    <w:rsid w:val="00DC0D70"/>
    <w:rPr>
      <w:rFonts w:ascii="Courier New" w:hAnsi="Courier New"/>
      <w:sz w:val="20"/>
    </w:rPr>
  </w:style>
  <w:style w:type="character" w:customStyle="1" w:styleId="PathBold">
    <w:name w:val="PathBold  ПрефиксВыдел"/>
    <w:basedOn w:val="Path"/>
    <w:rsid w:val="00DC0D70"/>
    <w:rPr>
      <w:rFonts w:ascii="Courier New" w:hAnsi="Courier New"/>
      <w:b/>
      <w:dstrike w:val="0"/>
      <w:sz w:val="20"/>
      <w:szCs w:val="20"/>
      <w:vertAlign w:val="baseline"/>
    </w:rPr>
  </w:style>
  <w:style w:type="paragraph" w:customStyle="1" w:styleId="Picture">
    <w:name w:val="Picture Рисунок"/>
    <w:basedOn w:val="a1"/>
    <w:next w:val="Cutline"/>
    <w:rsid w:val="00DC0D70"/>
    <w:pPr>
      <w:keepNext/>
      <w:spacing w:before="320" w:after="120"/>
      <w:ind w:left="284"/>
      <w:jc w:val="center"/>
    </w:pPr>
  </w:style>
  <w:style w:type="paragraph" w:customStyle="1" w:styleId="PictureAppendix">
    <w:name w:val="PictureAppendix РисунокПриложения"/>
    <w:basedOn w:val="a1"/>
    <w:next w:val="CutlineAppendix"/>
    <w:rsid w:val="00DC0D70"/>
    <w:pPr>
      <w:spacing w:before="320" w:after="120"/>
      <w:ind w:left="284"/>
      <w:jc w:val="center"/>
    </w:pPr>
  </w:style>
  <w:style w:type="paragraph" w:customStyle="1" w:styleId="Screen">
    <w:name w:val="Screen Экран"/>
    <w:basedOn w:val="a1"/>
    <w:rsid w:val="00DC0D70"/>
    <w:pPr>
      <w:spacing w:before="60" w:after="60"/>
      <w:ind w:left="284"/>
    </w:pPr>
  </w:style>
  <w:style w:type="paragraph" w:customStyle="1" w:styleId="Sect11">
    <w:name w:val="Sect1 Заг1"/>
    <w:basedOn w:val="a1"/>
    <w:rsid w:val="00DC0D70"/>
    <w:pPr>
      <w:keepNext/>
      <w:numPr>
        <w:numId w:val="4"/>
      </w:numPr>
      <w:spacing w:after="240"/>
      <w:outlineLvl w:val="0"/>
    </w:pPr>
    <w:rPr>
      <w:b/>
      <w:caps/>
      <w:sz w:val="56"/>
      <w:szCs w:val="56"/>
    </w:rPr>
  </w:style>
  <w:style w:type="paragraph" w:customStyle="1" w:styleId="Sect22">
    <w:name w:val="Sect2 Заг2"/>
    <w:basedOn w:val="21"/>
    <w:next w:val="a1"/>
    <w:link w:val="Sect22Char"/>
    <w:rsid w:val="00DC0D70"/>
    <w:pPr>
      <w:keepLines w:val="0"/>
      <w:spacing w:before="240" w:after="120"/>
    </w:pPr>
    <w:rPr>
      <w:rFonts w:ascii="Arial" w:eastAsia="Times New Roman" w:hAnsi="Arial" w:cs="Times New Roman"/>
      <w:bCs w:val="0"/>
      <w:color w:val="auto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B15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ect33">
    <w:name w:val="Sect3 Заг3"/>
    <w:basedOn w:val="a1"/>
    <w:next w:val="a1"/>
    <w:link w:val="Sect330"/>
    <w:rsid w:val="00DC0D70"/>
    <w:pPr>
      <w:keepNext/>
      <w:spacing w:before="240" w:after="60"/>
      <w:outlineLvl w:val="2"/>
    </w:pPr>
    <w:rPr>
      <w:b/>
    </w:rPr>
  </w:style>
  <w:style w:type="paragraph" w:customStyle="1" w:styleId="Sect44">
    <w:name w:val="Sect4 Заг4"/>
    <w:basedOn w:val="a1"/>
    <w:next w:val="a1"/>
    <w:rsid w:val="00DC0D70"/>
    <w:pPr>
      <w:keepNext/>
      <w:spacing w:before="240" w:after="60"/>
      <w:ind w:left="284"/>
    </w:pPr>
    <w:rPr>
      <w:b/>
      <w:i/>
    </w:rPr>
  </w:style>
  <w:style w:type="paragraph" w:customStyle="1" w:styleId="TableHeader">
    <w:name w:val="TableHeader ШапкаТабл"/>
    <w:basedOn w:val="a1"/>
    <w:rsid w:val="00DC0D70"/>
    <w:pPr>
      <w:keepNext/>
      <w:shd w:val="clear" w:color="C0C0C0" w:fill="auto"/>
      <w:spacing w:before="60" w:after="60"/>
      <w:jc w:val="center"/>
    </w:pPr>
    <w:rPr>
      <w:b/>
    </w:rPr>
  </w:style>
  <w:style w:type="paragraph" w:customStyle="1" w:styleId="TableName">
    <w:name w:val="TableName НазвТабл"/>
    <w:basedOn w:val="a1"/>
    <w:rsid w:val="00DC0D70"/>
    <w:pPr>
      <w:spacing w:before="120" w:after="120"/>
      <w:jc w:val="right"/>
    </w:pPr>
  </w:style>
  <w:style w:type="paragraph" w:customStyle="1" w:styleId="TableText">
    <w:name w:val="TableText ТекстТабл"/>
    <w:basedOn w:val="a1"/>
    <w:link w:val="TableText0"/>
    <w:rsid w:val="00DC0D70"/>
    <w:pPr>
      <w:spacing w:before="60" w:after="60"/>
    </w:pPr>
    <w:rPr>
      <w:szCs w:val="24"/>
    </w:rPr>
  </w:style>
  <w:style w:type="character" w:customStyle="1" w:styleId="Term">
    <w:name w:val="Term Термин"/>
    <w:basedOn w:val="a2"/>
    <w:rsid w:val="00DC0D70"/>
    <w:rPr>
      <w:rFonts w:ascii="Arial" w:hAnsi="Arial"/>
      <w:i/>
    </w:rPr>
  </w:style>
  <w:style w:type="paragraph" w:customStyle="1" w:styleId="TZSect1">
    <w:name w:val="TZSect1"/>
    <w:basedOn w:val="a1"/>
    <w:next w:val="TZStyle2"/>
    <w:rsid w:val="009D1FA9"/>
    <w:pPr>
      <w:keepNext/>
      <w:numPr>
        <w:numId w:val="15"/>
      </w:numPr>
      <w:spacing w:before="320" w:after="120"/>
      <w:outlineLvl w:val="0"/>
    </w:pPr>
    <w:rPr>
      <w:b/>
      <w:sz w:val="38"/>
    </w:rPr>
  </w:style>
  <w:style w:type="paragraph" w:customStyle="1" w:styleId="TZSect2">
    <w:name w:val="TZSect2"/>
    <w:basedOn w:val="TZSect1"/>
    <w:next w:val="TZStyle3"/>
    <w:rsid w:val="00150B81"/>
    <w:pPr>
      <w:numPr>
        <w:ilvl w:val="1"/>
      </w:numPr>
      <w:outlineLvl w:val="1"/>
    </w:pPr>
    <w:rPr>
      <w:rFonts w:cs="Arial"/>
      <w:sz w:val="30"/>
    </w:rPr>
  </w:style>
  <w:style w:type="paragraph" w:customStyle="1" w:styleId="TZHistory">
    <w:name w:val="TZHistory История"/>
    <w:basedOn w:val="a1"/>
    <w:rsid w:val="00DC0D70"/>
    <w:pPr>
      <w:keepNext/>
      <w:spacing w:after="120"/>
    </w:pPr>
    <w:rPr>
      <w:b/>
      <w:caps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0F73B8"/>
    <w:rPr>
      <w:rFonts w:ascii="Arial" w:hAnsi="Arial" w:cs="Times New Roman"/>
      <w:sz w:val="20"/>
      <w:szCs w:val="20"/>
      <w:lang w:val="ru-RU" w:eastAsia="ru-RU"/>
    </w:rPr>
  </w:style>
  <w:style w:type="paragraph" w:customStyle="1" w:styleId="TZSect3">
    <w:name w:val="TZSect3"/>
    <w:basedOn w:val="TZSect2"/>
    <w:next w:val="TZStyle4"/>
    <w:rsid w:val="00150B81"/>
    <w:pPr>
      <w:numPr>
        <w:ilvl w:val="2"/>
      </w:numPr>
      <w:spacing w:before="240"/>
      <w:outlineLvl w:val="2"/>
    </w:pPr>
    <w:rPr>
      <w:sz w:val="26"/>
    </w:rPr>
  </w:style>
  <w:style w:type="paragraph" w:customStyle="1" w:styleId="TZSect4">
    <w:name w:val="TZSect4"/>
    <w:basedOn w:val="TZSect3"/>
    <w:next w:val="TZStyle5"/>
    <w:rsid w:val="00150B81"/>
    <w:pPr>
      <w:numPr>
        <w:ilvl w:val="3"/>
      </w:numPr>
      <w:outlineLvl w:val="3"/>
    </w:pPr>
    <w:rPr>
      <w:sz w:val="24"/>
    </w:rPr>
  </w:style>
  <w:style w:type="character" w:customStyle="1" w:styleId="32">
    <w:name w:val="Заголовок 3 Знак"/>
    <w:basedOn w:val="a2"/>
    <w:link w:val="31"/>
    <w:uiPriority w:val="9"/>
    <w:semiHidden/>
    <w:rsid w:val="00B153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ZSect5">
    <w:name w:val="TZSect5"/>
    <w:basedOn w:val="TZSect4"/>
    <w:next w:val="TZStyle6"/>
    <w:rsid w:val="00150B81"/>
    <w:pPr>
      <w:numPr>
        <w:ilvl w:val="4"/>
      </w:numPr>
      <w:outlineLvl w:val="4"/>
    </w:pPr>
  </w:style>
  <w:style w:type="character" w:customStyle="1" w:styleId="42">
    <w:name w:val="Заголовок 4 Знак"/>
    <w:basedOn w:val="a2"/>
    <w:link w:val="41"/>
    <w:uiPriority w:val="9"/>
    <w:semiHidden/>
    <w:rsid w:val="00B153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ZSect6">
    <w:name w:val="TZSect6"/>
    <w:basedOn w:val="TZSect5"/>
    <w:next w:val="a1"/>
    <w:rsid w:val="00150B81"/>
    <w:pPr>
      <w:numPr>
        <w:ilvl w:val="5"/>
      </w:numPr>
      <w:outlineLvl w:val="5"/>
    </w:pPr>
  </w:style>
  <w:style w:type="character" w:customStyle="1" w:styleId="52">
    <w:name w:val="Заголовок 5 Знак"/>
    <w:basedOn w:val="a2"/>
    <w:link w:val="51"/>
    <w:uiPriority w:val="9"/>
    <w:semiHidden/>
    <w:rsid w:val="00B1534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ZStyle2">
    <w:name w:val="TZStyle2"/>
    <w:basedOn w:val="TZSect2"/>
    <w:uiPriority w:val="99"/>
    <w:rsid w:val="00E75F0A"/>
    <w:pPr>
      <w:keepNext w:val="0"/>
      <w:numPr>
        <w:ilvl w:val="0"/>
        <w:numId w:val="0"/>
      </w:numPr>
      <w:spacing w:before="120"/>
    </w:pPr>
    <w:rPr>
      <w:b w:val="0"/>
      <w:sz w:val="24"/>
    </w:rPr>
  </w:style>
  <w:style w:type="paragraph" w:customStyle="1" w:styleId="TZStyle3">
    <w:name w:val="TZStyle3"/>
    <w:basedOn w:val="TZSect3"/>
    <w:rsid w:val="00E75F0A"/>
    <w:pPr>
      <w:keepNext w:val="0"/>
      <w:spacing w:before="120"/>
    </w:pPr>
    <w:rPr>
      <w:b w:val="0"/>
      <w:sz w:val="24"/>
    </w:rPr>
  </w:style>
  <w:style w:type="paragraph" w:customStyle="1" w:styleId="TZStyle4">
    <w:name w:val="TZStyle4"/>
    <w:basedOn w:val="TZSect4"/>
    <w:rsid w:val="00E75F0A"/>
    <w:pPr>
      <w:keepNext w:val="0"/>
      <w:spacing w:before="60"/>
    </w:pPr>
    <w:rPr>
      <w:b w:val="0"/>
    </w:rPr>
  </w:style>
  <w:style w:type="paragraph" w:customStyle="1" w:styleId="TZStyle5">
    <w:name w:val="TZStyle5"/>
    <w:basedOn w:val="TZSect5"/>
    <w:rsid w:val="00E75F0A"/>
    <w:pPr>
      <w:keepNext w:val="0"/>
      <w:spacing w:before="60"/>
    </w:pPr>
    <w:rPr>
      <w:b w:val="0"/>
    </w:rPr>
  </w:style>
  <w:style w:type="paragraph" w:styleId="a5">
    <w:name w:val="List Paragraph"/>
    <w:basedOn w:val="a1"/>
    <w:uiPriority w:val="34"/>
    <w:unhideWhenUsed/>
    <w:qFormat/>
    <w:rsid w:val="00895E47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895E47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B1534C"/>
    <w:rPr>
      <w:i/>
      <w:iCs/>
    </w:rPr>
  </w:style>
  <w:style w:type="paragraph" w:styleId="a6">
    <w:name w:val="envelope address"/>
    <w:basedOn w:val="a1"/>
    <w:uiPriority w:val="99"/>
    <w:semiHidden/>
    <w:unhideWhenUsed/>
    <w:rsid w:val="00895E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semiHidden/>
    <w:unhideWhenUsed/>
    <w:qFormat/>
    <w:rsid w:val="00895E47"/>
    <w:pPr>
      <w:spacing w:after="0" w:line="240" w:lineRule="auto"/>
    </w:pPr>
  </w:style>
  <w:style w:type="paragraph" w:styleId="a8">
    <w:name w:val="header"/>
    <w:basedOn w:val="a1"/>
    <w:link w:val="a9"/>
    <w:uiPriority w:val="99"/>
    <w:unhideWhenUsed/>
    <w:rsid w:val="00A85E70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85E70"/>
    <w:rPr>
      <w:rFonts w:ascii="Arial" w:hAnsi="Arial" w:cs="Times New Roman"/>
      <w:sz w:val="20"/>
      <w:szCs w:val="20"/>
      <w:lang w:val="ru-RU" w:eastAsia="ru-RU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rsid w:val="00895E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2"/>
    <w:link w:val="aa"/>
    <w:uiPriority w:val="30"/>
    <w:semiHidden/>
    <w:rsid w:val="00B1534C"/>
    <w:rPr>
      <w:b/>
      <w:bCs/>
      <w:i/>
      <w:iCs/>
      <w:color w:val="4F81BD" w:themeColor="accent1"/>
    </w:rPr>
  </w:style>
  <w:style w:type="paragraph" w:styleId="ac">
    <w:name w:val="Date"/>
    <w:basedOn w:val="a1"/>
    <w:next w:val="a1"/>
    <w:link w:val="ad"/>
    <w:uiPriority w:val="99"/>
    <w:semiHidden/>
    <w:unhideWhenUsed/>
    <w:rsid w:val="00895E47"/>
  </w:style>
  <w:style w:type="character" w:customStyle="1" w:styleId="ad">
    <w:name w:val="Дата Знак"/>
    <w:basedOn w:val="a2"/>
    <w:link w:val="ac"/>
    <w:uiPriority w:val="99"/>
    <w:semiHidden/>
    <w:rsid w:val="00B1534C"/>
  </w:style>
  <w:style w:type="character" w:customStyle="1" w:styleId="60">
    <w:name w:val="Заголовок 6 Знак"/>
    <w:basedOn w:val="a2"/>
    <w:link w:val="6"/>
    <w:uiPriority w:val="9"/>
    <w:semiHidden/>
    <w:rsid w:val="00B153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153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153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153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Note Heading"/>
    <w:basedOn w:val="a1"/>
    <w:next w:val="a1"/>
    <w:link w:val="af"/>
    <w:uiPriority w:val="99"/>
    <w:semiHidden/>
    <w:unhideWhenUsed/>
    <w:rsid w:val="00895E47"/>
  </w:style>
  <w:style w:type="character" w:customStyle="1" w:styleId="af">
    <w:name w:val="Заголовок записки Знак"/>
    <w:basedOn w:val="a2"/>
    <w:link w:val="ae"/>
    <w:uiPriority w:val="99"/>
    <w:semiHidden/>
    <w:rsid w:val="00B1534C"/>
  </w:style>
  <w:style w:type="paragraph" w:styleId="af0">
    <w:name w:val="TOC Heading"/>
    <w:basedOn w:val="1"/>
    <w:next w:val="a1"/>
    <w:uiPriority w:val="39"/>
    <w:semiHidden/>
    <w:unhideWhenUsed/>
    <w:qFormat/>
    <w:rsid w:val="00895E47"/>
    <w:pPr>
      <w:outlineLvl w:val="9"/>
    </w:pPr>
  </w:style>
  <w:style w:type="paragraph" w:styleId="af1">
    <w:name w:val="toa heading"/>
    <w:basedOn w:val="a1"/>
    <w:next w:val="a1"/>
    <w:uiPriority w:val="99"/>
    <w:semiHidden/>
    <w:unhideWhenUsed/>
    <w:rsid w:val="00895E4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895E47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B1534C"/>
  </w:style>
  <w:style w:type="paragraph" w:styleId="af4">
    <w:name w:val="Body Text First Indent"/>
    <w:basedOn w:val="af2"/>
    <w:link w:val="af5"/>
    <w:uiPriority w:val="99"/>
    <w:semiHidden/>
    <w:unhideWhenUsed/>
    <w:rsid w:val="00895E47"/>
    <w:pPr>
      <w:spacing w:after="20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B1534C"/>
  </w:style>
  <w:style w:type="paragraph" w:styleId="af6">
    <w:name w:val="Body Text Indent"/>
    <w:basedOn w:val="a1"/>
    <w:link w:val="af7"/>
    <w:uiPriority w:val="99"/>
    <w:semiHidden/>
    <w:unhideWhenUsed/>
    <w:rsid w:val="00895E47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B1534C"/>
  </w:style>
  <w:style w:type="paragraph" w:styleId="23">
    <w:name w:val="Body Text First Indent 2"/>
    <w:basedOn w:val="af6"/>
    <w:link w:val="24"/>
    <w:uiPriority w:val="99"/>
    <w:semiHidden/>
    <w:unhideWhenUsed/>
    <w:rsid w:val="00895E47"/>
    <w:pPr>
      <w:spacing w:after="200"/>
      <w:ind w:left="360" w:firstLine="360"/>
    </w:pPr>
  </w:style>
  <w:style w:type="character" w:customStyle="1" w:styleId="24">
    <w:name w:val="Красная строка 2 Знак"/>
    <w:basedOn w:val="af7"/>
    <w:link w:val="23"/>
    <w:uiPriority w:val="99"/>
    <w:semiHidden/>
    <w:rsid w:val="00B1534C"/>
  </w:style>
  <w:style w:type="paragraph" w:styleId="a0">
    <w:name w:val="List Bullet"/>
    <w:basedOn w:val="a1"/>
    <w:uiPriority w:val="99"/>
    <w:semiHidden/>
    <w:unhideWhenUsed/>
    <w:rsid w:val="00895E47"/>
    <w:pPr>
      <w:numPr>
        <w:numId w:val="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95E47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95E47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95E47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95E47"/>
    <w:pPr>
      <w:numPr>
        <w:numId w:val="9"/>
      </w:numPr>
      <w:contextualSpacing/>
    </w:pPr>
  </w:style>
  <w:style w:type="paragraph" w:styleId="af8">
    <w:name w:val="Title"/>
    <w:basedOn w:val="a1"/>
    <w:next w:val="a1"/>
    <w:link w:val="af9"/>
    <w:uiPriority w:val="10"/>
    <w:semiHidden/>
    <w:unhideWhenUsed/>
    <w:qFormat/>
    <w:rsid w:val="00895E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2"/>
    <w:link w:val="af8"/>
    <w:uiPriority w:val="10"/>
    <w:semiHidden/>
    <w:rsid w:val="00B15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caption"/>
    <w:basedOn w:val="a1"/>
    <w:next w:val="a1"/>
    <w:uiPriority w:val="35"/>
    <w:unhideWhenUsed/>
    <w:qFormat/>
    <w:rsid w:val="00895E47"/>
    <w:rPr>
      <w:b/>
      <w:bCs/>
      <w:color w:val="4F81BD" w:themeColor="accent1"/>
      <w:sz w:val="18"/>
      <w:szCs w:val="18"/>
    </w:rPr>
  </w:style>
  <w:style w:type="paragraph" w:styleId="afb">
    <w:name w:val="footer"/>
    <w:basedOn w:val="a1"/>
    <w:link w:val="afc"/>
    <w:uiPriority w:val="99"/>
    <w:unhideWhenUsed/>
    <w:rsid w:val="00895E47"/>
    <w:pPr>
      <w:tabs>
        <w:tab w:val="center" w:pos="4844"/>
        <w:tab w:val="right" w:pos="9689"/>
      </w:tabs>
    </w:pPr>
  </w:style>
  <w:style w:type="character" w:customStyle="1" w:styleId="afc">
    <w:name w:val="Нижний колонтитул Знак"/>
    <w:basedOn w:val="a2"/>
    <w:link w:val="afb"/>
    <w:uiPriority w:val="99"/>
    <w:rsid w:val="00B1534C"/>
  </w:style>
  <w:style w:type="paragraph" w:styleId="a">
    <w:name w:val="List Number"/>
    <w:basedOn w:val="a1"/>
    <w:uiPriority w:val="99"/>
    <w:semiHidden/>
    <w:unhideWhenUsed/>
    <w:rsid w:val="00895E47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95E47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95E47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95E47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95E47"/>
    <w:pPr>
      <w:numPr>
        <w:numId w:val="14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895E47"/>
    <w:rPr>
      <w:rFonts w:asciiTheme="majorHAnsi" w:eastAsiaTheme="majorEastAsia" w:hAnsiTheme="majorHAnsi" w:cstheme="majorBidi"/>
    </w:rPr>
  </w:style>
  <w:style w:type="paragraph" w:styleId="afd">
    <w:name w:val="Normal (Web)"/>
    <w:basedOn w:val="a1"/>
    <w:uiPriority w:val="99"/>
    <w:unhideWhenUsed/>
    <w:rsid w:val="00895E47"/>
    <w:rPr>
      <w:rFonts w:ascii="Times New Roman" w:hAnsi="Times New Roman"/>
      <w:sz w:val="24"/>
      <w:szCs w:val="24"/>
    </w:rPr>
  </w:style>
  <w:style w:type="paragraph" w:styleId="afe">
    <w:name w:val="Normal Indent"/>
    <w:basedOn w:val="a1"/>
    <w:uiPriority w:val="99"/>
    <w:semiHidden/>
    <w:unhideWhenUsed/>
    <w:rsid w:val="00895E47"/>
    <w:pPr>
      <w:ind w:left="720"/>
    </w:pPr>
  </w:style>
  <w:style w:type="paragraph" w:styleId="11">
    <w:name w:val="toc 1"/>
    <w:basedOn w:val="a1"/>
    <w:next w:val="a1"/>
    <w:autoRedefine/>
    <w:uiPriority w:val="39"/>
    <w:unhideWhenUsed/>
    <w:rsid w:val="006C48AA"/>
    <w:pPr>
      <w:tabs>
        <w:tab w:val="left" w:pos="440"/>
        <w:tab w:val="right" w:leader="dot" w:pos="10065"/>
      </w:tabs>
      <w:spacing w:after="100"/>
    </w:pPr>
  </w:style>
  <w:style w:type="paragraph" w:styleId="26">
    <w:name w:val="toc 2"/>
    <w:basedOn w:val="a1"/>
    <w:next w:val="a1"/>
    <w:autoRedefine/>
    <w:uiPriority w:val="39"/>
    <w:unhideWhenUsed/>
    <w:rsid w:val="00895E47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unhideWhenUsed/>
    <w:rsid w:val="00895E47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unhideWhenUsed/>
    <w:rsid w:val="00895E47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895E47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895E47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895E47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895E47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895E47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895E47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B1534C"/>
  </w:style>
  <w:style w:type="paragraph" w:styleId="34">
    <w:name w:val="Body Text 3"/>
    <w:basedOn w:val="a1"/>
    <w:link w:val="35"/>
    <w:uiPriority w:val="99"/>
    <w:semiHidden/>
    <w:unhideWhenUsed/>
    <w:rsid w:val="00895E47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B1534C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895E47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B1534C"/>
  </w:style>
  <w:style w:type="paragraph" w:styleId="36">
    <w:name w:val="Body Text Indent 3"/>
    <w:basedOn w:val="a1"/>
    <w:link w:val="37"/>
    <w:uiPriority w:val="99"/>
    <w:semiHidden/>
    <w:unhideWhenUsed/>
    <w:rsid w:val="00895E4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B1534C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895E47"/>
  </w:style>
  <w:style w:type="paragraph" w:styleId="aff0">
    <w:name w:val="Subtitle"/>
    <w:basedOn w:val="a1"/>
    <w:next w:val="a1"/>
    <w:link w:val="aff1"/>
    <w:uiPriority w:val="11"/>
    <w:semiHidden/>
    <w:unhideWhenUsed/>
    <w:qFormat/>
    <w:rsid w:val="00895E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2"/>
    <w:link w:val="aff0"/>
    <w:uiPriority w:val="11"/>
    <w:semiHidden/>
    <w:rsid w:val="00B153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2">
    <w:name w:val="Signature"/>
    <w:basedOn w:val="a1"/>
    <w:link w:val="aff3"/>
    <w:uiPriority w:val="99"/>
    <w:semiHidden/>
    <w:unhideWhenUsed/>
    <w:rsid w:val="00895E47"/>
    <w:pPr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B1534C"/>
  </w:style>
  <w:style w:type="paragraph" w:styleId="aff4">
    <w:name w:val="Salutation"/>
    <w:basedOn w:val="a1"/>
    <w:next w:val="a1"/>
    <w:link w:val="aff5"/>
    <w:uiPriority w:val="99"/>
    <w:unhideWhenUsed/>
    <w:rsid w:val="00895E47"/>
  </w:style>
  <w:style w:type="character" w:customStyle="1" w:styleId="aff5">
    <w:name w:val="Приветствие Знак"/>
    <w:basedOn w:val="a2"/>
    <w:link w:val="aff4"/>
    <w:uiPriority w:val="99"/>
    <w:rsid w:val="00B1534C"/>
  </w:style>
  <w:style w:type="paragraph" w:styleId="aff6">
    <w:name w:val="List Continue"/>
    <w:basedOn w:val="a1"/>
    <w:uiPriority w:val="99"/>
    <w:semiHidden/>
    <w:unhideWhenUsed/>
    <w:rsid w:val="00895E47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895E47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895E47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895E47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895E47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895E47"/>
    <w:pPr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B1534C"/>
  </w:style>
  <w:style w:type="paragraph" w:styleId="aff9">
    <w:name w:val="List"/>
    <w:basedOn w:val="a1"/>
    <w:uiPriority w:val="99"/>
    <w:semiHidden/>
    <w:unhideWhenUsed/>
    <w:rsid w:val="00895E47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895E47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895E47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895E47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895E47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895E47"/>
  </w:style>
  <w:style w:type="paragraph" w:styleId="HTML1">
    <w:name w:val="HTML Preformatted"/>
    <w:basedOn w:val="a1"/>
    <w:link w:val="HTML2"/>
    <w:uiPriority w:val="99"/>
    <w:semiHidden/>
    <w:unhideWhenUsed/>
    <w:rsid w:val="00895E47"/>
    <w:rPr>
      <w:rFonts w:ascii="Consolas" w:hAnsi="Consolas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B1534C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895E47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B1534C"/>
    <w:rPr>
      <w:rFonts w:ascii="Tahoma" w:hAnsi="Tahoma" w:cs="Tahoma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895E47"/>
    <w:pPr>
      <w:ind w:left="220" w:hanging="220"/>
    </w:pPr>
  </w:style>
  <w:style w:type="paragraph" w:styleId="affe">
    <w:name w:val="Plain Text"/>
    <w:basedOn w:val="a1"/>
    <w:link w:val="afff"/>
    <w:uiPriority w:val="99"/>
    <w:unhideWhenUsed/>
    <w:rsid w:val="00895E47"/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rsid w:val="00B1534C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895E47"/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B1534C"/>
    <w:rPr>
      <w:rFonts w:ascii="Tahoma" w:hAnsi="Tahoma" w:cs="Tahoma"/>
      <w:sz w:val="16"/>
      <w:szCs w:val="16"/>
    </w:rPr>
  </w:style>
  <w:style w:type="paragraph" w:styleId="afff2">
    <w:name w:val="endnote text"/>
    <w:basedOn w:val="a1"/>
    <w:link w:val="afff3"/>
    <w:uiPriority w:val="99"/>
    <w:semiHidden/>
    <w:unhideWhenUsed/>
    <w:rsid w:val="00895E47"/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B1534C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895E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B1534C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895E47"/>
  </w:style>
  <w:style w:type="character" w:customStyle="1" w:styleId="afff7">
    <w:name w:val="Текст примечания Знак"/>
    <w:basedOn w:val="a2"/>
    <w:link w:val="afff6"/>
    <w:uiPriority w:val="99"/>
    <w:semiHidden/>
    <w:rsid w:val="00B1534C"/>
    <w:rPr>
      <w:sz w:val="20"/>
      <w:szCs w:val="20"/>
    </w:rPr>
  </w:style>
  <w:style w:type="paragraph" w:styleId="afff8">
    <w:name w:val="footnote text"/>
    <w:basedOn w:val="a1"/>
    <w:link w:val="afff9"/>
    <w:uiPriority w:val="99"/>
    <w:semiHidden/>
    <w:unhideWhenUsed/>
    <w:rsid w:val="00895E47"/>
  </w:style>
  <w:style w:type="character" w:customStyle="1" w:styleId="afff9">
    <w:name w:val="Текст сноски Знак"/>
    <w:basedOn w:val="a2"/>
    <w:link w:val="afff8"/>
    <w:uiPriority w:val="99"/>
    <w:semiHidden/>
    <w:rsid w:val="00B1534C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895E47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B1534C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895E47"/>
    <w:pPr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895E47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895E47"/>
    <w:pPr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895E47"/>
    <w:pPr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895E47"/>
    <w:pPr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895E47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95E47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95E47"/>
    <w:pPr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895E47"/>
    <w:pPr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895E47"/>
    <w:pPr>
      <w:ind w:left="1980" w:hanging="220"/>
    </w:pPr>
  </w:style>
  <w:style w:type="paragraph" w:styleId="afffd">
    <w:name w:val="Block Text"/>
    <w:basedOn w:val="a1"/>
    <w:uiPriority w:val="99"/>
    <w:semiHidden/>
    <w:unhideWhenUsed/>
    <w:rsid w:val="00895E4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semiHidden/>
    <w:unhideWhenUsed/>
    <w:qFormat/>
    <w:rsid w:val="00895E47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semiHidden/>
    <w:rsid w:val="00B1534C"/>
    <w:rPr>
      <w:i/>
      <w:iCs/>
      <w:color w:val="000000" w:themeColor="text1"/>
    </w:rPr>
  </w:style>
  <w:style w:type="paragraph" w:styleId="afffe">
    <w:name w:val="Message Header"/>
    <w:basedOn w:val="a1"/>
    <w:link w:val="affff"/>
    <w:uiPriority w:val="99"/>
    <w:semiHidden/>
    <w:unhideWhenUsed/>
    <w:rsid w:val="00895E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B153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895E47"/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B1534C"/>
  </w:style>
  <w:style w:type="paragraph" w:customStyle="1" w:styleId="TZStyle6">
    <w:name w:val="TZStyle6"/>
    <w:basedOn w:val="TZSect6"/>
    <w:rsid w:val="00E75F0A"/>
    <w:pPr>
      <w:keepNext w:val="0"/>
      <w:spacing w:before="60"/>
    </w:pPr>
    <w:rPr>
      <w:b w:val="0"/>
    </w:rPr>
  </w:style>
  <w:style w:type="paragraph" w:customStyle="1" w:styleId="TZListMarker1">
    <w:name w:val="TZListMarker1"/>
    <w:basedOn w:val="a1"/>
    <w:rsid w:val="009D1FA9"/>
    <w:pPr>
      <w:numPr>
        <w:numId w:val="16"/>
      </w:numPr>
      <w:spacing w:after="60"/>
    </w:pPr>
    <w:rPr>
      <w:rFonts w:cs="Arial"/>
      <w:sz w:val="24"/>
    </w:rPr>
  </w:style>
  <w:style w:type="paragraph" w:customStyle="1" w:styleId="TZListMarker2">
    <w:name w:val="TZListMarker2"/>
    <w:basedOn w:val="TZListMarker1"/>
    <w:rsid w:val="00150B81"/>
    <w:pPr>
      <w:numPr>
        <w:ilvl w:val="1"/>
      </w:numPr>
    </w:pPr>
  </w:style>
  <w:style w:type="paragraph" w:customStyle="1" w:styleId="TZListMarker3">
    <w:name w:val="TZListMarker3"/>
    <w:basedOn w:val="TZListMarker2"/>
    <w:rsid w:val="00150B81"/>
    <w:pPr>
      <w:numPr>
        <w:ilvl w:val="2"/>
      </w:numPr>
    </w:pPr>
  </w:style>
  <w:style w:type="paragraph" w:customStyle="1" w:styleId="TZListMarker4">
    <w:name w:val="TZListMarker4"/>
    <w:basedOn w:val="TZListMarker3"/>
    <w:rsid w:val="00150B81"/>
    <w:pPr>
      <w:numPr>
        <w:ilvl w:val="3"/>
      </w:numPr>
    </w:pPr>
  </w:style>
  <w:style w:type="paragraph" w:customStyle="1" w:styleId="TZListMarker5">
    <w:name w:val="TZListMarker5"/>
    <w:basedOn w:val="TZListMarker4"/>
    <w:rsid w:val="009D1FA9"/>
    <w:pPr>
      <w:numPr>
        <w:ilvl w:val="4"/>
      </w:numPr>
    </w:pPr>
  </w:style>
  <w:style w:type="character" w:styleId="affff2">
    <w:name w:val="Hyperlink"/>
    <w:basedOn w:val="a2"/>
    <w:uiPriority w:val="99"/>
    <w:unhideWhenUsed/>
    <w:rsid w:val="00770F54"/>
    <w:rPr>
      <w:color w:val="0000FF" w:themeColor="hyperlink"/>
      <w:u w:val="single"/>
    </w:rPr>
  </w:style>
  <w:style w:type="paragraph" w:customStyle="1" w:styleId="Annotate">
    <w:name w:val="Annotate Примечание"/>
    <w:basedOn w:val="a1"/>
    <w:rsid w:val="00451E3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120" w:after="120"/>
      <w:ind w:left="284"/>
      <w:jc w:val="both"/>
    </w:pPr>
  </w:style>
  <w:style w:type="table" w:styleId="affff3">
    <w:name w:val="Table Grid"/>
    <w:basedOn w:val="a3"/>
    <w:rsid w:val="00B605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2"/>
    <w:uiPriority w:val="99"/>
    <w:unhideWhenUsed/>
    <w:rsid w:val="00A45FAE"/>
    <w:rPr>
      <w:color w:val="808080"/>
    </w:rPr>
  </w:style>
  <w:style w:type="character" w:styleId="affff5">
    <w:name w:val="annotation reference"/>
    <w:basedOn w:val="a2"/>
    <w:uiPriority w:val="99"/>
    <w:semiHidden/>
    <w:unhideWhenUsed/>
    <w:rsid w:val="00792150"/>
    <w:rPr>
      <w:sz w:val="16"/>
      <w:szCs w:val="16"/>
    </w:rPr>
  </w:style>
  <w:style w:type="character" w:customStyle="1" w:styleId="ParaChar">
    <w:name w:val="Para ОснТекст Char"/>
    <w:link w:val="Para"/>
    <w:rsid w:val="005442A2"/>
    <w:rPr>
      <w:rFonts w:ascii="Arial" w:hAnsi="Arial" w:cs="Times New Roman"/>
      <w:sz w:val="20"/>
      <w:szCs w:val="20"/>
      <w:lang w:val="ru-RU" w:eastAsia="ru-RU"/>
    </w:rPr>
  </w:style>
  <w:style w:type="character" w:customStyle="1" w:styleId="ListMarker11Char">
    <w:name w:val="ListMarker1 СписМаркер1 Char"/>
    <w:link w:val="ListMarker11"/>
    <w:rsid w:val="005442A2"/>
    <w:rPr>
      <w:rFonts w:ascii="Arial" w:hAnsi="Arial" w:cs="Times New Roman"/>
      <w:sz w:val="20"/>
      <w:szCs w:val="20"/>
      <w:lang w:val="ru-RU" w:eastAsia="ru-RU"/>
    </w:rPr>
  </w:style>
  <w:style w:type="character" w:customStyle="1" w:styleId="TableText0">
    <w:name w:val="TableText ТекстТабл Знак"/>
    <w:link w:val="TableText"/>
    <w:locked/>
    <w:rsid w:val="005442A2"/>
    <w:rPr>
      <w:rFonts w:ascii="Arial" w:hAnsi="Arial" w:cs="Times New Roman"/>
      <w:sz w:val="20"/>
      <w:szCs w:val="24"/>
      <w:lang w:val="ru-RU" w:eastAsia="ru-RU"/>
    </w:rPr>
  </w:style>
  <w:style w:type="character" w:styleId="affff6">
    <w:name w:val="Strong"/>
    <w:uiPriority w:val="22"/>
    <w:qFormat/>
    <w:rsid w:val="005442A2"/>
    <w:rPr>
      <w:b/>
      <w:bCs/>
    </w:rPr>
  </w:style>
  <w:style w:type="character" w:customStyle="1" w:styleId="ListMarker22Char">
    <w:name w:val="ListMarker2 СписМаркер2 Char"/>
    <w:link w:val="ListMarker22"/>
    <w:rsid w:val="00F856CB"/>
    <w:rPr>
      <w:rFonts w:ascii="Arial" w:hAnsi="Arial" w:cs="Times New Roman"/>
      <w:sz w:val="20"/>
      <w:szCs w:val="20"/>
      <w:lang w:val="ru-RU" w:eastAsia="ru-RU"/>
    </w:rPr>
  </w:style>
  <w:style w:type="character" w:customStyle="1" w:styleId="NotListChar">
    <w:name w:val="NotList НетСписка Char"/>
    <w:link w:val="NotList"/>
    <w:rsid w:val="009C5237"/>
    <w:rPr>
      <w:rFonts w:ascii="Arial" w:hAnsi="Arial" w:cs="Times New Roman"/>
      <w:sz w:val="20"/>
      <w:szCs w:val="20"/>
      <w:lang w:val="ru-RU" w:eastAsia="ru-RU"/>
    </w:rPr>
  </w:style>
  <w:style w:type="character" w:customStyle="1" w:styleId="ListMarker110">
    <w:name w:val="ListMarker1 СписМаркер1 Знак Знак"/>
    <w:rsid w:val="00622E0A"/>
    <w:rPr>
      <w:rFonts w:ascii="Arial" w:eastAsia="Times New Roman" w:hAnsi="Arial" w:cs="Arial"/>
      <w:color w:val="000000"/>
      <w:u w:color="000000"/>
    </w:rPr>
  </w:style>
  <w:style w:type="character" w:customStyle="1" w:styleId="Para0">
    <w:name w:val="Para ОснТекст Знак"/>
    <w:rsid w:val="00622E0A"/>
    <w:rPr>
      <w:rFonts w:ascii="Arial" w:eastAsia="Times New Roman" w:hAnsi="Arial" w:cs="Arial"/>
      <w:color w:val="000000"/>
      <w:szCs w:val="24"/>
      <w:u w:color="000000"/>
      <w:lang w:val="ru-RU" w:eastAsia="ru-RU" w:bidi="ar-SA"/>
    </w:rPr>
  </w:style>
  <w:style w:type="paragraph" w:customStyle="1" w:styleId="Code">
    <w:name w:val="Code ТекстПрогр"/>
    <w:next w:val="a1"/>
    <w:link w:val="CodeChar"/>
    <w:qFormat/>
    <w:rsid w:val="00FE4B2E"/>
    <w:pPr>
      <w:spacing w:after="0" w:line="240" w:lineRule="auto"/>
      <w:ind w:left="283"/>
    </w:pPr>
    <w:rPr>
      <w:rFonts w:ascii="Courier New" w:hAnsi="Courier New" w:cs="Courier New"/>
      <w:color w:val="000000"/>
      <w:sz w:val="18"/>
      <w:szCs w:val="24"/>
      <w:u w:color="000000"/>
      <w:lang w:val="ru-RU" w:eastAsia="ru-RU"/>
    </w:rPr>
  </w:style>
  <w:style w:type="character" w:customStyle="1" w:styleId="CodeChar">
    <w:name w:val="Code ТекстПрогр Char"/>
    <w:link w:val="Code"/>
    <w:rsid w:val="00FE4B2E"/>
    <w:rPr>
      <w:rFonts w:ascii="Courier New" w:hAnsi="Courier New" w:cs="Courier New"/>
      <w:color w:val="000000"/>
      <w:sz w:val="18"/>
      <w:szCs w:val="24"/>
      <w:u w:color="000000"/>
      <w:lang w:val="ru-RU" w:eastAsia="ru-RU"/>
    </w:rPr>
  </w:style>
  <w:style w:type="character" w:customStyle="1" w:styleId="ListMarker220">
    <w:name w:val="ListMarker2 СписМаркер2 Знак"/>
    <w:rsid w:val="00D52012"/>
    <w:rPr>
      <w:rFonts w:ascii="Arial" w:hAnsi="Arial"/>
      <w:color w:val="000000"/>
      <w:u w:color="000000"/>
      <w:lang w:val="ru-RU" w:eastAsia="ru-RU" w:bidi="ar-SA"/>
    </w:rPr>
  </w:style>
  <w:style w:type="character" w:customStyle="1" w:styleId="Code0">
    <w:name w:val="Code ТекстПрогр Знак"/>
    <w:rsid w:val="00D52012"/>
    <w:rPr>
      <w:rFonts w:ascii="Courier New" w:hAnsi="Courier New"/>
      <w:color w:val="000000"/>
      <w:sz w:val="18"/>
      <w:u w:color="000000"/>
      <w:lang w:val="ru-RU" w:eastAsia="ru-RU" w:bidi="ar-SA"/>
    </w:rPr>
  </w:style>
  <w:style w:type="paragraph" w:customStyle="1" w:styleId="HistoryText">
    <w:name w:val="HistoryText ТекстИстории"/>
    <w:rsid w:val="00E274C0"/>
    <w:pPr>
      <w:spacing w:before="60" w:after="60" w:line="240" w:lineRule="auto"/>
      <w:ind w:left="284"/>
      <w:jc w:val="both"/>
    </w:pPr>
    <w:rPr>
      <w:rFonts w:ascii="Arial" w:hAnsi="Arial" w:cs="Arial"/>
      <w:color w:val="000000"/>
      <w:sz w:val="20"/>
      <w:szCs w:val="24"/>
      <w:u w:color="000000"/>
      <w:lang w:val="ru-RU" w:eastAsia="ru-RU"/>
    </w:rPr>
  </w:style>
  <w:style w:type="character" w:customStyle="1" w:styleId="Sect22Char">
    <w:name w:val="Sect2 Заг2 Char"/>
    <w:link w:val="Sect22"/>
    <w:rsid w:val="00E274C0"/>
    <w:rPr>
      <w:rFonts w:ascii="Arial" w:hAnsi="Arial" w:cs="Times New Roman"/>
      <w:b/>
      <w:sz w:val="28"/>
      <w:szCs w:val="28"/>
      <w:lang w:val="ru-RU" w:eastAsia="ru-RU"/>
    </w:rPr>
  </w:style>
  <w:style w:type="character" w:customStyle="1" w:styleId="ListMarker111">
    <w:name w:val="ListMarker1 СписМаркер1 Знак"/>
    <w:rsid w:val="006431D4"/>
    <w:rPr>
      <w:rFonts w:ascii="Arial" w:hAnsi="Arial" w:cs="Arial"/>
      <w:color w:val="000000"/>
      <w:u w:color="000000"/>
      <w:lang w:val="ru-RU" w:eastAsia="ru-RU"/>
    </w:rPr>
  </w:style>
  <w:style w:type="character" w:customStyle="1" w:styleId="Sect330">
    <w:name w:val="Sect3 Заг3 Знак"/>
    <w:link w:val="Sect33"/>
    <w:rsid w:val="002564B3"/>
    <w:rPr>
      <w:rFonts w:ascii="Arial" w:hAnsi="Arial" w:cs="Times New Roman"/>
      <w:b/>
      <w:sz w:val="20"/>
      <w:szCs w:val="20"/>
      <w:lang w:val="ru-RU" w:eastAsia="ru-RU"/>
    </w:rPr>
  </w:style>
  <w:style w:type="character" w:styleId="affff7">
    <w:name w:val="Emphasis"/>
    <w:uiPriority w:val="20"/>
    <w:qFormat/>
    <w:rsid w:val="002564B3"/>
    <w:rPr>
      <w:i/>
      <w:iCs/>
    </w:rPr>
  </w:style>
  <w:style w:type="paragraph" w:customStyle="1" w:styleId="tabletext1">
    <w:name w:val="tabletext"/>
    <w:basedOn w:val="a1"/>
    <w:rsid w:val="002564B3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character" w:styleId="affff8">
    <w:name w:val="FollowedHyperlink"/>
    <w:basedOn w:val="a2"/>
    <w:uiPriority w:val="99"/>
    <w:semiHidden/>
    <w:unhideWhenUsed/>
    <w:rsid w:val="000F234A"/>
    <w:rPr>
      <w:color w:val="800080" w:themeColor="followedHyperlink"/>
      <w:u w:val="single"/>
    </w:rPr>
  </w:style>
  <w:style w:type="character" w:customStyle="1" w:styleId="el-start">
    <w:name w:val="el-start"/>
    <w:basedOn w:val="a2"/>
    <w:rsid w:val="00412060"/>
  </w:style>
  <w:style w:type="character" w:customStyle="1" w:styleId="el">
    <w:name w:val="el"/>
    <w:basedOn w:val="a2"/>
    <w:rsid w:val="00412060"/>
  </w:style>
  <w:style w:type="character" w:customStyle="1" w:styleId="pchar-e">
    <w:name w:val="pchar-e"/>
    <w:basedOn w:val="a2"/>
    <w:rsid w:val="00412060"/>
  </w:style>
  <w:style w:type="character" w:customStyle="1" w:styleId="el-end">
    <w:name w:val="el-end"/>
    <w:basedOn w:val="a2"/>
    <w:rsid w:val="00412060"/>
  </w:style>
  <w:style w:type="character" w:customStyle="1" w:styleId="apple-converted-space">
    <w:name w:val="apple-converted-space"/>
    <w:basedOn w:val="a2"/>
    <w:rsid w:val="00BC4C76"/>
  </w:style>
  <w:style w:type="character" w:styleId="affff9">
    <w:name w:val="footnote reference"/>
    <w:basedOn w:val="a2"/>
    <w:uiPriority w:val="99"/>
    <w:semiHidden/>
    <w:unhideWhenUsed/>
    <w:rsid w:val="00B17F4A"/>
    <w:rPr>
      <w:vertAlign w:val="superscript"/>
    </w:rPr>
  </w:style>
  <w:style w:type="character" w:styleId="HTML3">
    <w:name w:val="HTML Code"/>
    <w:basedOn w:val="a2"/>
    <w:uiPriority w:val="99"/>
    <w:semiHidden/>
    <w:unhideWhenUsed/>
    <w:rsid w:val="00AF6C2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zstyle20">
    <w:name w:val="tzstyle2"/>
    <w:basedOn w:val="a1"/>
    <w:rsid w:val="00AF6C29"/>
    <w:pPr>
      <w:spacing w:before="150"/>
    </w:pPr>
    <w:rPr>
      <w:rFonts w:ascii="Times New Roman" w:hAnsi="Times New Roman"/>
      <w:sz w:val="24"/>
      <w:szCs w:val="24"/>
    </w:rPr>
  </w:style>
  <w:style w:type="paragraph" w:customStyle="1" w:styleId="tzstyle40">
    <w:name w:val="tzstyle4"/>
    <w:basedOn w:val="a1"/>
    <w:rsid w:val="00AF6C29"/>
    <w:pPr>
      <w:spacing w:before="150"/>
    </w:pPr>
    <w:rPr>
      <w:rFonts w:ascii="Times New Roman" w:hAnsi="Times New Roman"/>
      <w:sz w:val="24"/>
      <w:szCs w:val="24"/>
    </w:rPr>
  </w:style>
  <w:style w:type="paragraph" w:customStyle="1" w:styleId="tzstyle50">
    <w:name w:val="tzstyle5"/>
    <w:basedOn w:val="a1"/>
    <w:rsid w:val="00AF6C29"/>
    <w:pPr>
      <w:spacing w:before="15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090">
                      <w:marLeft w:val="5747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2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70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6726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6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5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43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80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35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04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64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64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64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5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10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71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86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32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79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29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16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45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61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15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53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68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08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58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1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27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61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80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98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1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45372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4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0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3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27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319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441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1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4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02338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95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74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15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77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2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665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5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1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4558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9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02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68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9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33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2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77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98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6169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20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06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54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13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99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40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86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87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22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5614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774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4434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3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95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10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05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50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0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11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546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22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70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00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88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96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82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7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23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30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482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346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3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2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7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8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8295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33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0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2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0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09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44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30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9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28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24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11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80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172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1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713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255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99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772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495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282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63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91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480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9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8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70552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7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17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88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07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37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02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57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73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582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111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17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6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73758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47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8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77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20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01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24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40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69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10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41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9880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939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82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46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4068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9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81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2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917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68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17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93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1852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60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16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56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90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485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98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52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64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200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71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86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83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060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33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96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6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67719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3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23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2558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52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5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26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878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21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85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75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33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43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341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76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43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84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26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30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60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82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38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85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54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09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9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809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9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5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48728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4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3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3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1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28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64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90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36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16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0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609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2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44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9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22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26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36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96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3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50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12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01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877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8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3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08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9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8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3567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7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43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2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02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7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368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28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02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789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967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89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58356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1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67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16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08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1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74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81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89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14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36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56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945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603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3924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37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lldealers.megafon.ru:9443/openapi/v1/subscribers/mobile/kits/search" TargetMode="External"/><Relationship Id="rId117" Type="http://schemas.openxmlformats.org/officeDocument/2006/relationships/hyperlink" Target="https://alldealers.megafon.ru:9443/openapi/v1/customers/msisdn:9371911652/location" TargetMode="External"/><Relationship Id="rId21" Type="http://schemas.openxmlformats.org/officeDocument/2006/relationships/hyperlink" Target="https://confluence.billing.ru/pages/viewpage.action?pageId=116157957" TargetMode="External"/><Relationship Id="rId42" Type="http://schemas.openxmlformats.org/officeDocument/2006/relationships/hyperlink" Target="https://alldealers.megafon.ru:9443/openapi/v1/customers/fromKit/add/check" TargetMode="External"/><Relationship Id="rId47" Type="http://schemas.openxmlformats.org/officeDocument/2006/relationships/oleObject" Target="embeddings/oleObject8.bin"/><Relationship Id="rId63" Type="http://schemas.openxmlformats.org/officeDocument/2006/relationships/image" Target="media/image14.emf"/><Relationship Id="rId68" Type="http://schemas.openxmlformats.org/officeDocument/2006/relationships/image" Target="media/image15.emf"/><Relationship Id="rId84" Type="http://schemas.openxmlformats.org/officeDocument/2006/relationships/hyperlink" Target="https://alldealers.megafon.ru:9443/ps/auth/api/token" TargetMode="External"/><Relationship Id="rId89" Type="http://schemas.openxmlformats.org/officeDocument/2006/relationships/hyperlink" Target="https://alldealers.megafon.ru:9443/openapi/v1/subscribers/7787/services" TargetMode="External"/><Relationship Id="rId112" Type="http://schemas.openxmlformats.org/officeDocument/2006/relationships/hyperlink" Target="https://alldealers.megafon.ru:9443/openapi/v1/subscribers/19344/packs/activate" TargetMode="External"/><Relationship Id="rId133" Type="http://schemas.openxmlformats.org/officeDocument/2006/relationships/hyperlink" Target="https://alldealers.megafon.ru:9443/ps/auth/api/token" TargetMode="External"/><Relationship Id="rId138" Type="http://schemas.openxmlformats.org/officeDocument/2006/relationships/oleObject" Target="embeddings/oleObject42.bin"/><Relationship Id="rId154" Type="http://schemas.openxmlformats.org/officeDocument/2006/relationships/hyperlink" Target="https://alldealers.megafon.ru:9443/openapi/v1/customers/fromKit/add/check" TargetMode="External"/><Relationship Id="rId159" Type="http://schemas.openxmlformats.org/officeDocument/2006/relationships/hyperlink" Target="https://alldealers.megafon.ru:9443/openapi/v1/oapi-bis-service/batchExecute" TargetMode="External"/><Relationship Id="rId170" Type="http://schemas.openxmlformats.org/officeDocument/2006/relationships/fontTable" Target="fontTable.xml"/><Relationship Id="rId16" Type="http://schemas.openxmlformats.org/officeDocument/2006/relationships/hyperlink" Target="https://confluence.billing.ru/pages/viewpage.action?pageId=116157957" TargetMode="External"/><Relationship Id="rId107" Type="http://schemas.openxmlformats.org/officeDocument/2006/relationships/oleObject" Target="embeddings/oleObject30.bin"/><Relationship Id="rId11" Type="http://schemas.openxmlformats.org/officeDocument/2006/relationships/endnotes" Target="endnotes.xml"/><Relationship Id="rId32" Type="http://schemas.openxmlformats.org/officeDocument/2006/relationships/oleObject" Target="embeddings/oleObject3.bin"/><Relationship Id="rId37" Type="http://schemas.openxmlformats.org/officeDocument/2006/relationships/image" Target="media/image6.emf"/><Relationship Id="rId53" Type="http://schemas.openxmlformats.org/officeDocument/2006/relationships/oleObject" Target="embeddings/oleObject10.bin"/><Relationship Id="rId58" Type="http://schemas.openxmlformats.org/officeDocument/2006/relationships/image" Target="media/image13.emf"/><Relationship Id="rId74" Type="http://schemas.openxmlformats.org/officeDocument/2006/relationships/image" Target="media/image16.emf"/><Relationship Id="rId79" Type="http://schemas.openxmlformats.org/officeDocument/2006/relationships/image" Target="media/image17.emf"/><Relationship Id="rId102" Type="http://schemas.openxmlformats.org/officeDocument/2006/relationships/hyperlink" Target="https://alldealers.megafon.ru:9443/openapi/v1/customers/msisdn:9371911652/location" TargetMode="External"/><Relationship Id="rId123" Type="http://schemas.openxmlformats.org/officeDocument/2006/relationships/oleObject" Target="embeddings/oleObject37.bin"/><Relationship Id="rId128" Type="http://schemas.openxmlformats.org/officeDocument/2006/relationships/image" Target="media/image28.emf"/><Relationship Id="rId144" Type="http://schemas.openxmlformats.org/officeDocument/2006/relationships/image" Target="media/image33.emf"/><Relationship Id="rId149" Type="http://schemas.openxmlformats.org/officeDocument/2006/relationships/hyperlink" Target="https://alldealers.megafon.ru:9443/openapi/v1/subscribers/mobile/ratePlans/availableForAssign/search" TargetMode="External"/><Relationship Id="rId5" Type="http://schemas.openxmlformats.org/officeDocument/2006/relationships/customXml" Target="../customXml/item5.xml"/><Relationship Id="rId90" Type="http://schemas.openxmlformats.org/officeDocument/2006/relationships/image" Target="media/image20.emf"/><Relationship Id="rId95" Type="http://schemas.openxmlformats.org/officeDocument/2006/relationships/image" Target="media/image21.emf"/><Relationship Id="rId160" Type="http://schemas.openxmlformats.org/officeDocument/2006/relationships/image" Target="media/image38.emf"/><Relationship Id="rId165" Type="http://schemas.openxmlformats.org/officeDocument/2006/relationships/image" Target="media/image40.emf"/><Relationship Id="rId22" Type="http://schemas.openxmlformats.org/officeDocument/2006/relationships/hyperlink" Target="https://confluence.billing.ru/pages/viewpage.action?pageId=116157957" TargetMode="External"/><Relationship Id="rId27" Type="http://schemas.openxmlformats.org/officeDocument/2006/relationships/image" Target="media/image3.emf"/><Relationship Id="rId43" Type="http://schemas.openxmlformats.org/officeDocument/2006/relationships/image" Target="media/image8.emf"/><Relationship Id="rId48" Type="http://schemas.openxmlformats.org/officeDocument/2006/relationships/hyperlink" Target="https://alldealers.megafon.ru:9443/ps/auth/api/token" TargetMode="External"/><Relationship Id="rId64" Type="http://schemas.openxmlformats.org/officeDocument/2006/relationships/oleObject" Target="embeddings/oleObject14.bin"/><Relationship Id="rId69" Type="http://schemas.openxmlformats.org/officeDocument/2006/relationships/oleObject" Target="embeddings/oleObject16.bin"/><Relationship Id="rId113" Type="http://schemas.openxmlformats.org/officeDocument/2006/relationships/image" Target="media/image25.emf"/><Relationship Id="rId118" Type="http://schemas.openxmlformats.org/officeDocument/2006/relationships/oleObject" Target="embeddings/oleObject35.bin"/><Relationship Id="rId134" Type="http://schemas.openxmlformats.org/officeDocument/2006/relationships/image" Target="media/image30.emf"/><Relationship Id="rId139" Type="http://schemas.openxmlformats.org/officeDocument/2006/relationships/hyperlink" Target="https://alldealers.megafon.ru:9443/openapi/v1/subscribers/mobile/kits/search" TargetMode="External"/><Relationship Id="rId80" Type="http://schemas.openxmlformats.org/officeDocument/2006/relationships/oleObject" Target="embeddings/oleObject20.bin"/><Relationship Id="rId85" Type="http://schemas.openxmlformats.org/officeDocument/2006/relationships/oleObject" Target="embeddings/oleObject22.bin"/><Relationship Id="rId150" Type="http://schemas.openxmlformats.org/officeDocument/2006/relationships/oleObject" Target="embeddings/oleObject46.bin"/><Relationship Id="rId155" Type="http://schemas.openxmlformats.org/officeDocument/2006/relationships/image" Target="media/image36.emf"/><Relationship Id="rId171" Type="http://schemas.openxmlformats.org/officeDocument/2006/relationships/theme" Target="theme/theme1.xml"/><Relationship Id="rId12" Type="http://schemas.openxmlformats.org/officeDocument/2006/relationships/hyperlink" Target="https://confluence.billing.ru/pages/viewpage.action?pageId=116157957" TargetMode="External"/><Relationship Id="rId17" Type="http://schemas.openxmlformats.org/officeDocument/2006/relationships/hyperlink" Target="https://confluence.billing.ru/pages/viewpage.action?pageId=116157957" TargetMode="External"/><Relationship Id="rId33" Type="http://schemas.openxmlformats.org/officeDocument/2006/relationships/hyperlink" Target="%20https://alldealers.megafon.ru:9443/openapi/v1/common/batchExecute" TargetMode="External"/><Relationship Id="rId38" Type="http://schemas.openxmlformats.org/officeDocument/2006/relationships/oleObject" Target="embeddings/oleObject5.bin"/><Relationship Id="rId59" Type="http://schemas.openxmlformats.org/officeDocument/2006/relationships/oleObject" Target="embeddings/oleObject12.bin"/><Relationship Id="rId103" Type="http://schemas.openxmlformats.org/officeDocument/2006/relationships/image" Target="media/image23.emf"/><Relationship Id="rId108" Type="http://schemas.openxmlformats.org/officeDocument/2006/relationships/hyperlink" Target="https://alldealers.megafon.ru:9443/ps/auth/api/token" TargetMode="External"/><Relationship Id="rId124" Type="http://schemas.openxmlformats.org/officeDocument/2006/relationships/hyperlink" Target="https://alldealers.megafon.ru:9443/ps/auth/api/user/current" TargetMode="External"/><Relationship Id="rId129" Type="http://schemas.openxmlformats.org/officeDocument/2006/relationships/oleObject" Target="embeddings/oleObject39.bin"/><Relationship Id="rId54" Type="http://schemas.openxmlformats.org/officeDocument/2006/relationships/hyperlink" Target="https://alldealers.megafon.ru:9443/openapi/v1/customers/16646/subscribers/mobile/fromKit/add/check" TargetMode="External"/><Relationship Id="rId70" Type="http://schemas.openxmlformats.org/officeDocument/2006/relationships/hyperlink" Target="https://alldealers.megafon.ru:9443/ps/auth/api/token" TargetMode="External"/><Relationship Id="rId75" Type="http://schemas.openxmlformats.org/officeDocument/2006/relationships/oleObject" Target="embeddings/oleObject18.bin"/><Relationship Id="rId91" Type="http://schemas.openxmlformats.org/officeDocument/2006/relationships/oleObject" Target="embeddings/oleObject24.bin"/><Relationship Id="rId96" Type="http://schemas.openxmlformats.org/officeDocument/2006/relationships/oleObject" Target="embeddings/oleObject26.bin"/><Relationship Id="rId140" Type="http://schemas.openxmlformats.org/officeDocument/2006/relationships/image" Target="media/image32.emf"/><Relationship Id="rId145" Type="http://schemas.openxmlformats.org/officeDocument/2006/relationships/oleObject" Target="embeddings/oleObject44.bin"/><Relationship Id="rId161" Type="http://schemas.openxmlformats.org/officeDocument/2006/relationships/oleObject" Target="embeddings/oleObject50.bin"/><Relationship Id="rId166" Type="http://schemas.openxmlformats.org/officeDocument/2006/relationships/package" Target="embeddings/Microsoft_Word_Macro-Enabled_Document1.docm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s://confluence.billing.ru/pages/viewpage.action?pageId=116157957" TargetMode="External"/><Relationship Id="rId23" Type="http://schemas.openxmlformats.org/officeDocument/2006/relationships/hyperlink" Target="https://alldealers.megafon.ru:9443/ps/auth/api/token" TargetMode="External"/><Relationship Id="rId28" Type="http://schemas.openxmlformats.org/officeDocument/2006/relationships/oleObject" Target="embeddings/oleObject2.bin"/><Relationship Id="rId36" Type="http://schemas.openxmlformats.org/officeDocument/2006/relationships/hyperlink" Target="https://alldealers.megafon.ru:9443/openapi/v1/subscribers/mobile/ratePlans/availableForAssign/search" TargetMode="External"/><Relationship Id="rId49" Type="http://schemas.openxmlformats.org/officeDocument/2006/relationships/image" Target="media/image10.emf"/><Relationship Id="rId57" Type="http://schemas.openxmlformats.org/officeDocument/2006/relationships/hyperlink" Target="https://alldealers.megafon.ru:9443/openapi/v1/oapi-bis-service/batchExecute" TargetMode="External"/><Relationship Id="rId106" Type="http://schemas.openxmlformats.org/officeDocument/2006/relationships/image" Target="media/image24.emf"/><Relationship Id="rId114" Type="http://schemas.openxmlformats.org/officeDocument/2006/relationships/oleObject" Target="embeddings/oleObject33.bin"/><Relationship Id="rId119" Type="http://schemas.openxmlformats.org/officeDocument/2006/relationships/hyperlink" Target="https://alldealers.megafon.ru:9443/openapi/v1/subscribers/19344/packs/27/deactivate" TargetMode="External"/><Relationship Id="rId127" Type="http://schemas.openxmlformats.org/officeDocument/2006/relationships/hyperlink" Target="https://alldealers.megafon.ru:9443/openapi/v1/agents/5131/salePoints?limit=0" TargetMode="External"/><Relationship Id="rId10" Type="http://schemas.openxmlformats.org/officeDocument/2006/relationships/footnotes" Target="footnotes.xml"/><Relationship Id="rId31" Type="http://schemas.openxmlformats.org/officeDocument/2006/relationships/image" Target="media/image4.emf"/><Relationship Id="rId44" Type="http://schemas.openxmlformats.org/officeDocument/2006/relationships/oleObject" Target="embeddings/oleObject7.bin"/><Relationship Id="rId52" Type="http://schemas.openxmlformats.org/officeDocument/2006/relationships/image" Target="media/image11.emf"/><Relationship Id="rId60" Type="http://schemas.openxmlformats.org/officeDocument/2006/relationships/hyperlink" Target="https://alldealers.megafon.ru:9443/ps/auth/api/token" TargetMode="External"/><Relationship Id="rId65" Type="http://schemas.openxmlformats.org/officeDocument/2006/relationships/hyperlink" Target="https://alldealers.megafon.ru:9443/ps/auth/api/token" TargetMode="External"/><Relationship Id="rId73" Type="http://schemas.openxmlformats.org/officeDocument/2006/relationships/hyperlink" Target="https://alldealers.megafon.ru:9443/openapi/v1/subscribers/7787/services/activate" TargetMode="External"/><Relationship Id="rId78" Type="http://schemas.openxmlformats.org/officeDocument/2006/relationships/hyperlink" Target="https://alldealers.megafon.ru:9443/openapi/v1/customers/msisdn:9371911652/location" TargetMode="External"/><Relationship Id="rId81" Type="http://schemas.openxmlformats.org/officeDocument/2006/relationships/hyperlink" Target="https://alldealers.megafon.ru:9443/openapi/v1/subscribers/7787/services/4/deactivate" TargetMode="External"/><Relationship Id="rId86" Type="http://schemas.openxmlformats.org/officeDocument/2006/relationships/hyperlink" Target="https://alldealers.megafon.ru:9443/openapi/v1/customers/msisdn:9371911652/location" TargetMode="External"/><Relationship Id="rId94" Type="http://schemas.openxmlformats.org/officeDocument/2006/relationships/hyperlink" Target="https://alldealers.megafon.ru:9443/openapi/v1/customers/msisdn:9371911652/location" TargetMode="External"/><Relationship Id="rId99" Type="http://schemas.openxmlformats.org/officeDocument/2006/relationships/oleObject" Target="embeddings/oleObject27.bin"/><Relationship Id="rId101" Type="http://schemas.openxmlformats.org/officeDocument/2006/relationships/oleObject" Target="embeddings/oleObject28.bin"/><Relationship Id="rId122" Type="http://schemas.openxmlformats.org/officeDocument/2006/relationships/hyperlink" Target="https://alldealers.megafon.ru:9443/ps/auth/api/token" TargetMode="External"/><Relationship Id="rId130" Type="http://schemas.openxmlformats.org/officeDocument/2006/relationships/hyperlink" Target="https://alldealers.megafon.ru:9443/openapi/v1/common/batchExecute" TargetMode="External"/><Relationship Id="rId135" Type="http://schemas.openxmlformats.org/officeDocument/2006/relationships/oleObject" Target="embeddings/oleObject41.bin"/><Relationship Id="rId143" Type="http://schemas.openxmlformats.org/officeDocument/2006/relationships/hyperlink" Target="%20https://alldealers.megafon.ru:9443/openapiI/v1/customers/templates/individualEntrepreneur?patternCustomerId%20" TargetMode="External"/><Relationship Id="rId148" Type="http://schemas.openxmlformats.org/officeDocument/2006/relationships/oleObject" Target="embeddings/oleObject45.bin"/><Relationship Id="rId151" Type="http://schemas.openxmlformats.org/officeDocument/2006/relationships/hyperlink" Target="%20https://alldealers.megafon.ru:9443/openapi/v1/common/batchExecute" TargetMode="External"/><Relationship Id="rId156" Type="http://schemas.openxmlformats.org/officeDocument/2006/relationships/oleObject" Target="embeddings/oleObject48.bin"/><Relationship Id="rId164" Type="http://schemas.openxmlformats.org/officeDocument/2006/relationships/hyperlink" Target="http://USER_HOST/CLIR_API/CLIR_API_R_REPORT?SESSION_ID=AAAAOAAADBnEmOJrNWh1PyxXGimVP9qU&amp;CHANNEL=WWW&amp;pstart_date=26.08.2010&amp;pend_date=27.08.2010&amp;prtype=3" TargetMode="External"/><Relationship Id="rId16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confluence.billing.ru/pages/viewpage.action?pageId=116157957" TargetMode="External"/><Relationship Id="rId39" Type="http://schemas.openxmlformats.org/officeDocument/2006/relationships/hyperlink" Target="%20https://alldealers.megafon.ru:9443/openapi/v1/common/batchExecute" TargetMode="External"/><Relationship Id="rId109" Type="http://schemas.openxmlformats.org/officeDocument/2006/relationships/oleObject" Target="embeddings/oleObject31.bin"/><Relationship Id="rId34" Type="http://schemas.openxmlformats.org/officeDocument/2006/relationships/image" Target="media/image5.emf"/><Relationship Id="rId50" Type="http://schemas.openxmlformats.org/officeDocument/2006/relationships/oleObject" Target="embeddings/oleObject9.bin"/><Relationship Id="rId55" Type="http://schemas.openxmlformats.org/officeDocument/2006/relationships/image" Target="media/image12.emf"/><Relationship Id="rId76" Type="http://schemas.openxmlformats.org/officeDocument/2006/relationships/hyperlink" Target="https://alldealers.megafon.ru:9443/ps/auth/api/token" TargetMode="External"/><Relationship Id="rId97" Type="http://schemas.openxmlformats.org/officeDocument/2006/relationships/hyperlink" Target="https://alldealers.megafon.ru:9443/openapi/v1/subscribers/4455/services/availableForActivate" TargetMode="External"/><Relationship Id="rId104" Type="http://schemas.openxmlformats.org/officeDocument/2006/relationships/oleObject" Target="embeddings/oleObject29.bin"/><Relationship Id="rId120" Type="http://schemas.openxmlformats.org/officeDocument/2006/relationships/image" Target="media/image26.emf"/><Relationship Id="rId125" Type="http://schemas.openxmlformats.org/officeDocument/2006/relationships/image" Target="media/image27.emf"/><Relationship Id="rId141" Type="http://schemas.openxmlformats.org/officeDocument/2006/relationships/oleObject" Target="embeddings/oleObject43.bin"/><Relationship Id="rId146" Type="http://schemas.openxmlformats.org/officeDocument/2006/relationships/hyperlink" Target="%20https://alldealers.megafon.ru:9443/openapi/v1/common/batchExecute" TargetMode="External"/><Relationship Id="rId167" Type="http://schemas.openxmlformats.org/officeDocument/2006/relationships/header" Target="header1.xml"/><Relationship Id="rId7" Type="http://schemas.openxmlformats.org/officeDocument/2006/relationships/styles" Target="styles.xml"/><Relationship Id="rId71" Type="http://schemas.openxmlformats.org/officeDocument/2006/relationships/oleObject" Target="embeddings/oleObject17.bin"/><Relationship Id="rId92" Type="http://schemas.openxmlformats.org/officeDocument/2006/relationships/hyperlink" Target="https://alldealers.megafon.ru:9443/ps/auth/api/token" TargetMode="External"/><Relationship Id="rId162" Type="http://schemas.openxmlformats.org/officeDocument/2006/relationships/image" Target="media/image39.emf"/><Relationship Id="rId2" Type="http://schemas.openxmlformats.org/officeDocument/2006/relationships/customXml" Target="../customXml/item2.xml"/><Relationship Id="rId29" Type="http://schemas.openxmlformats.org/officeDocument/2006/relationships/hyperlink" Target="%20https://alldealers.megafon.ru:9443/openapi/v1/customers/templates/individualCustomer?kitId" TargetMode="External"/><Relationship Id="rId24" Type="http://schemas.openxmlformats.org/officeDocument/2006/relationships/image" Target="media/image2.emf"/><Relationship Id="rId40" Type="http://schemas.openxmlformats.org/officeDocument/2006/relationships/image" Target="media/image7.emf"/><Relationship Id="rId45" Type="http://schemas.openxmlformats.org/officeDocument/2006/relationships/hyperlink" Target="https://alldealers.megafon.ru:9443/openapi/v1/oapi-bis-service/batchExecute" TargetMode="External"/><Relationship Id="rId66" Type="http://schemas.openxmlformats.org/officeDocument/2006/relationships/oleObject" Target="embeddings/oleObject15.bin"/><Relationship Id="rId87" Type="http://schemas.openxmlformats.org/officeDocument/2006/relationships/image" Target="media/image19.emf"/><Relationship Id="rId110" Type="http://schemas.openxmlformats.org/officeDocument/2006/relationships/hyperlink" Target="https://alldealers.megafon.ru:9443/openapi/v1/customers/msisdn:9371911652/location" TargetMode="External"/><Relationship Id="rId115" Type="http://schemas.openxmlformats.org/officeDocument/2006/relationships/hyperlink" Target="https://alldealers.megafon.ru:9443/ps/auth/api/token" TargetMode="External"/><Relationship Id="rId131" Type="http://schemas.openxmlformats.org/officeDocument/2006/relationships/image" Target="media/image29.emf"/><Relationship Id="rId136" Type="http://schemas.openxmlformats.org/officeDocument/2006/relationships/hyperlink" Target="https://alldealers.megafon.ru:9443/openapi/v1/subscribers/mobile/kits/location?MSISDN=9231019567" TargetMode="External"/><Relationship Id="rId157" Type="http://schemas.openxmlformats.org/officeDocument/2006/relationships/image" Target="media/image37.emf"/><Relationship Id="rId61" Type="http://schemas.openxmlformats.org/officeDocument/2006/relationships/oleObject" Target="embeddings/oleObject13.bin"/><Relationship Id="rId82" Type="http://schemas.openxmlformats.org/officeDocument/2006/relationships/image" Target="media/image18.emf"/><Relationship Id="rId152" Type="http://schemas.openxmlformats.org/officeDocument/2006/relationships/image" Target="media/image35.emf"/><Relationship Id="rId19" Type="http://schemas.openxmlformats.org/officeDocument/2006/relationships/hyperlink" Target="https://confluence.billing.ru/pages/viewpage.action?pageId=116157957" TargetMode="External"/><Relationship Id="rId14" Type="http://schemas.openxmlformats.org/officeDocument/2006/relationships/hyperlink" Target="https://confluence.billing.ru/pages/viewpage.action?pageId=116157957" TargetMode="External"/><Relationship Id="rId30" Type="http://schemas.openxmlformats.org/officeDocument/2006/relationships/hyperlink" Target="%20https://alldealers.megafon.ru:9443/openapiI/v1/customers/templates/individualEntrepreneur?kitId" TargetMode="External"/><Relationship Id="rId35" Type="http://schemas.openxmlformats.org/officeDocument/2006/relationships/oleObject" Target="embeddings/oleObject4.bin"/><Relationship Id="rId56" Type="http://schemas.openxmlformats.org/officeDocument/2006/relationships/oleObject" Target="embeddings/oleObject11.bin"/><Relationship Id="rId77" Type="http://schemas.openxmlformats.org/officeDocument/2006/relationships/oleObject" Target="embeddings/oleObject19.bin"/><Relationship Id="rId100" Type="http://schemas.openxmlformats.org/officeDocument/2006/relationships/hyperlink" Target="https://alldealers.megafon.ru:9443/ps/auth/api/token" TargetMode="External"/><Relationship Id="rId105" Type="http://schemas.openxmlformats.org/officeDocument/2006/relationships/hyperlink" Target="https://alldealers.megafon.ru:9443/openapi/v1/subscribers/mobile/ratePlans/availableForAssign/search" TargetMode="External"/><Relationship Id="rId126" Type="http://schemas.openxmlformats.org/officeDocument/2006/relationships/oleObject" Target="embeddings/oleObject38.bin"/><Relationship Id="rId147" Type="http://schemas.openxmlformats.org/officeDocument/2006/relationships/image" Target="media/image34.emf"/><Relationship Id="rId168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hyperlink" Target="https://alldealers.megafon.ru:9443/openapi/v1/subscribers/mobile/kits/search" TargetMode="External"/><Relationship Id="rId72" Type="http://schemas.openxmlformats.org/officeDocument/2006/relationships/hyperlink" Target="https://alldealers.megafon.ru:9443/openapi/v1/customers/msisdn:9371911652/location" TargetMode="External"/><Relationship Id="rId93" Type="http://schemas.openxmlformats.org/officeDocument/2006/relationships/oleObject" Target="embeddings/oleObject25.bin"/><Relationship Id="rId98" Type="http://schemas.openxmlformats.org/officeDocument/2006/relationships/image" Target="media/image22.emf"/><Relationship Id="rId121" Type="http://schemas.openxmlformats.org/officeDocument/2006/relationships/oleObject" Target="embeddings/oleObject36.bin"/><Relationship Id="rId142" Type="http://schemas.openxmlformats.org/officeDocument/2006/relationships/hyperlink" Target="https://alldealers.megafon.ru:9443/openapi/v1/customers/templates/juralCustomer?patternCustomerId=" TargetMode="External"/><Relationship Id="rId163" Type="http://schemas.openxmlformats.org/officeDocument/2006/relationships/oleObject" Target="embeddings/oleObject51.bin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1.bin"/><Relationship Id="rId46" Type="http://schemas.openxmlformats.org/officeDocument/2006/relationships/image" Target="media/image9.emf"/><Relationship Id="rId67" Type="http://schemas.openxmlformats.org/officeDocument/2006/relationships/hyperlink" Target="https://alldealers.megafon.ru:9443/openapi/v1/dictionaries/common/branches" TargetMode="External"/><Relationship Id="rId116" Type="http://schemas.openxmlformats.org/officeDocument/2006/relationships/oleObject" Target="embeddings/oleObject34.bin"/><Relationship Id="rId137" Type="http://schemas.openxmlformats.org/officeDocument/2006/relationships/image" Target="media/image31.emf"/><Relationship Id="rId158" Type="http://schemas.openxmlformats.org/officeDocument/2006/relationships/oleObject" Target="embeddings/oleObject49.bin"/><Relationship Id="rId20" Type="http://schemas.openxmlformats.org/officeDocument/2006/relationships/hyperlink" Target="https://confluence.billing.ru/pages/viewpage.action?pageId=116157957" TargetMode="External"/><Relationship Id="rId41" Type="http://schemas.openxmlformats.org/officeDocument/2006/relationships/oleObject" Target="embeddings/oleObject6.bin"/><Relationship Id="rId62" Type="http://schemas.openxmlformats.org/officeDocument/2006/relationships/hyperlink" Target="https://alldealers.megafon.ru:9443/CLIR_API_R_REPORT?pstart_date=08.08.2016&amp;pend_date=09.08.2016&amp;prtype=1" TargetMode="External"/><Relationship Id="rId83" Type="http://schemas.openxmlformats.org/officeDocument/2006/relationships/oleObject" Target="embeddings/oleObject21.bin"/><Relationship Id="rId88" Type="http://schemas.openxmlformats.org/officeDocument/2006/relationships/oleObject" Target="embeddings/oleObject23.bin"/><Relationship Id="rId111" Type="http://schemas.openxmlformats.org/officeDocument/2006/relationships/oleObject" Target="embeddings/oleObject32.bin"/><Relationship Id="rId132" Type="http://schemas.openxmlformats.org/officeDocument/2006/relationships/oleObject" Target="embeddings/oleObject40.bin"/><Relationship Id="rId153" Type="http://schemas.openxmlformats.org/officeDocument/2006/relationships/oleObject" Target="embeddings/oleObject47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=PS=\&#1064;&#1072;&#1073;&#1083;&#1086;&#1085;\&#1064;&#1072;&#1073;&#1083;&#1086;&#1085;_&#1060;&#105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A8F676AC6F64B9F861E3E4F408C91" ma:contentTypeVersion="0" ma:contentTypeDescription="Создание документа." ma:contentTypeScope="" ma:versionID="14bddfad6c162e2407bf131b3eb18508">
  <xsd:schema xmlns:xsd="http://www.w3.org/2001/XMLSchema" xmlns:xs="http://www.w3.org/2001/XMLSchema" xmlns:p="http://schemas.microsoft.com/office/2006/metadata/properties" xmlns:ns2="678FAACF-C66A-4BF6-9F86-1E3E4F408C91" targetNamespace="http://schemas.microsoft.com/office/2006/metadata/properties" ma:root="true" ma:fieldsID="d621013db0298b6c4328287491c056c0" ns2:_="">
    <xsd:import namespace="678FAACF-C66A-4BF6-9F86-1E3E4F408C91"/>
    <xsd:element name="properties">
      <xsd:complexType>
        <xsd:sequence>
          <xsd:element name="documentManagement">
            <xsd:complexType>
              <xsd:all>
                <xsd:element ref="ns2:_x041e__x043f__x0438__x0441__x0430__x043d__x0438__x0435_" minOccurs="0"/>
                <xsd:element ref="ns2:_x0418__x0441__x043f__x043e__x043b__x043d__x0438__x0442__x0435__x043b__x044c_" minOccurs="0"/>
                <xsd:element ref="ns2:_x041e__x0442__x0432__x0435__x0442__x0441__x0442__x0432__x0435__x043d__x043d__x044b__x0439__x0020__x0437__x0430__x0020__x0430__x043a__x0442__x0443__x0430__x043b__x0438__x0437__x0430__x0446__x0438__x044e_" minOccurs="0"/>
                <xsd:element ref="ns2:_x0421__x0442__x0430__x0442__x0443__x0441_" minOccurs="0"/>
                <xsd:element ref="ns2:_x0414__x0430__x0442__x0430__x0020__x0432__x0432__x043e__x0434__x0430__x0020__x0432__x0020__x0434__x0435__x0439__x0441__x0442__x0432__x0438__x0435_" minOccurs="0"/>
                <xsd:element ref="ns2:_x041d__x043e__x043c__x0435__x0440__x0020__x043f__x0440__x0438__x043a__x0430__x0437__x0430_" minOccurs="0"/>
                <xsd:element ref="ns2:_x0420__x0435__x0434__x0430__x043a__x0446__x0438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FAACF-C66A-4BF6-9F86-1E3E4F408C91" elementFormDefault="qualified">
    <xsd:import namespace="http://schemas.microsoft.com/office/2006/documentManagement/types"/>
    <xsd:import namespace="http://schemas.microsoft.com/office/infopath/2007/PartnerControls"/>
    <xsd:element name="_x041e__x043f__x0438__x0441__x0430__x043d__x0438__x0435_" ma:index="8" nillable="true" ma:displayName="Описание" ma:default="" ma:internalName="_x041e__x043f__x0438__x0441__x0430__x043d__x0438__x0435_">
      <xsd:simpleType>
        <xsd:restriction base="dms:Note">
          <xsd:maxLength value="255"/>
        </xsd:restriction>
      </xsd:simpleType>
    </xsd:element>
    <xsd:element name="_x0418__x0441__x043f__x043e__x043b__x043d__x0438__x0442__x0435__x043b__x044c_" ma:index="9" nillable="true" ma:displayName="Исполнитель" ma:internalName="_x0418__x0441__x043f__x043e__x043b__x043d__x0438__x0442__x0435__x043b__x044c_">
      <xsd:simpleType>
        <xsd:restriction base="dms:Text">
          <xsd:maxLength value="50"/>
        </xsd:restriction>
      </xsd:simpleType>
    </xsd:element>
    <xsd:element name="_x041e__x0442__x0432__x0435__x0442__x0441__x0442__x0432__x0435__x043d__x043d__x044b__x0439__x0020__x0437__x0430__x0020__x0430__x043a__x0442__x0443__x0430__x043b__x0438__x0437__x0430__x0446__x0438__x044e_" ma:index="10" nillable="true" ma:displayName="Ответственный за актуализацию" ma:internalName="_x041e__x0442__x0432__x0435__x0442__x0441__x0442__x0432__x0435__x043d__x043d__x044b__x0439__x0020__x0437__x0430__x0020__x0430__x043a__x0442__x0443__x0430__x043b__x0438__x0437__x0430__x0446__x0438__x044e_">
      <xsd:simpleType>
        <xsd:restriction base="dms:Text">
          <xsd:maxLength value="50"/>
        </xsd:restriction>
      </xsd:simpleType>
    </xsd:element>
    <xsd:element name="_x0421__x0442__x0430__x0442__x0443__x0441_" ma:index="11" nillable="true" ma:displayName="Статус" ma:default="Редактируется" ma:format="Dropdown" ma:internalName="_x0421__x0442__x0430__x0442__x0443__x0441_">
      <xsd:simpleType>
        <xsd:restriction base="dms:Choice">
          <xsd:enumeration value="Редактируется"/>
          <xsd:enumeration value="Актуальный"/>
          <xsd:enumeration value="Устаревший"/>
        </xsd:restriction>
      </xsd:simpleType>
    </xsd:element>
    <xsd:element name="_x0414__x0430__x0442__x0430__x0020__x0432__x0432__x043e__x0434__x0430__x0020__x0432__x0020__x0434__x0435__x0439__x0441__x0442__x0432__x0438__x0435_" ma:index="12" nillable="true" ma:displayName="Дата ввода в действие" ma:format="DateOnly" ma:internalName="_x0414__x0430__x0442__x0430__x0020__x0432__x0432__x043e__x0434__x0430__x0020__x0432__x0020__x0434__x0435__x0439__x0441__x0442__x0432__x0438__x0435_">
      <xsd:simpleType>
        <xsd:restriction base="dms:DateTime"/>
      </xsd:simpleType>
    </xsd:element>
    <xsd:element name="_x041d__x043e__x043c__x0435__x0440__x0020__x043f__x0440__x0438__x043a__x0430__x0437__x0430_" ma:index="13" nillable="true" ma:displayName="Номер приказа" ma:internalName="_x041d__x043e__x043c__x0435__x0440__x0020__x043f__x0440__x0438__x043a__x0430__x0437__x0430_">
      <xsd:simpleType>
        <xsd:restriction base="dms:Text">
          <xsd:maxLength value="50"/>
        </xsd:restriction>
      </xsd:simpleType>
    </xsd:element>
    <xsd:element name="_x0420__x0435__x0434__x0430__x043a__x0446__x0438__x044f_" ma:index="14" nillable="true" ma:displayName="Редакция" ma:internalName="_x0420__x0435__x0434__x0430__x043a__x0446__x0438__x044f_">
      <xsd:simpleType>
        <xsd:restriction base="dms:Text">
          <xsd:maxLength value="7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d__x043e__x043c__x0435__x0440__x0020__x043f__x0440__x0438__x043a__x0430__x0437__x0430_ xmlns="678FAACF-C66A-4BF6-9F86-1E3E4F408C91" xsi:nil="true"/>
    <_x0420__x0435__x0434__x0430__x043a__x0446__x0438__x044f_ xmlns="678FAACF-C66A-4BF6-9F86-1E3E4F408C91" xsi:nil="true"/>
    <_x0418__x0441__x043f__x043e__x043b__x043d__x0438__x0442__x0435__x043b__x044c_ xmlns="678FAACF-C66A-4BF6-9F86-1E3E4F408C91">А. Васильченко/ОВ</_x0418__x0441__x043f__x043e__x043b__x043d__x0438__x0442__x0435__x043b__x044c_>
    <_x041e__x043f__x0438__x0441__x0430__x043d__x0438__x0435_ xmlns="678FAACF-C66A-4BF6-9F86-1E3E4F408C91">Шаблон проектного документа "Функциональная спецификация"</_x041e__x043f__x0438__x0441__x0430__x043d__x0438__x0435_>
    <_x041e__x0442__x0432__x0435__x0442__x0441__x0442__x0432__x0435__x043d__x043d__x044b__x0439__x0020__x0437__x0430__x0020__x0430__x043a__x0442__x0443__x0430__x043b__x0438__x0437__x0430__x0446__x0438__x044e_ xmlns="678FAACF-C66A-4BF6-9F86-1E3E4F408C91" xsi:nil="true"/>
    <_x0414__x0430__x0442__x0430__x0020__x0432__x0432__x043e__x0434__x0430__x0020__x0432__x0020__x0434__x0435__x0439__x0441__x0442__x0432__x0438__x0435_ xmlns="678FAACF-C66A-4BF6-9F86-1E3E4F408C91">2015-10-01T00:00:00</_x0414__x0430__x0442__x0430__x0020__x0432__x0432__x043e__x0434__x0430__x0020__x0432__x0020__x0434__x0435__x0439__x0441__x0442__x0432__x0438__x0435_>
    <_x0421__x0442__x0430__x0442__x0443__x0441_ xmlns="678FAACF-C66A-4BF6-9F86-1E3E4F408C91">Актуальный</_x0421__x0442__x0430__x0442__x0443__x0441_>
  </documentManagement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074B-ECC1-4A45-92DC-0D499B24C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187DBF-B5BD-4E40-B12B-01F268A2E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FAACF-C66A-4BF6-9F86-1E3E4F408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28C81-535C-4E54-8C0B-42563C615195}">
  <ds:schemaRefs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678FAACF-C66A-4BF6-9F86-1E3E4F408C91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5C920AC-2952-4337-AEDB-A1450080FFB6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F1DEF1FB-C94B-4423-997D-6F755393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Шаблон_ФС</Template>
  <TotalTime>1</TotalTime>
  <Pages>39</Pages>
  <Words>10091</Words>
  <Characters>57520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ИНТЕГРАЦИЯ МОДУЛЕЙ GF c ИНТЕРФЕЙСАМИ ДИЛЕРОВ OAPI/SBMS/EFD</vt:lpstr>
    </vt:vector>
  </TitlesOfParts>
  <Manager/>
  <Company>ЗАО «ПЕТЕР-СЕРВИС»</Company>
  <LinksUpToDate>false</LinksUpToDate>
  <CharactersWithSpaces>67477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МОДУЛЕЙ GF c ИНТЕРФЕЙСАМИ ДИЛЕРОВ OAPI/SBMS/EFD</dc:title>
  <dc:subject>ИНСТРУКЦИЯ ПО НАСТРОЙКЕ</dc:subject>
  <dc:creator>Vasilchenko, Aleksey</dc:creator>
  <cp:keywords/>
  <dc:description/>
  <cp:lastModifiedBy>Kirill Sivtsov (IT)</cp:lastModifiedBy>
  <cp:revision>3</cp:revision>
  <cp:lastPrinted>2016-09-30T08:28:00Z</cp:lastPrinted>
  <dcterms:created xsi:type="dcterms:W3CDTF">2018-06-07T10:23:00Z</dcterms:created>
  <dcterms:modified xsi:type="dcterms:W3CDTF">2018-06-07T10:23:00Z</dcterms:modified>
  <cp:category>ЗАО "ПЕТЕР-СЕРВИС"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">
    <vt:lpwstr>180505</vt:lpwstr>
  </property>
  <property fmtid="{D5CDD505-2E9C-101B-9397-08002B2CF9AE}" pid="3" name="ContentTypeId">
    <vt:lpwstr>0x010100CFAA8F676AC6F64B9F861E3E4F408C91</vt:lpwstr>
  </property>
</Properties>
</file>